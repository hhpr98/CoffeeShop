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23BC" w14:textId="3766FD4A" w:rsidR="003548A8" w:rsidRDefault="004A2D59" w:rsidP="003548A8">
      <w:pPr>
        <w:rPr>
          <w:lang w:val="en-US"/>
        </w:rPr>
      </w:pPr>
      <w:r>
        <w:rPr>
          <w:lang w:val="en-US"/>
        </w:rPr>
        <w:t xml:space="preserve"> </w:t>
      </w:r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74958D25" w:rsidR="00D234F3" w:rsidRDefault="004A2D59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Chức năng nâng cao </w:t>
      </w:r>
      <w:r>
        <w:rPr>
          <w:color w:val="0000FF"/>
          <w:lang w:val="en-US"/>
        </w:rPr>
        <w:t>Quản lí quán cafe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23FDF7B" w14:textId="77777777" w:rsidR="00DC363E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1612203 -  Lê Tống Minh Hiếu</w:t>
      </w:r>
    </w:p>
    <w:p w14:paraId="397050B6" w14:textId="63DE3065" w:rsidR="0058411C" w:rsidRPr="003548A8" w:rsidRDefault="0058411C" w:rsidP="003548A8">
      <w:pPr>
        <w:jc w:val="center"/>
        <w:rPr>
          <w:sz w:val="30"/>
          <w:szCs w:val="30"/>
          <w:lang w:val="en-US"/>
        </w:rPr>
        <w:sectPr w:rsidR="0058411C" w:rsidRPr="003548A8" w:rsidSect="003015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sdt>
      <w:sdtPr>
        <w:id w:val="-19374318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1704721C" w14:textId="7F75972E" w:rsidR="004A2D59" w:rsidRPr="00C16C7D" w:rsidRDefault="00C16C7D">
          <w:pPr>
            <w:pStyle w:val="TOCHeading"/>
            <w:rPr>
              <w:b/>
              <w:bCs/>
            </w:rPr>
          </w:pPr>
          <w:r w:rsidRPr="00C16C7D">
            <w:rPr>
              <w:b/>
              <w:bCs/>
            </w:rPr>
            <w:t>Mục lục</w:t>
          </w:r>
        </w:p>
        <w:p w14:paraId="077B8B34" w14:textId="45CB283F" w:rsidR="00C16C7D" w:rsidRDefault="004A2D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0877" w:history="1">
            <w:r w:rsidR="00C16C7D" w:rsidRPr="00E55C4A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C16C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16C7D" w:rsidRPr="00E55C4A">
              <w:rPr>
                <w:rStyle w:val="Hyperlink"/>
                <w:b/>
                <w:bCs/>
                <w:noProof/>
                <w:lang w:val="en-US"/>
              </w:rPr>
              <w:t>Mô hình 3layer</w:t>
            </w:r>
            <w:r w:rsidR="00C16C7D">
              <w:rPr>
                <w:noProof/>
                <w:webHidden/>
              </w:rPr>
              <w:tab/>
            </w:r>
            <w:r w:rsidR="00C16C7D">
              <w:rPr>
                <w:noProof/>
                <w:webHidden/>
              </w:rPr>
              <w:fldChar w:fldCharType="begin"/>
            </w:r>
            <w:r w:rsidR="00C16C7D">
              <w:rPr>
                <w:noProof/>
                <w:webHidden/>
              </w:rPr>
              <w:instrText xml:space="preserve"> PAGEREF _Toc12260877 \h </w:instrText>
            </w:r>
            <w:r w:rsidR="00C16C7D">
              <w:rPr>
                <w:noProof/>
                <w:webHidden/>
              </w:rPr>
            </w:r>
            <w:r w:rsidR="00C16C7D">
              <w:rPr>
                <w:noProof/>
                <w:webHidden/>
              </w:rPr>
              <w:fldChar w:fldCharType="separate"/>
            </w:r>
            <w:r w:rsidR="00C16C7D">
              <w:rPr>
                <w:noProof/>
                <w:webHidden/>
              </w:rPr>
              <w:t>2</w:t>
            </w:r>
            <w:r w:rsidR="00C16C7D">
              <w:rPr>
                <w:noProof/>
                <w:webHidden/>
              </w:rPr>
              <w:fldChar w:fldCharType="end"/>
            </w:r>
          </w:hyperlink>
        </w:p>
        <w:p w14:paraId="29980F20" w14:textId="44DA73D8" w:rsidR="00C16C7D" w:rsidRDefault="00C16C7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0878" w:history="1">
            <w:r w:rsidRPr="00E55C4A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55C4A">
              <w:rPr>
                <w:rStyle w:val="Hyperlink"/>
                <w:b/>
                <w:bCs/>
                <w:noProof/>
                <w:lang w:val="en-US"/>
              </w:rPr>
              <w:t>Đóng gói file thực 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122B" w14:textId="3B6197CB" w:rsidR="00C16C7D" w:rsidRDefault="00C16C7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0879" w:history="1">
            <w:r w:rsidRPr="00E55C4A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55C4A">
              <w:rPr>
                <w:rStyle w:val="Hyperlink"/>
                <w:b/>
                <w:bCs/>
                <w:noProof/>
                <w:lang w:val="en-US"/>
              </w:rPr>
              <w:t>Thay đổi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E9C4" w14:textId="03643335" w:rsidR="00C16C7D" w:rsidRDefault="00C16C7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0880" w:history="1">
            <w:r w:rsidRPr="00E55C4A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55C4A">
              <w:rPr>
                <w:rStyle w:val="Hyperlink"/>
                <w:b/>
                <w:bCs/>
                <w:noProof/>
                <w:lang w:val="en-US"/>
              </w:rPr>
              <w:t>Tự cài đặt database từ file 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DE7E" w14:textId="021F020E" w:rsidR="00C16C7D" w:rsidRDefault="00C16C7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0881" w:history="1">
            <w:r w:rsidRPr="00E55C4A">
              <w:rPr>
                <w:rStyle w:val="Hyperlink"/>
                <w:b/>
                <w:bCs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55C4A">
              <w:rPr>
                <w:rStyle w:val="Hyperlink"/>
                <w:b/>
                <w:bCs/>
                <w:noProof/>
                <w:lang w:val="en-US"/>
              </w:rPr>
              <w:t>Dùng tool phân tích và vẽ 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5CE5" w14:textId="5AAAD518" w:rsidR="00C16C7D" w:rsidRDefault="00C16C7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60882" w:history="1">
            <w:r w:rsidRPr="00E55C4A">
              <w:rPr>
                <w:rStyle w:val="Hyperlink"/>
                <w:b/>
                <w:bCs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55C4A">
              <w:rPr>
                <w:rStyle w:val="Hyperlink"/>
                <w:b/>
                <w:bCs/>
                <w:noProof/>
                <w:lang w:val="en-US"/>
              </w:rPr>
              <w:t>Kết nối máy in và in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6C1F" w14:textId="1197CC0B" w:rsidR="004A2D59" w:rsidRDefault="004A2D59">
          <w:r>
            <w:rPr>
              <w:b/>
              <w:bCs/>
              <w:noProof/>
            </w:rPr>
            <w:fldChar w:fldCharType="end"/>
          </w:r>
        </w:p>
      </w:sdtContent>
    </w:sdt>
    <w:p w14:paraId="5B8E3CDC" w14:textId="4852B178" w:rsidR="004A2D59" w:rsidRDefault="004A2D59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76F2488" w14:textId="6DD94A5F" w:rsidR="00C16C7D" w:rsidRPr="00C16C7D" w:rsidRDefault="00C16C7D" w:rsidP="00C16C7D">
      <w:pPr>
        <w:rPr>
          <w:lang w:val="en-US"/>
        </w:rPr>
      </w:pPr>
    </w:p>
    <w:p w14:paraId="44071DF7" w14:textId="77777777" w:rsidR="00C16C7D" w:rsidRPr="00C16C7D" w:rsidRDefault="00C16C7D" w:rsidP="00C16C7D">
      <w:pPr>
        <w:rPr>
          <w:lang w:val="en-US"/>
        </w:rPr>
      </w:pPr>
    </w:p>
    <w:p w14:paraId="0C8719CD" w14:textId="35F58B5D" w:rsidR="00C16C7D" w:rsidRPr="00C16C7D" w:rsidRDefault="00C16C7D" w:rsidP="00C16C7D">
      <w:pPr>
        <w:rPr>
          <w:lang w:val="en-US"/>
        </w:rPr>
      </w:pPr>
    </w:p>
    <w:p w14:paraId="27F049FA" w14:textId="77777777" w:rsidR="00C16C7D" w:rsidRPr="00C16C7D" w:rsidRDefault="00C16C7D" w:rsidP="00C16C7D">
      <w:pPr>
        <w:rPr>
          <w:lang w:val="en-US"/>
        </w:rPr>
      </w:pPr>
    </w:p>
    <w:p w14:paraId="75E4AF75" w14:textId="612C1C4E" w:rsidR="00C16C7D" w:rsidRPr="00C16C7D" w:rsidRDefault="00C16C7D" w:rsidP="00C16C7D">
      <w:pPr>
        <w:rPr>
          <w:lang w:val="en-US"/>
        </w:rPr>
      </w:pPr>
    </w:p>
    <w:p w14:paraId="7446BF77" w14:textId="77777777" w:rsidR="00C16C7D" w:rsidRPr="00C16C7D" w:rsidRDefault="00C16C7D" w:rsidP="00C16C7D">
      <w:pPr>
        <w:rPr>
          <w:lang w:val="en-US"/>
        </w:rPr>
      </w:pPr>
    </w:p>
    <w:p w14:paraId="416AF86E" w14:textId="3FC96482" w:rsidR="00C16C7D" w:rsidRPr="00C16C7D" w:rsidRDefault="00C16C7D" w:rsidP="00C16C7D">
      <w:pPr>
        <w:rPr>
          <w:lang w:val="en-US"/>
        </w:rPr>
      </w:pPr>
    </w:p>
    <w:p w14:paraId="2C21B32F" w14:textId="77777777" w:rsidR="00C16C7D" w:rsidRPr="00C16C7D" w:rsidRDefault="00C16C7D" w:rsidP="00C16C7D">
      <w:pPr>
        <w:rPr>
          <w:lang w:val="en-US"/>
        </w:rPr>
      </w:pPr>
    </w:p>
    <w:p w14:paraId="0F491D77" w14:textId="02FC1994" w:rsidR="00C16C7D" w:rsidRPr="00C16C7D" w:rsidRDefault="00C16C7D" w:rsidP="00C16C7D">
      <w:pPr>
        <w:rPr>
          <w:lang w:val="en-US"/>
        </w:rPr>
      </w:pPr>
    </w:p>
    <w:p w14:paraId="1C6DF0D9" w14:textId="77777777" w:rsidR="00C16C7D" w:rsidRPr="00C16C7D" w:rsidRDefault="00C16C7D" w:rsidP="00C16C7D">
      <w:pPr>
        <w:rPr>
          <w:lang w:val="en-US"/>
        </w:rPr>
      </w:pPr>
    </w:p>
    <w:p w14:paraId="4B23274F" w14:textId="1EA7F04C" w:rsidR="00C16C7D" w:rsidRPr="00C16C7D" w:rsidRDefault="00C16C7D" w:rsidP="00C16C7D">
      <w:pPr>
        <w:rPr>
          <w:lang w:val="en-US"/>
        </w:rPr>
      </w:pPr>
    </w:p>
    <w:p w14:paraId="2BBA4AFC" w14:textId="77777777" w:rsidR="00C16C7D" w:rsidRPr="00C16C7D" w:rsidRDefault="00C16C7D" w:rsidP="00C16C7D">
      <w:pPr>
        <w:rPr>
          <w:lang w:val="en-US"/>
        </w:rPr>
      </w:pPr>
    </w:p>
    <w:p w14:paraId="76B4DF2F" w14:textId="13E30F2E" w:rsidR="00C16C7D" w:rsidRPr="00C16C7D" w:rsidRDefault="00C16C7D" w:rsidP="00C16C7D">
      <w:pPr>
        <w:rPr>
          <w:lang w:val="en-US"/>
        </w:rPr>
      </w:pPr>
    </w:p>
    <w:p w14:paraId="08CA09FE" w14:textId="77777777" w:rsidR="00C16C7D" w:rsidRPr="00C16C7D" w:rsidRDefault="00C16C7D" w:rsidP="00C16C7D">
      <w:pPr>
        <w:rPr>
          <w:lang w:val="en-US"/>
        </w:rPr>
      </w:pPr>
    </w:p>
    <w:p w14:paraId="438DFBAA" w14:textId="38FC87FE" w:rsidR="00C16C7D" w:rsidRPr="00C16C7D" w:rsidRDefault="00C16C7D" w:rsidP="00C16C7D">
      <w:pPr>
        <w:rPr>
          <w:lang w:val="en-US"/>
        </w:rPr>
      </w:pPr>
    </w:p>
    <w:p w14:paraId="4AF9EFF1" w14:textId="77777777" w:rsidR="00C16C7D" w:rsidRPr="00C16C7D" w:rsidRDefault="00C16C7D" w:rsidP="00C16C7D">
      <w:pPr>
        <w:rPr>
          <w:lang w:val="en-US"/>
        </w:rPr>
      </w:pPr>
    </w:p>
    <w:p w14:paraId="68AB6C87" w14:textId="136F72C1" w:rsidR="00C16C7D" w:rsidRPr="00C16C7D" w:rsidRDefault="00C16C7D" w:rsidP="00C16C7D">
      <w:pPr>
        <w:rPr>
          <w:lang w:val="en-US"/>
        </w:rPr>
      </w:pPr>
    </w:p>
    <w:p w14:paraId="35920552" w14:textId="77777777" w:rsidR="00C16C7D" w:rsidRPr="00C16C7D" w:rsidRDefault="00C16C7D" w:rsidP="00C16C7D">
      <w:pPr>
        <w:rPr>
          <w:lang w:val="en-US"/>
        </w:rPr>
      </w:pPr>
    </w:p>
    <w:p w14:paraId="125B6A18" w14:textId="5801D7C9" w:rsidR="00C16C7D" w:rsidRPr="00C16C7D" w:rsidRDefault="00C16C7D" w:rsidP="00C16C7D">
      <w:pPr>
        <w:rPr>
          <w:lang w:val="en-US"/>
        </w:rPr>
      </w:pPr>
    </w:p>
    <w:p w14:paraId="59C01548" w14:textId="77777777" w:rsidR="00C16C7D" w:rsidRPr="00C16C7D" w:rsidRDefault="00C16C7D" w:rsidP="00C16C7D">
      <w:pPr>
        <w:rPr>
          <w:lang w:val="en-US"/>
        </w:rPr>
      </w:pPr>
    </w:p>
    <w:p w14:paraId="05D0E79F" w14:textId="3A5264AD" w:rsidR="00C16C7D" w:rsidRPr="00C16C7D" w:rsidRDefault="00C16C7D" w:rsidP="00C16C7D">
      <w:pPr>
        <w:rPr>
          <w:lang w:val="en-US"/>
        </w:rPr>
      </w:pPr>
    </w:p>
    <w:p w14:paraId="05ED173E" w14:textId="77777777" w:rsidR="00C16C7D" w:rsidRPr="00C16C7D" w:rsidRDefault="00C16C7D" w:rsidP="00C16C7D">
      <w:pPr>
        <w:rPr>
          <w:lang w:val="en-US"/>
        </w:rPr>
      </w:pPr>
    </w:p>
    <w:p w14:paraId="452264D8" w14:textId="53839A78" w:rsidR="00C16C7D" w:rsidRPr="00C16C7D" w:rsidRDefault="00C16C7D" w:rsidP="00C16C7D">
      <w:pPr>
        <w:rPr>
          <w:lang w:val="en-US"/>
        </w:rPr>
      </w:pPr>
    </w:p>
    <w:p w14:paraId="7AC9CBED" w14:textId="77777777" w:rsidR="00C16C7D" w:rsidRPr="00C16C7D" w:rsidRDefault="00C16C7D" w:rsidP="00C16C7D">
      <w:pPr>
        <w:rPr>
          <w:lang w:val="en-US"/>
        </w:rPr>
      </w:pPr>
    </w:p>
    <w:p w14:paraId="7D748D7B" w14:textId="7B649EBE" w:rsidR="00C16C7D" w:rsidRPr="00C16C7D" w:rsidRDefault="00C16C7D" w:rsidP="00C16C7D">
      <w:pPr>
        <w:rPr>
          <w:lang w:val="en-US"/>
        </w:rPr>
      </w:pPr>
    </w:p>
    <w:p w14:paraId="5E2AD0FD" w14:textId="77777777" w:rsidR="00C16C7D" w:rsidRPr="00C16C7D" w:rsidRDefault="00C16C7D" w:rsidP="00C16C7D">
      <w:pPr>
        <w:rPr>
          <w:lang w:val="en-US"/>
        </w:rPr>
      </w:pPr>
    </w:p>
    <w:p w14:paraId="400485F6" w14:textId="08941459" w:rsidR="00C16C7D" w:rsidRPr="00C16C7D" w:rsidRDefault="00C16C7D" w:rsidP="00C16C7D">
      <w:pPr>
        <w:rPr>
          <w:lang w:val="en-US"/>
        </w:rPr>
      </w:pPr>
    </w:p>
    <w:p w14:paraId="33DD55FA" w14:textId="77777777" w:rsidR="00C16C7D" w:rsidRPr="00C16C7D" w:rsidRDefault="00C16C7D" w:rsidP="00C16C7D">
      <w:pPr>
        <w:rPr>
          <w:lang w:val="en-US"/>
        </w:rPr>
      </w:pPr>
    </w:p>
    <w:p w14:paraId="1C686B6E" w14:textId="6CEE0F55" w:rsidR="00C16C7D" w:rsidRPr="00C16C7D" w:rsidRDefault="00C16C7D" w:rsidP="00C16C7D">
      <w:pPr>
        <w:rPr>
          <w:lang w:val="en-US"/>
        </w:rPr>
      </w:pPr>
    </w:p>
    <w:p w14:paraId="03CF2ED0" w14:textId="77777777" w:rsidR="00C16C7D" w:rsidRPr="00C16C7D" w:rsidRDefault="00C16C7D" w:rsidP="00C16C7D">
      <w:pPr>
        <w:rPr>
          <w:lang w:val="en-US"/>
        </w:rPr>
      </w:pPr>
    </w:p>
    <w:p w14:paraId="2C022058" w14:textId="689F88D6" w:rsidR="00C16C7D" w:rsidRPr="00C16C7D" w:rsidRDefault="00C16C7D" w:rsidP="00C16C7D">
      <w:pPr>
        <w:rPr>
          <w:lang w:val="en-US"/>
        </w:rPr>
      </w:pPr>
    </w:p>
    <w:p w14:paraId="4B5174C6" w14:textId="77777777" w:rsidR="00C16C7D" w:rsidRPr="00C16C7D" w:rsidRDefault="00C16C7D" w:rsidP="00C16C7D">
      <w:pPr>
        <w:rPr>
          <w:lang w:val="en-US"/>
        </w:rPr>
      </w:pPr>
    </w:p>
    <w:p w14:paraId="1E88A258" w14:textId="7AC8C3F6" w:rsidR="00C16C7D" w:rsidRPr="00C16C7D" w:rsidRDefault="00C16C7D" w:rsidP="00C16C7D">
      <w:pPr>
        <w:rPr>
          <w:lang w:val="en-US"/>
        </w:rPr>
      </w:pPr>
    </w:p>
    <w:p w14:paraId="0312A4D7" w14:textId="77777777" w:rsidR="00C16C7D" w:rsidRPr="00C16C7D" w:rsidRDefault="00C16C7D" w:rsidP="00C16C7D">
      <w:pPr>
        <w:rPr>
          <w:lang w:val="en-US"/>
        </w:rPr>
      </w:pPr>
    </w:p>
    <w:p w14:paraId="1DF0A986" w14:textId="34A44C8D" w:rsidR="00C16C7D" w:rsidRPr="00C16C7D" w:rsidRDefault="00C16C7D" w:rsidP="00C16C7D">
      <w:pPr>
        <w:rPr>
          <w:lang w:val="en-US"/>
        </w:rPr>
      </w:pPr>
    </w:p>
    <w:p w14:paraId="1E199305" w14:textId="77777777" w:rsidR="00C16C7D" w:rsidRPr="00C16C7D" w:rsidRDefault="00C16C7D" w:rsidP="00C16C7D">
      <w:pPr>
        <w:rPr>
          <w:lang w:val="en-US"/>
        </w:rPr>
      </w:pPr>
    </w:p>
    <w:p w14:paraId="2C749A9D" w14:textId="2283EFC7" w:rsidR="006069E2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sz w:val="38"/>
          <w:szCs w:val="34"/>
          <w:lang w:val="en-US"/>
        </w:rPr>
      </w:pPr>
      <w:bookmarkStart w:id="0" w:name="_Toc12260877"/>
      <w:r w:rsidRPr="004A2D59">
        <w:rPr>
          <w:b/>
          <w:bCs/>
          <w:sz w:val="38"/>
          <w:szCs w:val="34"/>
          <w:lang w:val="en-US"/>
        </w:rPr>
        <w:t>Mô hình 3layer</w:t>
      </w:r>
      <w:bookmarkEnd w:id="0"/>
    </w:p>
    <w:p w14:paraId="3C469E25" w14:textId="77777777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sz w:val="38"/>
          <w:szCs w:val="34"/>
          <w:lang w:val="en-US"/>
        </w:rPr>
      </w:pPr>
      <w:bookmarkStart w:id="1" w:name="_Toc12260878"/>
      <w:r>
        <w:rPr>
          <w:b/>
          <w:bCs/>
          <w:sz w:val="38"/>
          <w:szCs w:val="34"/>
          <w:lang w:val="en-US"/>
        </w:rPr>
        <w:t>Đóng gói file thực thi</w:t>
      </w:r>
      <w:bookmarkEnd w:id="1"/>
    </w:p>
    <w:p w14:paraId="05B19508" w14:textId="77777777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sz w:val="38"/>
          <w:szCs w:val="34"/>
          <w:lang w:val="en-US"/>
        </w:rPr>
      </w:pPr>
      <w:bookmarkStart w:id="2" w:name="_Toc12260879"/>
      <w:r>
        <w:rPr>
          <w:b/>
          <w:bCs/>
          <w:sz w:val="38"/>
          <w:szCs w:val="34"/>
          <w:lang w:val="en-US"/>
        </w:rPr>
        <w:t>Thay đổi giao diện</w:t>
      </w:r>
      <w:bookmarkEnd w:id="2"/>
    </w:p>
    <w:p w14:paraId="12242790" w14:textId="77777777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sz w:val="38"/>
          <w:szCs w:val="34"/>
          <w:lang w:val="en-US"/>
        </w:rPr>
      </w:pPr>
      <w:bookmarkStart w:id="3" w:name="_Toc12260880"/>
      <w:r>
        <w:rPr>
          <w:b/>
          <w:bCs/>
          <w:sz w:val="38"/>
          <w:szCs w:val="34"/>
          <w:lang w:val="en-US"/>
        </w:rPr>
        <w:t>Tự cài đặt database từ file .sql</w:t>
      </w:r>
      <w:bookmarkEnd w:id="3"/>
    </w:p>
    <w:p w14:paraId="549D20AE" w14:textId="77777777" w:rsid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sz w:val="38"/>
          <w:szCs w:val="34"/>
          <w:lang w:val="en-US"/>
        </w:rPr>
      </w:pPr>
      <w:bookmarkStart w:id="4" w:name="_Toc12260881"/>
      <w:r>
        <w:rPr>
          <w:b/>
          <w:bCs/>
          <w:sz w:val="38"/>
          <w:szCs w:val="34"/>
          <w:lang w:val="en-US"/>
        </w:rPr>
        <w:t>Dùng tool phân tích và vẽ biểu đồ</w:t>
      </w:r>
      <w:bookmarkEnd w:id="4"/>
    </w:p>
    <w:p w14:paraId="3A9277DD" w14:textId="45C8A845" w:rsidR="004A2D59" w:rsidRPr="004A2D59" w:rsidRDefault="004A2D59" w:rsidP="00C16C7D">
      <w:pPr>
        <w:pStyle w:val="ListParagraph"/>
        <w:numPr>
          <w:ilvl w:val="0"/>
          <w:numId w:val="39"/>
        </w:numPr>
        <w:outlineLvl w:val="0"/>
        <w:rPr>
          <w:b/>
          <w:bCs/>
          <w:sz w:val="38"/>
          <w:szCs w:val="34"/>
          <w:lang w:val="en-US"/>
        </w:rPr>
      </w:pPr>
      <w:bookmarkStart w:id="5" w:name="_Toc12260882"/>
      <w:r>
        <w:rPr>
          <w:b/>
          <w:bCs/>
          <w:sz w:val="38"/>
          <w:szCs w:val="34"/>
          <w:lang w:val="en-US"/>
        </w:rPr>
        <w:t>Kết nối máy in và in hóa đơn</w:t>
      </w:r>
      <w:bookmarkEnd w:id="5"/>
      <w:r>
        <w:rPr>
          <w:b/>
          <w:bCs/>
          <w:sz w:val="38"/>
          <w:szCs w:val="34"/>
          <w:lang w:val="en-US"/>
        </w:rPr>
        <w:t xml:space="preserve"> </w:t>
      </w:r>
    </w:p>
    <w:sectPr w:rsidR="004A2D59" w:rsidRPr="004A2D59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53AA2" w14:textId="77777777" w:rsidR="00C811AB" w:rsidRDefault="00C811AB">
      <w:r>
        <w:separator/>
      </w:r>
    </w:p>
  </w:endnote>
  <w:endnote w:type="continuationSeparator" w:id="0">
    <w:p w14:paraId="7B471B43" w14:textId="77777777" w:rsidR="00C811AB" w:rsidRDefault="00C8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E6F32" w14:textId="77777777" w:rsidR="00411330" w:rsidRDefault="00411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C989" w14:textId="77777777" w:rsidR="00411330" w:rsidRDefault="004113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B770C" w14:textId="77777777" w:rsidR="00C811AB" w:rsidRDefault="00C811AB">
      <w:r>
        <w:separator/>
      </w:r>
    </w:p>
  </w:footnote>
  <w:footnote w:type="continuationSeparator" w:id="0">
    <w:p w14:paraId="21D5D3AE" w14:textId="77777777" w:rsidR="00C811AB" w:rsidRDefault="00C81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5D617" w14:textId="77777777" w:rsidR="00411330" w:rsidRDefault="00411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A6DA1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24546782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E608D" w14:textId="77777777" w:rsidR="00411330" w:rsidRDefault="0041133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14C07D8E" w:rsidR="00E95D0C" w:rsidRPr="008D3541" w:rsidRDefault="0076377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lí quán cafe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6294E197" w:rsidR="00E95D0C" w:rsidRPr="008D3541" w:rsidRDefault="00411330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Chức năng nâng cao</w:t>
          </w:r>
          <w:bookmarkStart w:id="6" w:name="_GoBack"/>
          <w:bookmarkEnd w:id="6"/>
        </w:p>
      </w:tc>
      <w:tc>
        <w:tcPr>
          <w:tcW w:w="2845" w:type="dxa"/>
          <w:shd w:val="clear" w:color="auto" w:fill="auto"/>
        </w:tcPr>
        <w:p w14:paraId="05BCA244" w14:textId="387BA301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63773">
            <w:rPr>
              <w:color w:val="0000FF"/>
              <w:lang w:val="en-US"/>
            </w:rPr>
            <w:t>2</w:t>
          </w:r>
          <w:r w:rsidR="006069E2">
            <w:rPr>
              <w:color w:val="0000FF"/>
              <w:lang w:val="en-US"/>
            </w:rPr>
            <w:t>3</w:t>
          </w:r>
          <w:r w:rsidR="00763773">
            <w:rPr>
              <w:color w:val="0000FF"/>
              <w:lang w:val="en-US"/>
            </w:rPr>
            <w:t>/06/2019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3D1423"/>
    <w:multiLevelType w:val="hybridMultilevel"/>
    <w:tmpl w:val="4E2E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2"/>
  </w:num>
  <w:num w:numId="7">
    <w:abstractNumId w:val="23"/>
  </w:num>
  <w:num w:numId="8">
    <w:abstractNumId w:val="28"/>
  </w:num>
  <w:num w:numId="9">
    <w:abstractNumId w:val="15"/>
  </w:num>
  <w:num w:numId="10">
    <w:abstractNumId w:val="9"/>
  </w:num>
  <w:num w:numId="11">
    <w:abstractNumId w:val="33"/>
  </w:num>
  <w:num w:numId="12">
    <w:abstractNumId w:val="29"/>
  </w:num>
  <w:num w:numId="13">
    <w:abstractNumId w:val="27"/>
  </w:num>
  <w:num w:numId="14">
    <w:abstractNumId w:val="4"/>
  </w:num>
  <w:num w:numId="15">
    <w:abstractNumId w:val="6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3"/>
  </w:num>
  <w:num w:numId="36">
    <w:abstractNumId w:val="8"/>
  </w:num>
  <w:num w:numId="37">
    <w:abstractNumId w:val="3"/>
  </w:num>
  <w:num w:numId="38">
    <w:abstractNumId w:val="1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D699F"/>
    <w:rsid w:val="00411330"/>
    <w:rsid w:val="004176B5"/>
    <w:rsid w:val="00435847"/>
    <w:rsid w:val="004A2D59"/>
    <w:rsid w:val="004A38E5"/>
    <w:rsid w:val="004B7CC9"/>
    <w:rsid w:val="004E4257"/>
    <w:rsid w:val="005047B3"/>
    <w:rsid w:val="005802A5"/>
    <w:rsid w:val="0058411C"/>
    <w:rsid w:val="0060493B"/>
    <w:rsid w:val="006069E2"/>
    <w:rsid w:val="00623234"/>
    <w:rsid w:val="006257BE"/>
    <w:rsid w:val="0064329D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37E52"/>
    <w:rsid w:val="00984338"/>
    <w:rsid w:val="0099744F"/>
    <w:rsid w:val="009B2AFC"/>
    <w:rsid w:val="009D353C"/>
    <w:rsid w:val="009F47F5"/>
    <w:rsid w:val="00A23833"/>
    <w:rsid w:val="00A544E7"/>
    <w:rsid w:val="00A638EF"/>
    <w:rsid w:val="00B27935"/>
    <w:rsid w:val="00B871C5"/>
    <w:rsid w:val="00BB5444"/>
    <w:rsid w:val="00BC3FE1"/>
    <w:rsid w:val="00BE357E"/>
    <w:rsid w:val="00C14AB8"/>
    <w:rsid w:val="00C16C7D"/>
    <w:rsid w:val="00C57686"/>
    <w:rsid w:val="00C74D6D"/>
    <w:rsid w:val="00C811AB"/>
    <w:rsid w:val="00CA52C8"/>
    <w:rsid w:val="00CA75F9"/>
    <w:rsid w:val="00CC5ED4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4A2D5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A2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46CEB-B9BA-45B6-AC60-1C66FB0A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57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920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19</cp:revision>
  <cp:lastPrinted>2013-12-07T15:59:00Z</cp:lastPrinted>
  <dcterms:created xsi:type="dcterms:W3CDTF">2013-10-13T11:18:00Z</dcterms:created>
  <dcterms:modified xsi:type="dcterms:W3CDTF">2019-06-24T02:27:00Z</dcterms:modified>
</cp:coreProperties>
</file>