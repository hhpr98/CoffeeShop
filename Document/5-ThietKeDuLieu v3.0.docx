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4719E" w14:textId="77777777" w:rsidR="003548A8" w:rsidRDefault="003548A8" w:rsidP="003548A8">
      <w:pPr>
        <w:rPr>
          <w:lang w:val="en-US"/>
        </w:rPr>
      </w:pPr>
    </w:p>
    <w:p w14:paraId="70379A9B" w14:textId="77777777" w:rsidR="00301562" w:rsidRDefault="00301562" w:rsidP="003548A8">
      <w:pPr>
        <w:rPr>
          <w:lang w:val="en-US"/>
        </w:rPr>
      </w:pPr>
    </w:p>
    <w:p w14:paraId="20330ED7" w14:textId="77777777" w:rsidR="00301562" w:rsidRDefault="00301562" w:rsidP="003548A8">
      <w:pPr>
        <w:rPr>
          <w:lang w:val="en-US"/>
        </w:rPr>
      </w:pPr>
    </w:p>
    <w:p w14:paraId="61CD228C" w14:textId="77777777" w:rsidR="00301562" w:rsidRDefault="00301562" w:rsidP="003548A8">
      <w:pPr>
        <w:rPr>
          <w:lang w:val="en-US"/>
        </w:rPr>
      </w:pPr>
    </w:p>
    <w:p w14:paraId="15B349E6" w14:textId="77777777" w:rsidR="00301562" w:rsidRDefault="00301562" w:rsidP="003548A8">
      <w:pPr>
        <w:rPr>
          <w:lang w:val="en-US"/>
        </w:rPr>
      </w:pPr>
    </w:p>
    <w:p w14:paraId="1A26CBC2" w14:textId="77777777" w:rsidR="00301562" w:rsidRDefault="00301562" w:rsidP="003548A8">
      <w:pPr>
        <w:rPr>
          <w:lang w:val="en-US"/>
        </w:rPr>
      </w:pPr>
    </w:p>
    <w:p w14:paraId="5D6384BA" w14:textId="77777777" w:rsidR="00301562" w:rsidRDefault="00301562" w:rsidP="003548A8">
      <w:pPr>
        <w:rPr>
          <w:lang w:val="en-US"/>
        </w:rPr>
      </w:pPr>
    </w:p>
    <w:p w14:paraId="4DE7B6B3" w14:textId="77777777" w:rsidR="003548A8" w:rsidRPr="003548A8" w:rsidRDefault="003548A8" w:rsidP="003548A8">
      <w:pPr>
        <w:rPr>
          <w:lang w:val="en-US"/>
        </w:rPr>
      </w:pPr>
    </w:p>
    <w:p w14:paraId="4D58D6C8" w14:textId="17517C9C"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125CD9">
        <w:rPr>
          <w:color w:val="0000FF"/>
          <w:lang w:val="en-US"/>
        </w:rPr>
        <w:t>Quản lí quán cafe</w:t>
      </w:r>
    </w:p>
    <w:p w14:paraId="643483C1" w14:textId="77777777" w:rsidR="007A1DE8" w:rsidRPr="007A1DE8" w:rsidRDefault="007A1DE8" w:rsidP="007A1DE8">
      <w:pPr>
        <w:rPr>
          <w:lang w:val="en-US"/>
        </w:rPr>
      </w:pPr>
    </w:p>
    <w:p w14:paraId="280893E5" w14:textId="693D7D75" w:rsidR="00125CD9" w:rsidRPr="00AA705E" w:rsidRDefault="007A1DE8" w:rsidP="00125CD9">
      <w:pPr>
        <w:jc w:val="right"/>
        <w:rPr>
          <w:rFonts w:ascii="Arial" w:hAnsi="Arial"/>
          <w:sz w:val="34"/>
          <w:szCs w:val="30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C35DAE">
        <w:rPr>
          <w:rFonts w:ascii="Arial" w:hAnsi="Arial"/>
          <w:color w:val="0000FF"/>
          <w:sz w:val="34"/>
          <w:szCs w:val="30"/>
          <w:lang w:val="en-US"/>
        </w:rPr>
        <w:t>2</w:t>
      </w:r>
      <w:r w:rsidR="00125CD9"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125CD9">
        <w:rPr>
          <w:rFonts w:ascii="Arial" w:hAnsi="Arial"/>
          <w:color w:val="0000FF"/>
          <w:sz w:val="34"/>
          <w:szCs w:val="30"/>
        </w:rPr>
        <w:t>0</w:t>
      </w:r>
    </w:p>
    <w:p w14:paraId="4DAF7FCB" w14:textId="0C620939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</w:p>
    <w:p w14:paraId="60C6722D" w14:textId="77777777" w:rsidR="00D234F3" w:rsidRDefault="00D234F3">
      <w:pPr>
        <w:pStyle w:val="Title"/>
        <w:jc w:val="both"/>
        <w:rPr>
          <w:lang w:val="en-US"/>
        </w:rPr>
      </w:pPr>
    </w:p>
    <w:p w14:paraId="3817039C" w14:textId="77777777" w:rsidR="003548A8" w:rsidRDefault="003548A8" w:rsidP="003548A8">
      <w:pPr>
        <w:rPr>
          <w:lang w:val="en-US"/>
        </w:rPr>
      </w:pPr>
    </w:p>
    <w:p w14:paraId="65F25AA6" w14:textId="77777777" w:rsidR="00301562" w:rsidRDefault="00301562" w:rsidP="003548A8">
      <w:pPr>
        <w:rPr>
          <w:lang w:val="en-US"/>
        </w:rPr>
      </w:pPr>
    </w:p>
    <w:p w14:paraId="1D8C907D" w14:textId="77777777" w:rsidR="00301562" w:rsidRDefault="00301562" w:rsidP="003548A8">
      <w:pPr>
        <w:rPr>
          <w:lang w:val="en-US"/>
        </w:rPr>
      </w:pPr>
    </w:p>
    <w:p w14:paraId="348FBA64" w14:textId="77777777" w:rsidR="00301562" w:rsidRDefault="00301562" w:rsidP="003548A8">
      <w:pPr>
        <w:rPr>
          <w:lang w:val="en-US"/>
        </w:rPr>
      </w:pPr>
    </w:p>
    <w:p w14:paraId="08EE63E6" w14:textId="77777777" w:rsidR="00301562" w:rsidRDefault="00301562" w:rsidP="003548A8">
      <w:pPr>
        <w:rPr>
          <w:lang w:val="en-US"/>
        </w:rPr>
      </w:pPr>
    </w:p>
    <w:p w14:paraId="3C7B32AA" w14:textId="77777777" w:rsidR="00301562" w:rsidRDefault="00301562" w:rsidP="003548A8">
      <w:pPr>
        <w:rPr>
          <w:lang w:val="en-US"/>
        </w:rPr>
      </w:pPr>
    </w:p>
    <w:p w14:paraId="5D5381DE" w14:textId="77777777" w:rsidR="00301562" w:rsidRDefault="00301562" w:rsidP="003548A8">
      <w:pPr>
        <w:rPr>
          <w:lang w:val="en-US"/>
        </w:rPr>
      </w:pPr>
    </w:p>
    <w:p w14:paraId="67AA00E1" w14:textId="77777777" w:rsidR="00301562" w:rsidRDefault="00301562" w:rsidP="003548A8">
      <w:pPr>
        <w:rPr>
          <w:lang w:val="en-US"/>
        </w:rPr>
      </w:pPr>
    </w:p>
    <w:p w14:paraId="7FF0B2C4" w14:textId="77777777" w:rsidR="00301562" w:rsidRDefault="00301562" w:rsidP="003548A8">
      <w:pPr>
        <w:rPr>
          <w:lang w:val="en-US"/>
        </w:rPr>
      </w:pPr>
    </w:p>
    <w:p w14:paraId="50071325" w14:textId="77777777" w:rsidR="003548A8" w:rsidRDefault="003548A8" w:rsidP="003548A8">
      <w:pPr>
        <w:rPr>
          <w:lang w:val="en-US"/>
        </w:rPr>
      </w:pPr>
    </w:p>
    <w:p w14:paraId="3A765BB7" w14:textId="77777777" w:rsidR="003548A8" w:rsidRDefault="003548A8" w:rsidP="003548A8">
      <w:pPr>
        <w:rPr>
          <w:lang w:val="en-US"/>
        </w:rPr>
      </w:pPr>
    </w:p>
    <w:p w14:paraId="69A95D2F" w14:textId="77777777" w:rsidR="003548A8" w:rsidRDefault="003548A8" w:rsidP="003548A8">
      <w:pPr>
        <w:rPr>
          <w:lang w:val="en-US"/>
        </w:rPr>
      </w:pPr>
    </w:p>
    <w:p w14:paraId="2168CEE2" w14:textId="77777777" w:rsidR="003548A8" w:rsidRDefault="003548A8" w:rsidP="003548A8">
      <w:pPr>
        <w:rPr>
          <w:lang w:val="en-US"/>
        </w:rPr>
      </w:pPr>
    </w:p>
    <w:p w14:paraId="4CD582C7" w14:textId="77777777" w:rsidR="003548A8" w:rsidRDefault="003548A8" w:rsidP="003548A8">
      <w:pPr>
        <w:rPr>
          <w:lang w:val="en-US"/>
        </w:rPr>
      </w:pPr>
    </w:p>
    <w:p w14:paraId="3606DB7E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2C68260A" w14:textId="77777777" w:rsidR="00125CD9" w:rsidRPr="005B5DFD" w:rsidRDefault="00125CD9" w:rsidP="00125CD9">
      <w:pPr>
        <w:jc w:val="center"/>
        <w:rPr>
          <w:rFonts w:ascii="Arial" w:hAnsi="Arial" w:cs="Arial"/>
          <w:color w:val="0000FF"/>
          <w:sz w:val="30"/>
          <w:szCs w:val="30"/>
        </w:rPr>
      </w:pPr>
      <w:r>
        <w:rPr>
          <w:rFonts w:ascii="Arial" w:hAnsi="Arial" w:cs="Arial"/>
          <w:color w:val="0000FF"/>
          <w:sz w:val="30"/>
          <w:szCs w:val="30"/>
        </w:rPr>
        <w:t>1612203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r>
        <w:rPr>
          <w:rFonts w:ascii="Arial" w:hAnsi="Arial" w:cs="Arial"/>
          <w:color w:val="0000FF"/>
          <w:sz w:val="30"/>
          <w:szCs w:val="30"/>
        </w:rPr>
        <w:t xml:space="preserve"> Tống Minh Hiếu</w:t>
      </w:r>
    </w:p>
    <w:p w14:paraId="32882706" w14:textId="77777777" w:rsidR="00125CD9" w:rsidRPr="005B5DFD" w:rsidRDefault="00125CD9" w:rsidP="00125CD9">
      <w:pPr>
        <w:jc w:val="center"/>
        <w:rPr>
          <w:sz w:val="30"/>
          <w:szCs w:val="30"/>
        </w:rPr>
        <w:sectPr w:rsidR="00125CD9" w:rsidRPr="005B5DFD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</w:rPr>
        <w:t>1612209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r>
        <w:rPr>
          <w:rFonts w:ascii="Arial" w:hAnsi="Arial" w:cs="Arial"/>
          <w:color w:val="0000FF"/>
          <w:sz w:val="30"/>
          <w:szCs w:val="30"/>
        </w:rPr>
        <w:t xml:space="preserve"> Hữu Hoà</w:t>
      </w:r>
    </w:p>
    <w:p w14:paraId="5A96680F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5722DDC4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222B69B1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28BA1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3A11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8B8A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13782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3D3E1E" w:rsidRPr="000C0CA8" w14:paraId="31B35CA3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2819D" w14:textId="3CAEF0A0" w:rsidR="003D3E1E" w:rsidRPr="003548A8" w:rsidRDefault="003D3E1E" w:rsidP="003D3E1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lang w:val="en-US"/>
              </w:rPr>
              <w:t>&lt;1</w:t>
            </w:r>
            <w:r w:rsidR="00E96184">
              <w:rPr>
                <w:rFonts w:eastAsia="SimSun"/>
                <w:lang w:val="en-US"/>
              </w:rPr>
              <w:t>7</w:t>
            </w:r>
            <w:r>
              <w:rPr>
                <w:rFonts w:eastAsia="SimSun"/>
                <w:lang w:val="en-US"/>
              </w:rPr>
              <w:t>/0</w:t>
            </w:r>
            <w:r w:rsidR="00E96184">
              <w:rPr>
                <w:rFonts w:eastAsia="SimSun"/>
                <w:lang w:val="en-US"/>
              </w:rPr>
              <w:t>5</w:t>
            </w:r>
            <w:r>
              <w:rPr>
                <w:rFonts w:eastAsia="SimSun"/>
                <w:lang w:val="en-US"/>
              </w:rPr>
              <w:t>/2019&gt;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36DD5" w14:textId="39CFB002" w:rsidR="003D3E1E" w:rsidRPr="003548A8" w:rsidRDefault="003D3E1E" w:rsidP="003D3E1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lang w:val="en-US"/>
              </w:rPr>
              <w:t>&lt;</w:t>
            </w:r>
            <w:r w:rsidR="004828FA">
              <w:rPr>
                <w:rFonts w:eastAsia="SimSun"/>
                <w:lang w:val="en-US"/>
              </w:rPr>
              <w:t>1</w:t>
            </w:r>
            <w:r>
              <w:rPr>
                <w:rFonts w:eastAsia="SimSun"/>
                <w:lang w:val="en-US"/>
              </w:rPr>
              <w:t>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9395B" w14:textId="2D577AA3" w:rsidR="003D3E1E" w:rsidRPr="0037628A" w:rsidRDefault="003D3E1E" w:rsidP="003D3E1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lang w:val="en-US"/>
              </w:rPr>
              <w:t>Thiết kế CSDL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A1BA4" w14:textId="27C50FB5" w:rsidR="003D3E1E" w:rsidRPr="00125CD9" w:rsidRDefault="003D3E1E" w:rsidP="003D3E1E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Nguyễn Hữu Hoà</w:t>
            </w:r>
          </w:p>
        </w:tc>
      </w:tr>
      <w:tr w:rsidR="00E96184" w:rsidRPr="007A1DE8" w14:paraId="5EC8B133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5AF02" w14:textId="1679953E" w:rsidR="00E96184" w:rsidRPr="007A1DE8" w:rsidRDefault="00E96184" w:rsidP="00E9618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&lt;18/06/2019&gt;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47B8BF" w14:textId="515F1DA6" w:rsidR="00E96184" w:rsidRPr="007A1DE8" w:rsidRDefault="00E96184" w:rsidP="00E96184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&lt;2.0&gt;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722C6" w14:textId="51D20726" w:rsidR="00E96184" w:rsidRPr="007A1DE8" w:rsidRDefault="004828FA" w:rsidP="004828F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lang w:val="en-US"/>
              </w:rPr>
              <w:t>T</w:t>
            </w:r>
            <w:r w:rsidR="00E96184">
              <w:rPr>
                <w:lang w:val="en-US"/>
              </w:rPr>
              <w:t>hay đổi CSDL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DBFED" w14:textId="440AB81F" w:rsidR="00E96184" w:rsidRPr="00856D6A" w:rsidRDefault="00E96184" w:rsidP="00856D6A">
            <w:pPr>
              <w:keepLines/>
              <w:spacing w:after="120"/>
              <w:jc w:val="center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Lê Tống Minh Hiếu</w:t>
            </w:r>
          </w:p>
        </w:tc>
      </w:tr>
      <w:tr w:rsidR="00E96184" w:rsidRPr="007A1DE8" w14:paraId="3A23F0D7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2E404" w14:textId="0E3BCB1A" w:rsidR="00E96184" w:rsidRPr="007A1DE8" w:rsidRDefault="00856D6A" w:rsidP="00856D6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&lt;23/06/2019&gt;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25C46" w14:textId="7833EDB2" w:rsidR="00E96184" w:rsidRPr="007A1DE8" w:rsidRDefault="00856D6A" w:rsidP="00856D6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&lt;3.0&gt;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258AE" w14:textId="77777777" w:rsidR="00E96184" w:rsidRDefault="00856D6A" w:rsidP="00E9618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Thay đổi mô hình và kiểu dữ liệu</w:t>
            </w:r>
          </w:p>
          <w:p w14:paraId="180AB5B6" w14:textId="7A375D95" w:rsidR="00856D6A" w:rsidRPr="007A1DE8" w:rsidRDefault="00856D6A" w:rsidP="00856D6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(thay đổi nhỏ)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9B725" w14:textId="0B93A67A" w:rsidR="00E96184" w:rsidRPr="007A1DE8" w:rsidRDefault="00856D6A" w:rsidP="00856D6A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</w:rPr>
              <w:t>Nguyễn Hữu Hoà</w:t>
            </w:r>
          </w:p>
        </w:tc>
      </w:tr>
      <w:tr w:rsidR="00E96184" w:rsidRPr="007A1DE8" w14:paraId="427F39FC" w14:textId="77777777" w:rsidTr="00125C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B3F40" w14:textId="77777777" w:rsidR="00E96184" w:rsidRPr="007A1DE8" w:rsidRDefault="00E96184" w:rsidP="00E9618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6373D" w14:textId="77777777" w:rsidR="00E96184" w:rsidRPr="007A1DE8" w:rsidRDefault="00E96184" w:rsidP="00E9618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219D2" w14:textId="77777777" w:rsidR="00E96184" w:rsidRPr="007A1DE8" w:rsidRDefault="00E96184" w:rsidP="00E9618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54E07" w14:textId="77777777" w:rsidR="00E96184" w:rsidRPr="007A1DE8" w:rsidRDefault="00E96184" w:rsidP="00E96184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25E0516A" w14:textId="77777777" w:rsidR="00A23833" w:rsidRDefault="00A23833" w:rsidP="0031511D">
      <w:pPr>
        <w:pStyle w:val="Title"/>
        <w:rPr>
          <w:lang w:val="en-US"/>
        </w:rPr>
      </w:pPr>
    </w:p>
    <w:p w14:paraId="29A01352" w14:textId="4AC49EEC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vi-VN"/>
        </w:rPr>
        <w:id w:val="-4444692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EA1F51" w14:textId="060FDE78" w:rsidR="00E15738" w:rsidRPr="00A20CE4" w:rsidRDefault="00E15738">
          <w:pPr>
            <w:pStyle w:val="TOCHeading"/>
            <w:rPr>
              <w:b/>
              <w:bCs/>
            </w:rPr>
          </w:pPr>
        </w:p>
        <w:p w14:paraId="714177C2" w14:textId="31BEAEED" w:rsidR="00FD4E3E" w:rsidRDefault="00E15738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E15738">
            <w:rPr>
              <w:b/>
            </w:rPr>
            <w:fldChar w:fldCharType="begin"/>
          </w:r>
          <w:r w:rsidRPr="00E15738">
            <w:rPr>
              <w:b/>
            </w:rPr>
            <w:instrText xml:space="preserve"> TOC \o "1-3" \h \z \u </w:instrText>
          </w:r>
          <w:r w:rsidRPr="00E15738">
            <w:rPr>
              <w:b/>
            </w:rPr>
            <w:fldChar w:fldCharType="separate"/>
          </w:r>
          <w:hyperlink w:anchor="_Toc12202746" w:history="1">
            <w:r w:rsidR="00FD4E3E" w:rsidRPr="00716C2D">
              <w:rPr>
                <w:rStyle w:val="Hyperlink"/>
                <w:noProof/>
              </w:rPr>
              <w:t>1.</w:t>
            </w:r>
            <w:r w:rsidR="00FD4E3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FD4E3E" w:rsidRPr="00716C2D">
              <w:rPr>
                <w:rStyle w:val="Hyperlink"/>
                <w:noProof/>
              </w:rPr>
              <w:t>Sơ đồ logic</w:t>
            </w:r>
            <w:r w:rsidR="00FD4E3E">
              <w:rPr>
                <w:noProof/>
                <w:webHidden/>
              </w:rPr>
              <w:tab/>
            </w:r>
            <w:r w:rsidR="00FD4E3E">
              <w:rPr>
                <w:noProof/>
                <w:webHidden/>
              </w:rPr>
              <w:fldChar w:fldCharType="begin"/>
            </w:r>
            <w:r w:rsidR="00FD4E3E">
              <w:rPr>
                <w:noProof/>
                <w:webHidden/>
              </w:rPr>
              <w:instrText xml:space="preserve"> PAGEREF _Toc12202746 \h </w:instrText>
            </w:r>
            <w:r w:rsidR="00FD4E3E">
              <w:rPr>
                <w:noProof/>
                <w:webHidden/>
              </w:rPr>
            </w:r>
            <w:r w:rsidR="00FD4E3E">
              <w:rPr>
                <w:noProof/>
                <w:webHidden/>
              </w:rPr>
              <w:fldChar w:fldCharType="separate"/>
            </w:r>
            <w:r w:rsidR="00FD4E3E">
              <w:rPr>
                <w:noProof/>
                <w:webHidden/>
              </w:rPr>
              <w:t>3</w:t>
            </w:r>
            <w:r w:rsidR="00FD4E3E">
              <w:rPr>
                <w:noProof/>
                <w:webHidden/>
              </w:rPr>
              <w:fldChar w:fldCharType="end"/>
            </w:r>
          </w:hyperlink>
        </w:p>
        <w:p w14:paraId="779C438F" w14:textId="13A11AF5" w:rsidR="00FD4E3E" w:rsidRDefault="00FD4E3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202747" w:history="1">
            <w:r w:rsidRPr="00716C2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16C2D">
              <w:rPr>
                <w:rStyle w:val="Hyperlink"/>
                <w:noProof/>
              </w:rPr>
              <w:t>Mô tả chi tiết các kiểu dữ liệu trong sơ đồ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_Toc12202747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0570C" w14:textId="2AD96697" w:rsidR="00E15738" w:rsidRDefault="00E15738" w:rsidP="00FD4E3E">
          <w:r w:rsidRPr="00E15738">
            <w:rPr>
              <w:b/>
              <w:bCs/>
              <w:noProof/>
            </w:rPr>
            <w:fldChar w:fldCharType="end"/>
          </w:r>
        </w:p>
      </w:sdtContent>
    </w:sdt>
    <w:p w14:paraId="3D5276CD" w14:textId="1B5C030E" w:rsidR="00C14AB8" w:rsidRDefault="00C14AB8" w:rsidP="00C14AB8">
      <w:pPr>
        <w:pStyle w:val="BodyText"/>
        <w:jc w:val="both"/>
        <w:rPr>
          <w:lang w:val="en-US"/>
        </w:rPr>
      </w:pPr>
    </w:p>
    <w:p w14:paraId="1FA468BF" w14:textId="0D5C24C3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70F648AF" w14:textId="236638B3" w:rsidR="00C14AB8" w:rsidRDefault="00C14AB8" w:rsidP="00C14AB8">
      <w:pPr>
        <w:pStyle w:val="Heading1"/>
        <w:spacing w:line="360" w:lineRule="auto"/>
        <w:jc w:val="both"/>
      </w:pPr>
      <w:bookmarkStart w:id="0" w:name="_Toc176928159"/>
      <w:bookmarkStart w:id="1" w:name="_Toc9021961"/>
      <w:bookmarkStart w:id="2" w:name="_Toc12202746"/>
      <w:r w:rsidRPr="005F2DFA">
        <w:lastRenderedPageBreak/>
        <w:t>Sơ đồ logic</w:t>
      </w:r>
      <w:bookmarkEnd w:id="0"/>
      <w:bookmarkEnd w:id="1"/>
      <w:bookmarkEnd w:id="2"/>
    </w:p>
    <w:p w14:paraId="2399E579" w14:textId="7CF730EC" w:rsidR="000442FD" w:rsidRPr="000442FD" w:rsidRDefault="00347158" w:rsidP="007466A1">
      <w:pPr>
        <w:ind w:left="720" w:hanging="810"/>
      </w:pPr>
      <w:r>
        <w:rPr>
          <w:noProof/>
        </w:rPr>
        <w:drawing>
          <wp:inline distT="0" distB="0" distL="0" distR="0" wp14:anchorId="321CBDE7" wp14:editId="1AB98648">
            <wp:extent cx="5732145" cy="405066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D40E" w14:textId="77777777" w:rsidR="00C14AB8" w:rsidRPr="005F2DFA" w:rsidRDefault="00C14AB8" w:rsidP="00C14AB8">
      <w:pPr>
        <w:pStyle w:val="Heading1"/>
        <w:spacing w:line="360" w:lineRule="auto"/>
        <w:jc w:val="both"/>
      </w:pPr>
      <w:bookmarkStart w:id="3" w:name="_Toc176928160"/>
      <w:bookmarkStart w:id="4" w:name="_Toc9021962"/>
      <w:bookmarkStart w:id="5" w:name="_Toc12202747"/>
      <w:r w:rsidRPr="005F2DFA">
        <w:t>Mô tả chi tiết các kiểu dữ liệu trong sơ đồ logic</w:t>
      </w:r>
      <w:bookmarkEnd w:id="3"/>
      <w:bookmarkEnd w:id="4"/>
      <w:bookmarkEnd w:id="5"/>
    </w:p>
    <w:p w14:paraId="39110A8F" w14:textId="7F3DE17C" w:rsidR="003C2F0F" w:rsidRPr="004B7E51" w:rsidRDefault="004B7E51" w:rsidP="004B7E51">
      <w:pPr>
        <w:pStyle w:val="BodyText"/>
        <w:numPr>
          <w:ilvl w:val="0"/>
          <w:numId w:val="36"/>
        </w:numPr>
        <w:ind w:left="720"/>
        <w:rPr>
          <w:lang w:val="en-US"/>
        </w:rPr>
      </w:pPr>
      <w:r>
        <w:rPr>
          <w:lang w:val="en-US"/>
        </w:rPr>
        <w:t>Bảng</w:t>
      </w:r>
      <w:r w:rsidR="00F96D1D">
        <w:rPr>
          <w:lang w:val="en-US"/>
        </w:rPr>
        <w:t xml:space="preserve"> Sản Phẩm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6BDFA0C3" w14:textId="77777777" w:rsidTr="004B7E51">
        <w:tc>
          <w:tcPr>
            <w:tcW w:w="1044" w:type="dxa"/>
          </w:tcPr>
          <w:p w14:paraId="5DCED1F6" w14:textId="77777777" w:rsidR="003C2F0F" w:rsidRPr="005F2DFA" w:rsidRDefault="003C2F0F" w:rsidP="001649E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6259A52E" w14:textId="77777777" w:rsidR="003C2F0F" w:rsidRPr="005F2DFA" w:rsidRDefault="003C2F0F" w:rsidP="00F10F04">
            <w:r w:rsidRPr="005F2DFA">
              <w:t>Tên thuộc tính</w:t>
            </w:r>
          </w:p>
        </w:tc>
        <w:tc>
          <w:tcPr>
            <w:tcW w:w="1637" w:type="dxa"/>
          </w:tcPr>
          <w:p w14:paraId="2422B53F" w14:textId="77777777" w:rsidR="003C2F0F" w:rsidRPr="005F2DFA" w:rsidRDefault="003C2F0F" w:rsidP="00F10F04">
            <w:r w:rsidRPr="005F2DFA">
              <w:t>Kiểu</w:t>
            </w:r>
          </w:p>
        </w:tc>
        <w:tc>
          <w:tcPr>
            <w:tcW w:w="1639" w:type="dxa"/>
          </w:tcPr>
          <w:p w14:paraId="628FFC10" w14:textId="77777777" w:rsidR="003C2F0F" w:rsidRPr="005F2DFA" w:rsidRDefault="003C2F0F" w:rsidP="00F10F04">
            <w:r w:rsidRPr="005F2DFA">
              <w:t>Ràng buộc</w:t>
            </w:r>
          </w:p>
        </w:tc>
        <w:tc>
          <w:tcPr>
            <w:tcW w:w="2770" w:type="dxa"/>
          </w:tcPr>
          <w:p w14:paraId="48C5EB45" w14:textId="77777777" w:rsidR="003C2F0F" w:rsidRPr="005F2DFA" w:rsidRDefault="003C2F0F" w:rsidP="00F10F04">
            <w:r w:rsidRPr="005F2DFA">
              <w:t>Ý nghĩa/ghi chú</w:t>
            </w:r>
          </w:p>
        </w:tc>
      </w:tr>
      <w:tr w:rsidR="004B7E51" w:rsidRPr="004B7E51" w14:paraId="344C5FF8" w14:textId="77777777" w:rsidTr="004B7E51">
        <w:tc>
          <w:tcPr>
            <w:tcW w:w="1044" w:type="dxa"/>
          </w:tcPr>
          <w:p w14:paraId="7D274BDA" w14:textId="1350A93A" w:rsidR="003C2F0F" w:rsidRPr="004B7E51" w:rsidRDefault="00EC290D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6795E381" w14:textId="30CB0942" w:rsidR="003C2F0F" w:rsidRPr="004B7E51" w:rsidRDefault="00EC290D" w:rsidP="004B7E51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</w:t>
            </w:r>
            <w:r w:rsidR="00F96D1D">
              <w:rPr>
                <w:lang w:val="en-US"/>
              </w:rPr>
              <w:t>SanPham</w:t>
            </w:r>
          </w:p>
        </w:tc>
        <w:tc>
          <w:tcPr>
            <w:tcW w:w="1637" w:type="dxa"/>
          </w:tcPr>
          <w:p w14:paraId="7C45A8B2" w14:textId="764F3D71" w:rsidR="003C2F0F" w:rsidRPr="00EC290D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1765B6E4" w14:textId="5B37294E" w:rsidR="003C2F0F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342616FB" w14:textId="454C1E39" w:rsidR="003C2F0F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 w:rsidR="00F96D1D">
              <w:rPr>
                <w:lang w:val="en-US"/>
              </w:rPr>
              <w:t>sản phẩm</w:t>
            </w:r>
          </w:p>
        </w:tc>
      </w:tr>
      <w:tr w:rsidR="00EC290D" w:rsidRPr="004B7E51" w14:paraId="3ECB6FEB" w14:textId="77777777" w:rsidTr="004B7E51">
        <w:tc>
          <w:tcPr>
            <w:tcW w:w="1044" w:type="dxa"/>
          </w:tcPr>
          <w:p w14:paraId="23EDFD1D" w14:textId="1D9160B1" w:rsidR="00EC290D" w:rsidRDefault="00EC290D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7C1407AA" w14:textId="603D82C6" w:rsidR="00EC290D" w:rsidRPr="004B7E51" w:rsidRDefault="00F10E34" w:rsidP="004B7E51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Ten</w:t>
            </w:r>
            <w:r w:rsidR="00A26C3C">
              <w:rPr>
                <w:lang w:val="en-US"/>
              </w:rPr>
              <w:t>SanPham</w:t>
            </w:r>
          </w:p>
        </w:tc>
        <w:tc>
          <w:tcPr>
            <w:tcW w:w="1637" w:type="dxa"/>
          </w:tcPr>
          <w:p w14:paraId="27770590" w14:textId="6113C675" w:rsidR="00EC290D" w:rsidRPr="00F10E34" w:rsidRDefault="00DE1AAA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  <w:r w:rsidR="00347158">
              <w:rPr>
                <w:lang w:val="en-US"/>
              </w:rPr>
              <w:t>(100)</w:t>
            </w:r>
          </w:p>
        </w:tc>
        <w:tc>
          <w:tcPr>
            <w:tcW w:w="1639" w:type="dxa"/>
          </w:tcPr>
          <w:p w14:paraId="1C1D2215" w14:textId="3648C4F3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364DB1AF" w14:textId="4EFAD33D" w:rsidR="00EC290D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Tên </w:t>
            </w:r>
            <w:r w:rsidR="00A26C3C">
              <w:rPr>
                <w:lang w:val="en-US"/>
              </w:rPr>
              <w:t>sản phẩm</w:t>
            </w:r>
            <w:r>
              <w:rPr>
                <w:lang w:val="en-US"/>
              </w:rPr>
              <w:t>,</w:t>
            </w:r>
          </w:p>
          <w:p w14:paraId="24B13F05" w14:textId="07853310" w:rsidR="00F10E34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lớn hơn 1 kí tự</w:t>
            </w:r>
          </w:p>
        </w:tc>
      </w:tr>
      <w:tr w:rsidR="00EC290D" w:rsidRPr="004B7E51" w14:paraId="1A52BBC4" w14:textId="77777777" w:rsidTr="004B7E51">
        <w:tc>
          <w:tcPr>
            <w:tcW w:w="1044" w:type="dxa"/>
          </w:tcPr>
          <w:p w14:paraId="248F748F" w14:textId="72FA0978" w:rsidR="00EC290D" w:rsidRDefault="00EC290D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2E774F64" w14:textId="36E2F7A1" w:rsidR="00EC290D" w:rsidRPr="004B7E51" w:rsidRDefault="00F10E34" w:rsidP="004B7E51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MoTa</w:t>
            </w:r>
          </w:p>
        </w:tc>
        <w:tc>
          <w:tcPr>
            <w:tcW w:w="1637" w:type="dxa"/>
          </w:tcPr>
          <w:p w14:paraId="322D8712" w14:textId="4ADF46CF" w:rsidR="00EC290D" w:rsidRPr="00F10E34" w:rsidRDefault="00402940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  <w:r w:rsidR="00347158">
              <w:rPr>
                <w:lang w:val="en-US"/>
              </w:rPr>
              <w:t>(200)</w:t>
            </w:r>
          </w:p>
        </w:tc>
        <w:tc>
          <w:tcPr>
            <w:tcW w:w="1639" w:type="dxa"/>
          </w:tcPr>
          <w:p w14:paraId="17A38BEB" w14:textId="2CCFCFFF" w:rsidR="00EC290D" w:rsidRPr="008339AA" w:rsidRDefault="008339AA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783B69B2" w14:textId="671F7336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</w:tr>
      <w:tr w:rsidR="00EC290D" w:rsidRPr="004B7E51" w14:paraId="6D1BE639" w14:textId="77777777" w:rsidTr="004B7E51">
        <w:tc>
          <w:tcPr>
            <w:tcW w:w="1044" w:type="dxa"/>
          </w:tcPr>
          <w:p w14:paraId="1FFCA152" w14:textId="625C09FF" w:rsidR="00EC290D" w:rsidRDefault="00EC290D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39C57FBC" w14:textId="1D222482" w:rsidR="00EC290D" w:rsidRPr="004B7E51" w:rsidRDefault="00F10E34" w:rsidP="004B7E51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GiaBan</w:t>
            </w:r>
          </w:p>
        </w:tc>
        <w:tc>
          <w:tcPr>
            <w:tcW w:w="1637" w:type="dxa"/>
          </w:tcPr>
          <w:p w14:paraId="68C22AEF" w14:textId="34E3C8D1" w:rsidR="00EC290D" w:rsidRPr="00F10E34" w:rsidRDefault="009E7115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639" w:type="dxa"/>
          </w:tcPr>
          <w:p w14:paraId="7BF5F248" w14:textId="24FFE357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41306407" w14:textId="77777777" w:rsidR="00EC290D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Giá bán,</w:t>
            </w:r>
          </w:p>
          <w:p w14:paraId="255C9DBB" w14:textId="6048AE19" w:rsidR="00F10E34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lớn hơn hoặc bằng 0</w:t>
            </w:r>
          </w:p>
        </w:tc>
      </w:tr>
      <w:tr w:rsidR="00EC290D" w:rsidRPr="004B7E51" w14:paraId="3EA4AA69" w14:textId="77777777" w:rsidTr="004B7E51">
        <w:tc>
          <w:tcPr>
            <w:tcW w:w="1044" w:type="dxa"/>
          </w:tcPr>
          <w:p w14:paraId="7FD9728E" w14:textId="4E2A4ACC" w:rsidR="00EC290D" w:rsidRDefault="00EC290D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540CB2C3" w14:textId="3A82341B" w:rsidR="00EC290D" w:rsidRPr="004B7E51" w:rsidRDefault="00F10E34" w:rsidP="004B7E51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TinhTrang</w:t>
            </w:r>
          </w:p>
        </w:tc>
        <w:tc>
          <w:tcPr>
            <w:tcW w:w="1637" w:type="dxa"/>
          </w:tcPr>
          <w:p w14:paraId="0632C261" w14:textId="52A8AC6D" w:rsidR="00EC290D" w:rsidRPr="00F10E34" w:rsidRDefault="00402940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  <w:r w:rsidR="00347158">
              <w:rPr>
                <w:lang w:val="en-US"/>
              </w:rPr>
              <w:t>(10)</w:t>
            </w:r>
          </w:p>
        </w:tc>
        <w:tc>
          <w:tcPr>
            <w:tcW w:w="1639" w:type="dxa"/>
          </w:tcPr>
          <w:p w14:paraId="6457A70D" w14:textId="3F6B8991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1B0972F" w14:textId="3107A1B7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Tình trạng sản phẩm</w:t>
            </w:r>
          </w:p>
        </w:tc>
      </w:tr>
      <w:tr w:rsidR="00EC290D" w:rsidRPr="004B7E51" w14:paraId="0E9EBA16" w14:textId="77777777" w:rsidTr="004B7E51">
        <w:tc>
          <w:tcPr>
            <w:tcW w:w="1044" w:type="dxa"/>
          </w:tcPr>
          <w:p w14:paraId="1D1A5BAB" w14:textId="7A55A446" w:rsidR="00EC290D" w:rsidRDefault="00EC290D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78" w:type="dxa"/>
          </w:tcPr>
          <w:p w14:paraId="173B62E6" w14:textId="14EAEE55" w:rsidR="00EC290D" w:rsidRPr="004B7E51" w:rsidRDefault="00F10E34" w:rsidP="004B7E51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SoLuong</w:t>
            </w:r>
          </w:p>
        </w:tc>
        <w:tc>
          <w:tcPr>
            <w:tcW w:w="1637" w:type="dxa"/>
          </w:tcPr>
          <w:p w14:paraId="5C4DD8BC" w14:textId="64BB9B9C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1809391" w14:textId="6590343F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CA9F167" w14:textId="4B610756" w:rsidR="00F10E34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lượng sản phẩm còn lại, lớn hơn hoặc bằng 0</w:t>
            </w:r>
          </w:p>
        </w:tc>
      </w:tr>
      <w:tr w:rsidR="00EC290D" w:rsidRPr="004B7E51" w14:paraId="551688CE" w14:textId="77777777" w:rsidTr="004B7E51">
        <w:tc>
          <w:tcPr>
            <w:tcW w:w="1044" w:type="dxa"/>
          </w:tcPr>
          <w:p w14:paraId="0BB0FB1B" w14:textId="5C8B1BE1" w:rsidR="00EC290D" w:rsidRDefault="00EC290D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78" w:type="dxa"/>
          </w:tcPr>
          <w:p w14:paraId="1F9DF2DB" w14:textId="0020810A" w:rsidR="00EC290D" w:rsidRPr="004B7E51" w:rsidRDefault="00F10E34" w:rsidP="004B7E51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HinhAnh</w:t>
            </w:r>
          </w:p>
        </w:tc>
        <w:tc>
          <w:tcPr>
            <w:tcW w:w="1637" w:type="dxa"/>
          </w:tcPr>
          <w:p w14:paraId="097A904E" w14:textId="6E66E00B" w:rsidR="00EC290D" w:rsidRPr="00F10E34" w:rsidRDefault="00402940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  <w:r w:rsidR="00347158">
              <w:rPr>
                <w:lang w:val="en-US"/>
              </w:rPr>
              <w:t>(200)</w:t>
            </w:r>
          </w:p>
        </w:tc>
        <w:tc>
          <w:tcPr>
            <w:tcW w:w="1639" w:type="dxa"/>
          </w:tcPr>
          <w:p w14:paraId="3DFEC485" w14:textId="77777777" w:rsidR="00EC290D" w:rsidRPr="004B7E51" w:rsidRDefault="00EC290D" w:rsidP="004B7E51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71C60764" w14:textId="789BB800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Hình ảnh sản phẩm</w:t>
            </w:r>
          </w:p>
        </w:tc>
      </w:tr>
      <w:tr w:rsidR="00EC290D" w:rsidRPr="004B7E51" w14:paraId="6FDE3F1F" w14:textId="77777777" w:rsidTr="004B7E51">
        <w:tc>
          <w:tcPr>
            <w:tcW w:w="1044" w:type="dxa"/>
          </w:tcPr>
          <w:p w14:paraId="50A6BF41" w14:textId="3C2881F2" w:rsidR="00EC290D" w:rsidRDefault="00EC290D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78" w:type="dxa"/>
          </w:tcPr>
          <w:p w14:paraId="28040385" w14:textId="1CEC87EB" w:rsidR="00EC290D" w:rsidRPr="004B7E51" w:rsidRDefault="00F10E34" w:rsidP="004B7E51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MaNhom</w:t>
            </w:r>
          </w:p>
        </w:tc>
        <w:tc>
          <w:tcPr>
            <w:tcW w:w="1637" w:type="dxa"/>
          </w:tcPr>
          <w:p w14:paraId="3D07D62A" w14:textId="205153A8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70AFE2B8" w14:textId="7DF14014" w:rsidR="00EC290D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770" w:type="dxa"/>
          </w:tcPr>
          <w:p w14:paraId="2699A867" w14:textId="1F08FF45" w:rsidR="002B7C64" w:rsidRPr="00F10E34" w:rsidRDefault="00F10E3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nhóm sản phẩm</w:t>
            </w:r>
          </w:p>
        </w:tc>
      </w:tr>
      <w:tr w:rsidR="002B7C64" w:rsidRPr="004B7E51" w14:paraId="6F4D79D1" w14:textId="77777777" w:rsidTr="004B7E51">
        <w:tc>
          <w:tcPr>
            <w:tcW w:w="1044" w:type="dxa"/>
          </w:tcPr>
          <w:p w14:paraId="3339D4F1" w14:textId="0A473812" w:rsidR="002B7C64" w:rsidRDefault="002B7C64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78" w:type="dxa"/>
          </w:tcPr>
          <w:p w14:paraId="4CAAF565" w14:textId="0BEFF100" w:rsidR="002B7C64" w:rsidRDefault="002B7C64" w:rsidP="004B7E51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isDeleted</w:t>
            </w:r>
          </w:p>
        </w:tc>
        <w:tc>
          <w:tcPr>
            <w:tcW w:w="1637" w:type="dxa"/>
          </w:tcPr>
          <w:p w14:paraId="55950758" w14:textId="08535717" w:rsidR="002B7C64" w:rsidRDefault="002B7C6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147AB23" w14:textId="6E269248" w:rsidR="002B7C64" w:rsidRDefault="002B7C6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457D3455" w14:textId="7F393215" w:rsidR="002B7C64" w:rsidRDefault="002B7C64" w:rsidP="004B7E51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Sản phẩm còn tồn tại hay không</w:t>
            </w:r>
          </w:p>
        </w:tc>
      </w:tr>
    </w:tbl>
    <w:p w14:paraId="662AE548" w14:textId="77777777" w:rsidR="004B7E51" w:rsidRDefault="004B7E51" w:rsidP="004B7E51">
      <w:pPr>
        <w:pStyle w:val="BodyText"/>
        <w:rPr>
          <w:lang w:val="en-US"/>
        </w:rPr>
      </w:pPr>
    </w:p>
    <w:p w14:paraId="2BFE93D4" w14:textId="6A9AD0CF" w:rsidR="004B7E51" w:rsidRDefault="004B7E51" w:rsidP="004B7E51">
      <w:pPr>
        <w:pStyle w:val="BodyText"/>
        <w:numPr>
          <w:ilvl w:val="0"/>
          <w:numId w:val="36"/>
        </w:numPr>
        <w:ind w:left="720"/>
        <w:rPr>
          <w:lang w:val="en-US"/>
        </w:rPr>
      </w:pPr>
      <w:r>
        <w:rPr>
          <w:lang w:val="en-US"/>
        </w:rPr>
        <w:t>Bảng Nhó</w:t>
      </w:r>
      <w:r w:rsidR="00AC1EED">
        <w:rPr>
          <w:lang w:val="en-US"/>
        </w:rPr>
        <w:t>m sản phẩm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6367D2CA" w14:textId="77777777" w:rsidTr="00817172">
        <w:tc>
          <w:tcPr>
            <w:tcW w:w="1044" w:type="dxa"/>
          </w:tcPr>
          <w:p w14:paraId="518AD225" w14:textId="77777777" w:rsidR="004B7E51" w:rsidRPr="005F2DFA" w:rsidRDefault="004B7E51" w:rsidP="001649E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55ACB69F" w14:textId="77777777" w:rsidR="004B7E51" w:rsidRPr="005F2DFA" w:rsidRDefault="004B7E51" w:rsidP="00817172">
            <w:r w:rsidRPr="005F2DFA">
              <w:t>Tên thuộc tính</w:t>
            </w:r>
          </w:p>
        </w:tc>
        <w:tc>
          <w:tcPr>
            <w:tcW w:w="1637" w:type="dxa"/>
          </w:tcPr>
          <w:p w14:paraId="5DE6E227" w14:textId="77777777" w:rsidR="004B7E51" w:rsidRPr="005F2DFA" w:rsidRDefault="004B7E51" w:rsidP="00817172">
            <w:r w:rsidRPr="005F2DFA">
              <w:t>Kiểu</w:t>
            </w:r>
          </w:p>
        </w:tc>
        <w:tc>
          <w:tcPr>
            <w:tcW w:w="1639" w:type="dxa"/>
          </w:tcPr>
          <w:p w14:paraId="7D7EDDB0" w14:textId="77777777" w:rsidR="004B7E51" w:rsidRPr="005F2DFA" w:rsidRDefault="004B7E51" w:rsidP="00817172">
            <w:r w:rsidRPr="005F2DFA">
              <w:t>Ràng buộc</w:t>
            </w:r>
          </w:p>
        </w:tc>
        <w:tc>
          <w:tcPr>
            <w:tcW w:w="2770" w:type="dxa"/>
          </w:tcPr>
          <w:p w14:paraId="070B9BE2" w14:textId="77777777" w:rsidR="004B7E51" w:rsidRPr="005F2DFA" w:rsidRDefault="004B7E51" w:rsidP="00817172">
            <w:r w:rsidRPr="005F2DFA">
              <w:t>Ý nghĩa/ghi chú</w:t>
            </w:r>
          </w:p>
        </w:tc>
      </w:tr>
      <w:tr w:rsidR="004B7E51" w:rsidRPr="004B7E51" w14:paraId="6D6A1A47" w14:textId="77777777" w:rsidTr="00817172">
        <w:tc>
          <w:tcPr>
            <w:tcW w:w="1044" w:type="dxa"/>
          </w:tcPr>
          <w:p w14:paraId="210E773C" w14:textId="316D1D36" w:rsidR="004B7E51" w:rsidRPr="004B7E51" w:rsidRDefault="00EC290D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43010932" w14:textId="7A0E221F" w:rsidR="004B7E51" w:rsidRPr="004B7E51" w:rsidRDefault="00EC290D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MaNhom</w:t>
            </w:r>
          </w:p>
        </w:tc>
        <w:tc>
          <w:tcPr>
            <w:tcW w:w="1637" w:type="dxa"/>
          </w:tcPr>
          <w:p w14:paraId="19CA992F" w14:textId="0E8BA2B4" w:rsidR="004B7E51" w:rsidRPr="00EC290D" w:rsidRDefault="00EC290D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0C6367A2" w14:textId="4AF6A5A2" w:rsidR="004B7E51" w:rsidRPr="00EC290D" w:rsidRDefault="00EC290D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5C8B773C" w14:textId="7E7E6234" w:rsidR="004B7E51" w:rsidRPr="00EC290D" w:rsidRDefault="00EC290D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Mã nhóm </w:t>
            </w:r>
            <w:r w:rsidR="00AC1EED">
              <w:rPr>
                <w:lang w:val="en-US"/>
              </w:rPr>
              <w:t>sản phẩm</w:t>
            </w:r>
          </w:p>
        </w:tc>
      </w:tr>
      <w:tr w:rsidR="00EC290D" w:rsidRPr="004B7E51" w14:paraId="2F7833EF" w14:textId="77777777" w:rsidTr="00817172">
        <w:tc>
          <w:tcPr>
            <w:tcW w:w="1044" w:type="dxa"/>
          </w:tcPr>
          <w:p w14:paraId="57C8BA36" w14:textId="42065BBC" w:rsidR="00EC290D" w:rsidRPr="004B7E51" w:rsidRDefault="00EC290D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4A9C9C2F" w14:textId="4B480E5A" w:rsidR="00EC290D" w:rsidRPr="004B7E51" w:rsidRDefault="00EC290D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Ten</w:t>
            </w:r>
            <w:r w:rsidR="00AC1EED">
              <w:rPr>
                <w:lang w:val="en-US"/>
              </w:rPr>
              <w:t>Nhom</w:t>
            </w:r>
          </w:p>
        </w:tc>
        <w:tc>
          <w:tcPr>
            <w:tcW w:w="1637" w:type="dxa"/>
          </w:tcPr>
          <w:p w14:paraId="7520867F" w14:textId="2218F81B" w:rsidR="00EC290D" w:rsidRPr="00EC290D" w:rsidRDefault="00402940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  <w:r w:rsidR="009E7115">
              <w:rPr>
                <w:lang w:val="en-US"/>
              </w:rPr>
              <w:t>(100)</w:t>
            </w:r>
          </w:p>
        </w:tc>
        <w:tc>
          <w:tcPr>
            <w:tcW w:w="1639" w:type="dxa"/>
          </w:tcPr>
          <w:p w14:paraId="7BD4A4A7" w14:textId="7854EB1E" w:rsidR="00EC290D" w:rsidRPr="001649E4" w:rsidRDefault="001649E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7BD97E0" w14:textId="7554C838" w:rsidR="00EC290D" w:rsidRPr="00EC290D" w:rsidRDefault="00EC290D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nhóm</w:t>
            </w:r>
          </w:p>
        </w:tc>
      </w:tr>
      <w:tr w:rsidR="00A91B02" w:rsidRPr="004B7E51" w14:paraId="7DB320CE" w14:textId="77777777" w:rsidTr="00817172">
        <w:tc>
          <w:tcPr>
            <w:tcW w:w="1044" w:type="dxa"/>
          </w:tcPr>
          <w:p w14:paraId="1072383B" w14:textId="5BFE6EA1" w:rsidR="00A91B02" w:rsidRDefault="00A91B02" w:rsidP="001649E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1778" w:type="dxa"/>
          </w:tcPr>
          <w:p w14:paraId="08E3DAF8" w14:textId="65C6869C" w:rsidR="00A91B02" w:rsidRDefault="00A91B02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isDeleted</w:t>
            </w:r>
          </w:p>
        </w:tc>
        <w:tc>
          <w:tcPr>
            <w:tcW w:w="1637" w:type="dxa"/>
          </w:tcPr>
          <w:p w14:paraId="28542407" w14:textId="69EF6CBD" w:rsidR="00A91B02" w:rsidRDefault="00A91B02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EF6E268" w14:textId="0B5BECEC" w:rsidR="00A91B02" w:rsidRDefault="00A91B02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0587CA9" w14:textId="43B93BDC" w:rsidR="00A91B02" w:rsidRDefault="00A91B02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Nhóm sản phẩm còn tồn tại hay không</w:t>
            </w:r>
          </w:p>
        </w:tc>
      </w:tr>
    </w:tbl>
    <w:p w14:paraId="5B61C9E2" w14:textId="77777777" w:rsidR="004B7E51" w:rsidRPr="004B7E51" w:rsidRDefault="004B7E51" w:rsidP="004B7E51">
      <w:pPr>
        <w:pStyle w:val="BodyText"/>
        <w:rPr>
          <w:lang w:val="en-US"/>
        </w:rPr>
      </w:pPr>
    </w:p>
    <w:p w14:paraId="0B6C71B6" w14:textId="503B8F60" w:rsidR="004B7E51" w:rsidRDefault="004B7E51" w:rsidP="004B7E51">
      <w:pPr>
        <w:pStyle w:val="BodyText"/>
        <w:numPr>
          <w:ilvl w:val="0"/>
          <w:numId w:val="36"/>
        </w:numPr>
        <w:ind w:left="720"/>
        <w:rPr>
          <w:lang w:val="en-US"/>
        </w:rPr>
      </w:pPr>
      <w:r>
        <w:rPr>
          <w:lang w:val="en-US"/>
        </w:rPr>
        <w:t>Bảng</w:t>
      </w:r>
      <w:r w:rsidR="009E5D0D">
        <w:rPr>
          <w:lang w:val="en-US"/>
        </w:rPr>
        <w:t xml:space="preserve"> Bàn ăn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47980A31" w14:textId="77777777" w:rsidTr="00817172">
        <w:tc>
          <w:tcPr>
            <w:tcW w:w="1044" w:type="dxa"/>
          </w:tcPr>
          <w:p w14:paraId="771E130E" w14:textId="77777777" w:rsidR="004B7E51" w:rsidRPr="005F2DFA" w:rsidRDefault="004B7E51" w:rsidP="009205C6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57CE05E8" w14:textId="77777777" w:rsidR="004B7E51" w:rsidRPr="005F2DFA" w:rsidRDefault="004B7E51" w:rsidP="00817172">
            <w:r w:rsidRPr="005F2DFA">
              <w:t>Tên thuộc tính</w:t>
            </w:r>
          </w:p>
        </w:tc>
        <w:tc>
          <w:tcPr>
            <w:tcW w:w="1637" w:type="dxa"/>
          </w:tcPr>
          <w:p w14:paraId="15C57F02" w14:textId="77777777" w:rsidR="004B7E51" w:rsidRPr="005F2DFA" w:rsidRDefault="004B7E51" w:rsidP="00817172">
            <w:r w:rsidRPr="005F2DFA">
              <w:t>Kiểu</w:t>
            </w:r>
          </w:p>
        </w:tc>
        <w:tc>
          <w:tcPr>
            <w:tcW w:w="1639" w:type="dxa"/>
          </w:tcPr>
          <w:p w14:paraId="54A62E84" w14:textId="77777777" w:rsidR="004B7E51" w:rsidRPr="005F2DFA" w:rsidRDefault="004B7E51" w:rsidP="00817172">
            <w:r w:rsidRPr="005F2DFA">
              <w:t>Ràng buộc</w:t>
            </w:r>
          </w:p>
        </w:tc>
        <w:tc>
          <w:tcPr>
            <w:tcW w:w="2770" w:type="dxa"/>
          </w:tcPr>
          <w:p w14:paraId="0653600A" w14:textId="77777777" w:rsidR="004B7E51" w:rsidRPr="005F2DFA" w:rsidRDefault="004B7E51" w:rsidP="00817172">
            <w:r w:rsidRPr="005F2DFA">
              <w:t>Ý nghĩa/ghi chú</w:t>
            </w:r>
          </w:p>
        </w:tc>
      </w:tr>
      <w:tr w:rsidR="009205C6" w:rsidRPr="004B7E51" w14:paraId="401A539A" w14:textId="77777777" w:rsidTr="00817172">
        <w:tc>
          <w:tcPr>
            <w:tcW w:w="1044" w:type="dxa"/>
          </w:tcPr>
          <w:p w14:paraId="2ECBDA3C" w14:textId="7DCAB34D" w:rsidR="004B7E51" w:rsidRPr="004B7E51" w:rsidRDefault="009205C6" w:rsidP="009205C6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5D8000DE" w14:textId="5C29B9DB" w:rsidR="004B7E51" w:rsidRPr="004B7E51" w:rsidRDefault="009205C6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</w:t>
            </w:r>
            <w:r w:rsidR="009E5D0D">
              <w:rPr>
                <w:lang w:val="en-US"/>
              </w:rPr>
              <w:t>Ban</w:t>
            </w:r>
          </w:p>
        </w:tc>
        <w:tc>
          <w:tcPr>
            <w:tcW w:w="1637" w:type="dxa"/>
          </w:tcPr>
          <w:p w14:paraId="12AE3305" w14:textId="4C80D7BD" w:rsidR="004B7E51" w:rsidRPr="009205C6" w:rsidRDefault="009205C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FE80FA6" w14:textId="6E2C98B6" w:rsidR="004B7E51" w:rsidRPr="009205C6" w:rsidRDefault="009205C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44AD1C0F" w14:textId="25657C68" w:rsidR="004B7E51" w:rsidRPr="009205C6" w:rsidRDefault="009205C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 w:rsidR="009E5D0D">
              <w:rPr>
                <w:lang w:val="en-US"/>
              </w:rPr>
              <w:t>bàn</w:t>
            </w:r>
          </w:p>
        </w:tc>
      </w:tr>
      <w:tr w:rsidR="009205C6" w:rsidRPr="004B7E51" w14:paraId="0994103F" w14:textId="77777777" w:rsidTr="00817172">
        <w:tc>
          <w:tcPr>
            <w:tcW w:w="1044" w:type="dxa"/>
          </w:tcPr>
          <w:p w14:paraId="50DF57A1" w14:textId="5354F869" w:rsidR="009205C6" w:rsidRPr="004B7E51" w:rsidRDefault="009205C6" w:rsidP="009205C6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2331910F" w14:textId="49856C58" w:rsidR="009205C6" w:rsidRPr="004B7E51" w:rsidRDefault="009205C6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TinhTrang</w:t>
            </w:r>
          </w:p>
        </w:tc>
        <w:tc>
          <w:tcPr>
            <w:tcW w:w="1637" w:type="dxa"/>
          </w:tcPr>
          <w:p w14:paraId="3F96B08F" w14:textId="093B30BD" w:rsidR="009205C6" w:rsidRPr="009205C6" w:rsidRDefault="00402940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  <w:r w:rsidR="009E7115">
              <w:rPr>
                <w:lang w:val="en-US"/>
              </w:rPr>
              <w:t>(10)</w:t>
            </w:r>
          </w:p>
        </w:tc>
        <w:tc>
          <w:tcPr>
            <w:tcW w:w="1639" w:type="dxa"/>
          </w:tcPr>
          <w:p w14:paraId="13003C10" w14:textId="3B083298" w:rsidR="009205C6" w:rsidRPr="009205C6" w:rsidRDefault="009205C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BAF91FA" w14:textId="7B46AFC8" w:rsidR="009205C6" w:rsidRDefault="009205C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Tình trạng </w:t>
            </w:r>
            <w:r w:rsidR="009E5D0D">
              <w:rPr>
                <w:lang w:val="en-US"/>
              </w:rPr>
              <w:t>bàn</w:t>
            </w:r>
          </w:p>
          <w:p w14:paraId="0B0CEAB0" w14:textId="0FB3A199" w:rsidR="009205C6" w:rsidRPr="009205C6" w:rsidRDefault="009205C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9E5D0D">
              <w:rPr>
                <w:lang w:val="en-US"/>
              </w:rPr>
              <w:t>có khách/trống</w:t>
            </w:r>
            <w:r>
              <w:rPr>
                <w:lang w:val="en-US"/>
              </w:rPr>
              <w:t>)</w:t>
            </w:r>
          </w:p>
        </w:tc>
      </w:tr>
      <w:tr w:rsidR="009205C6" w:rsidRPr="004B7E51" w14:paraId="27A20223" w14:textId="77777777" w:rsidTr="00817172">
        <w:tc>
          <w:tcPr>
            <w:tcW w:w="1044" w:type="dxa"/>
          </w:tcPr>
          <w:p w14:paraId="5B9ECD1B" w14:textId="0D38B3C3" w:rsidR="009205C6" w:rsidRPr="004B7E51" w:rsidRDefault="009205C6" w:rsidP="009205C6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762F6FBA" w14:textId="494A04CF" w:rsidR="009205C6" w:rsidRPr="004B7E51" w:rsidRDefault="00D7301B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TenBan</w:t>
            </w:r>
          </w:p>
        </w:tc>
        <w:tc>
          <w:tcPr>
            <w:tcW w:w="1637" w:type="dxa"/>
          </w:tcPr>
          <w:p w14:paraId="14DE3A7E" w14:textId="76007277" w:rsidR="009205C6" w:rsidRPr="009205C6" w:rsidRDefault="00402940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  <w:r w:rsidR="009E7115">
              <w:rPr>
                <w:lang w:val="en-US"/>
              </w:rPr>
              <w:t>(10)</w:t>
            </w:r>
          </w:p>
        </w:tc>
        <w:tc>
          <w:tcPr>
            <w:tcW w:w="1639" w:type="dxa"/>
          </w:tcPr>
          <w:p w14:paraId="2C76BA6F" w14:textId="018A58D2" w:rsidR="009205C6" w:rsidRPr="009205C6" w:rsidRDefault="00D7301B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61DAF2D0" w14:textId="47C330D8" w:rsidR="009205C6" w:rsidRPr="009205C6" w:rsidRDefault="00D7301B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Tên bàn </w:t>
            </w:r>
          </w:p>
        </w:tc>
      </w:tr>
    </w:tbl>
    <w:p w14:paraId="333E465C" w14:textId="77777777" w:rsidR="004B7E51" w:rsidRDefault="004B7E51" w:rsidP="004B7E51">
      <w:pPr>
        <w:pStyle w:val="BodyText"/>
        <w:rPr>
          <w:lang w:val="en-US"/>
        </w:rPr>
      </w:pPr>
    </w:p>
    <w:p w14:paraId="7BDA445F" w14:textId="0492E401" w:rsidR="004B7E51" w:rsidRDefault="004B7E51" w:rsidP="004B7E51">
      <w:pPr>
        <w:pStyle w:val="BodyText"/>
        <w:numPr>
          <w:ilvl w:val="0"/>
          <w:numId w:val="36"/>
        </w:numPr>
        <w:ind w:left="720"/>
        <w:rPr>
          <w:lang w:val="en-US"/>
        </w:rPr>
      </w:pPr>
      <w:r>
        <w:rPr>
          <w:lang w:val="en-US"/>
        </w:rPr>
        <w:t xml:space="preserve">Bảng Chi tiết </w:t>
      </w:r>
      <w:r w:rsidR="00965993">
        <w:rPr>
          <w:lang w:val="en-US"/>
        </w:rPr>
        <w:t>bàn ăn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26"/>
        <w:gridCol w:w="1950"/>
        <w:gridCol w:w="1595"/>
        <w:gridCol w:w="1600"/>
        <w:gridCol w:w="2697"/>
      </w:tblGrid>
      <w:tr w:rsidR="004B7E51" w:rsidRPr="005F2DFA" w14:paraId="29B112B8" w14:textId="77777777" w:rsidTr="00817172">
        <w:tc>
          <w:tcPr>
            <w:tcW w:w="1044" w:type="dxa"/>
          </w:tcPr>
          <w:p w14:paraId="26C03CC7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37E855AA" w14:textId="77777777" w:rsidR="004B7E51" w:rsidRPr="005F2DFA" w:rsidRDefault="004B7E51" w:rsidP="00817172">
            <w:r w:rsidRPr="005F2DFA">
              <w:t>Tên thuộc tính</w:t>
            </w:r>
          </w:p>
        </w:tc>
        <w:tc>
          <w:tcPr>
            <w:tcW w:w="1637" w:type="dxa"/>
          </w:tcPr>
          <w:p w14:paraId="672B3D83" w14:textId="77777777" w:rsidR="004B7E51" w:rsidRPr="005F2DFA" w:rsidRDefault="004B7E51" w:rsidP="00817172">
            <w:r w:rsidRPr="005F2DFA">
              <w:t>Kiểu</w:t>
            </w:r>
          </w:p>
        </w:tc>
        <w:tc>
          <w:tcPr>
            <w:tcW w:w="1639" w:type="dxa"/>
          </w:tcPr>
          <w:p w14:paraId="00E3B3DE" w14:textId="77777777" w:rsidR="004B7E51" w:rsidRPr="005F2DFA" w:rsidRDefault="004B7E51" w:rsidP="00817172">
            <w:r w:rsidRPr="005F2DFA">
              <w:t>Ràng buộc</w:t>
            </w:r>
          </w:p>
        </w:tc>
        <w:tc>
          <w:tcPr>
            <w:tcW w:w="2770" w:type="dxa"/>
          </w:tcPr>
          <w:p w14:paraId="3A7806FE" w14:textId="77777777" w:rsidR="004B7E51" w:rsidRPr="005F2DFA" w:rsidRDefault="004B7E51" w:rsidP="00817172">
            <w:r w:rsidRPr="005F2DFA">
              <w:t>Ý nghĩa/ghi chú</w:t>
            </w:r>
          </w:p>
        </w:tc>
      </w:tr>
      <w:tr w:rsidR="004B7E51" w:rsidRPr="004B7E51" w14:paraId="6C0EE4A4" w14:textId="77777777" w:rsidTr="00817172">
        <w:tc>
          <w:tcPr>
            <w:tcW w:w="1044" w:type="dxa"/>
          </w:tcPr>
          <w:p w14:paraId="0927F6FC" w14:textId="1C94D84B" w:rsidR="004B7E51" w:rsidRPr="004B7E51" w:rsidRDefault="00FD7C94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5D3AE8BA" w14:textId="59E20A8F" w:rsidR="004B7E51" w:rsidRPr="004B7E51" w:rsidRDefault="00FD7C94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</w:t>
            </w:r>
            <w:r w:rsidR="00204C2F">
              <w:rPr>
                <w:lang w:val="en-US"/>
              </w:rPr>
              <w:t>ChiTietBanAn</w:t>
            </w:r>
          </w:p>
        </w:tc>
        <w:tc>
          <w:tcPr>
            <w:tcW w:w="1637" w:type="dxa"/>
          </w:tcPr>
          <w:p w14:paraId="37FF16D7" w14:textId="3D284634" w:rsidR="004B7E51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01C05D4" w14:textId="04ACD91A" w:rsidR="004B7E51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5E187A0B" w14:textId="19E08229" w:rsidR="004B7E51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 w:rsidR="00204C2F">
              <w:rPr>
                <w:lang w:val="en-US"/>
              </w:rPr>
              <w:t>chi tiết bàn ăn</w:t>
            </w:r>
          </w:p>
        </w:tc>
      </w:tr>
      <w:tr w:rsidR="00FD7C94" w:rsidRPr="004B7E51" w14:paraId="48D1F26A" w14:textId="77777777" w:rsidTr="00817172">
        <w:tc>
          <w:tcPr>
            <w:tcW w:w="1044" w:type="dxa"/>
          </w:tcPr>
          <w:p w14:paraId="36A8EB3D" w14:textId="153A87E5" w:rsidR="00FD7C94" w:rsidRPr="004B7E51" w:rsidRDefault="00FD7C94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09555A4E" w14:textId="39E0C5E1" w:rsidR="00FD7C94" w:rsidRPr="004B7E51" w:rsidRDefault="00FD7C94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</w:t>
            </w:r>
            <w:r w:rsidR="00204C2F">
              <w:rPr>
                <w:lang w:val="en-US"/>
              </w:rPr>
              <w:t>Ban</w:t>
            </w:r>
          </w:p>
        </w:tc>
        <w:tc>
          <w:tcPr>
            <w:tcW w:w="1637" w:type="dxa"/>
          </w:tcPr>
          <w:p w14:paraId="2A761F54" w14:textId="7C6EA347" w:rsidR="00FD7C94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109CADD0" w14:textId="24E14219" w:rsidR="00FD7C94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Khóa </w:t>
            </w:r>
            <w:r w:rsidR="00204C2F">
              <w:rPr>
                <w:lang w:val="en-US"/>
              </w:rPr>
              <w:t>ngoại</w:t>
            </w:r>
          </w:p>
        </w:tc>
        <w:tc>
          <w:tcPr>
            <w:tcW w:w="2770" w:type="dxa"/>
          </w:tcPr>
          <w:p w14:paraId="65C4C54C" w14:textId="380ADED6" w:rsidR="00FD7C94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 w:rsidR="00204C2F">
              <w:rPr>
                <w:lang w:val="en-US"/>
              </w:rPr>
              <w:t>bàn</w:t>
            </w:r>
          </w:p>
        </w:tc>
      </w:tr>
      <w:tr w:rsidR="00204C2F" w:rsidRPr="004B7E51" w14:paraId="2F556413" w14:textId="77777777" w:rsidTr="00817172">
        <w:tc>
          <w:tcPr>
            <w:tcW w:w="1044" w:type="dxa"/>
          </w:tcPr>
          <w:p w14:paraId="42A66213" w14:textId="3BD141EC" w:rsidR="00204C2F" w:rsidRDefault="00204C2F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040D52E4" w14:textId="7D815C6A" w:rsidR="00204C2F" w:rsidRDefault="00204C2F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MaSanPha</w:t>
            </w:r>
            <w:r w:rsidR="008663E5">
              <w:rPr>
                <w:lang w:val="en-US"/>
              </w:rPr>
              <w:t>m</w:t>
            </w:r>
          </w:p>
        </w:tc>
        <w:tc>
          <w:tcPr>
            <w:tcW w:w="1637" w:type="dxa"/>
          </w:tcPr>
          <w:p w14:paraId="0E319C18" w14:textId="610F84AA" w:rsidR="00204C2F" w:rsidRDefault="00204C2F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203DFF17" w14:textId="6ECC0122" w:rsidR="00204C2F" w:rsidRDefault="008663E5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04C2F">
              <w:rPr>
                <w:lang w:val="en-US"/>
              </w:rPr>
              <w:t>ot null</w:t>
            </w:r>
          </w:p>
        </w:tc>
        <w:tc>
          <w:tcPr>
            <w:tcW w:w="2770" w:type="dxa"/>
          </w:tcPr>
          <w:p w14:paraId="056FDBF1" w14:textId="0A9AAE19" w:rsidR="00204C2F" w:rsidRDefault="008663E5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sản phẩm</w:t>
            </w:r>
          </w:p>
        </w:tc>
      </w:tr>
      <w:tr w:rsidR="00FD7C94" w:rsidRPr="004B7E51" w14:paraId="66E5E526" w14:textId="77777777" w:rsidTr="00817172">
        <w:tc>
          <w:tcPr>
            <w:tcW w:w="1044" w:type="dxa"/>
          </w:tcPr>
          <w:p w14:paraId="6CB4EB9D" w14:textId="14E9564C" w:rsidR="00FD7C94" w:rsidRPr="004B7E51" w:rsidRDefault="00204C2F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73BFD4ED" w14:textId="25117034" w:rsidR="00FD7C94" w:rsidRPr="004B7E51" w:rsidRDefault="00FD7C94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SoLuong</w:t>
            </w:r>
          </w:p>
        </w:tc>
        <w:tc>
          <w:tcPr>
            <w:tcW w:w="1637" w:type="dxa"/>
          </w:tcPr>
          <w:p w14:paraId="215881B5" w14:textId="573D2D96" w:rsidR="00FD7C94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B74CF19" w14:textId="3F0EA4CB" w:rsidR="00FD7C94" w:rsidRPr="001649E4" w:rsidRDefault="001649E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2245BBF3" w14:textId="77777777" w:rsid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lượng,</w:t>
            </w:r>
          </w:p>
          <w:p w14:paraId="2B39E3D3" w14:textId="31AC379F" w:rsidR="00FD7C94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lớn hơn hoặc bằng 0</w:t>
            </w:r>
          </w:p>
        </w:tc>
      </w:tr>
      <w:tr w:rsidR="00F73687" w:rsidRPr="004B7E51" w14:paraId="6E9F6712" w14:textId="77777777" w:rsidTr="00817172">
        <w:tc>
          <w:tcPr>
            <w:tcW w:w="1044" w:type="dxa"/>
          </w:tcPr>
          <w:p w14:paraId="5F9EFD48" w14:textId="744222B9" w:rsidR="00F73687" w:rsidRDefault="00F73687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7167ACE9" w14:textId="3BDDE232" w:rsidR="00F73687" w:rsidRDefault="00F73687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DonGia</w:t>
            </w:r>
          </w:p>
        </w:tc>
        <w:tc>
          <w:tcPr>
            <w:tcW w:w="1637" w:type="dxa"/>
          </w:tcPr>
          <w:p w14:paraId="31616D38" w14:textId="1041A4C8" w:rsidR="00F73687" w:rsidRDefault="009E7115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F73687">
              <w:rPr>
                <w:lang w:val="en-US"/>
              </w:rPr>
              <w:t>loat</w:t>
            </w:r>
          </w:p>
        </w:tc>
        <w:tc>
          <w:tcPr>
            <w:tcW w:w="1639" w:type="dxa"/>
          </w:tcPr>
          <w:p w14:paraId="01A7B984" w14:textId="1D63454E" w:rsidR="00F73687" w:rsidRDefault="00F73687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A84AAF6" w14:textId="25812CBD" w:rsidR="00F73687" w:rsidRDefault="00F73687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Thành tiền bàn ăn</w:t>
            </w:r>
          </w:p>
        </w:tc>
      </w:tr>
    </w:tbl>
    <w:p w14:paraId="7A5B9717" w14:textId="77777777" w:rsidR="004B7E51" w:rsidRDefault="004B7E51" w:rsidP="004B7E51">
      <w:pPr>
        <w:pStyle w:val="BodyText"/>
        <w:rPr>
          <w:lang w:val="en-US"/>
        </w:rPr>
      </w:pPr>
    </w:p>
    <w:p w14:paraId="23AFA95B" w14:textId="12664FF5" w:rsidR="004B7E51" w:rsidRDefault="004B7E51" w:rsidP="004B7E51">
      <w:pPr>
        <w:pStyle w:val="BodyText"/>
        <w:numPr>
          <w:ilvl w:val="0"/>
          <w:numId w:val="36"/>
        </w:numPr>
        <w:ind w:left="720"/>
        <w:rPr>
          <w:lang w:val="en-US"/>
        </w:rPr>
      </w:pPr>
      <w:r>
        <w:rPr>
          <w:lang w:val="en-US"/>
        </w:rPr>
        <w:t>Bảng Hóa đơn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29"/>
        <w:gridCol w:w="1923"/>
        <w:gridCol w:w="1601"/>
        <w:gridCol w:w="1606"/>
        <w:gridCol w:w="2709"/>
      </w:tblGrid>
      <w:tr w:rsidR="004B7E51" w:rsidRPr="005F2DFA" w14:paraId="7C862F33" w14:textId="77777777" w:rsidTr="00817172">
        <w:tc>
          <w:tcPr>
            <w:tcW w:w="1044" w:type="dxa"/>
          </w:tcPr>
          <w:p w14:paraId="3D9E078C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72944BEA" w14:textId="77777777" w:rsidR="004B7E51" w:rsidRPr="005F2DFA" w:rsidRDefault="004B7E51" w:rsidP="00817172">
            <w:r w:rsidRPr="005F2DFA">
              <w:t>Tên thuộc tính</w:t>
            </w:r>
          </w:p>
        </w:tc>
        <w:tc>
          <w:tcPr>
            <w:tcW w:w="1637" w:type="dxa"/>
          </w:tcPr>
          <w:p w14:paraId="3E3149D7" w14:textId="77777777" w:rsidR="004B7E51" w:rsidRPr="005F2DFA" w:rsidRDefault="004B7E51" w:rsidP="00817172">
            <w:r w:rsidRPr="005F2DFA">
              <w:t>Kiểu</w:t>
            </w:r>
          </w:p>
        </w:tc>
        <w:tc>
          <w:tcPr>
            <w:tcW w:w="1639" w:type="dxa"/>
          </w:tcPr>
          <w:p w14:paraId="03EAA470" w14:textId="77777777" w:rsidR="004B7E51" w:rsidRPr="005F2DFA" w:rsidRDefault="004B7E51" w:rsidP="00817172">
            <w:r w:rsidRPr="005F2DFA">
              <w:t>Ràng buộc</w:t>
            </w:r>
          </w:p>
        </w:tc>
        <w:tc>
          <w:tcPr>
            <w:tcW w:w="2770" w:type="dxa"/>
          </w:tcPr>
          <w:p w14:paraId="5BB2FC4E" w14:textId="77777777" w:rsidR="004B7E51" w:rsidRPr="005F2DFA" w:rsidRDefault="004B7E51" w:rsidP="00817172">
            <w:r w:rsidRPr="005F2DFA">
              <w:t>Ý nghĩa/ghi chú</w:t>
            </w:r>
          </w:p>
        </w:tc>
      </w:tr>
      <w:tr w:rsidR="00FD7C94" w:rsidRPr="004B7E51" w14:paraId="3D63763B" w14:textId="77777777" w:rsidTr="00817172">
        <w:tc>
          <w:tcPr>
            <w:tcW w:w="1044" w:type="dxa"/>
          </w:tcPr>
          <w:p w14:paraId="42CDA2D3" w14:textId="6F935A3E" w:rsidR="004B7E51" w:rsidRPr="004B7E51" w:rsidRDefault="00FD7C94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65EC56AF" w14:textId="5D878482" w:rsidR="004B7E51" w:rsidRPr="004B7E51" w:rsidRDefault="00FD7C94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MaH</w:t>
            </w:r>
            <w:r w:rsidR="00F9608D">
              <w:rPr>
                <w:lang w:val="en-US"/>
              </w:rPr>
              <w:t>oaDon</w:t>
            </w:r>
          </w:p>
        </w:tc>
        <w:tc>
          <w:tcPr>
            <w:tcW w:w="1637" w:type="dxa"/>
          </w:tcPr>
          <w:p w14:paraId="36C67634" w14:textId="6984D691" w:rsidR="004B7E51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76B181AD" w14:textId="4683377F" w:rsidR="004B7E51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12C8D36B" w14:textId="56380FB5" w:rsidR="004B7E51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hóa đơn</w:t>
            </w:r>
          </w:p>
        </w:tc>
      </w:tr>
      <w:tr w:rsidR="00FD7C94" w:rsidRPr="004B7E51" w14:paraId="66933843" w14:textId="77777777" w:rsidTr="00817172">
        <w:tc>
          <w:tcPr>
            <w:tcW w:w="1044" w:type="dxa"/>
          </w:tcPr>
          <w:p w14:paraId="461D8BDC" w14:textId="02F9FAA2" w:rsidR="00FD7C94" w:rsidRPr="004B7E51" w:rsidRDefault="00FD7C94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768B42D2" w14:textId="7B56ABD7" w:rsidR="00FD7C94" w:rsidRPr="004B7E51" w:rsidRDefault="00F9608D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MaTaiKhoan</w:t>
            </w:r>
          </w:p>
        </w:tc>
        <w:tc>
          <w:tcPr>
            <w:tcW w:w="1637" w:type="dxa"/>
          </w:tcPr>
          <w:p w14:paraId="578F7291" w14:textId="014F98C0" w:rsidR="00FD7C94" w:rsidRPr="00FD7C94" w:rsidRDefault="00F9608D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52AFD51" w14:textId="3F7EF970" w:rsidR="00FD7C94" w:rsidRPr="001649E4" w:rsidRDefault="00F9608D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770" w:type="dxa"/>
          </w:tcPr>
          <w:p w14:paraId="4D44E1B2" w14:textId="29DBE2F1" w:rsidR="00FD7C94" w:rsidRPr="00FD7C94" w:rsidRDefault="00F9608D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tài khoản</w:t>
            </w:r>
          </w:p>
        </w:tc>
      </w:tr>
      <w:tr w:rsidR="00FD7C94" w:rsidRPr="004B7E51" w14:paraId="786D0968" w14:textId="77777777" w:rsidTr="00817172">
        <w:tc>
          <w:tcPr>
            <w:tcW w:w="1044" w:type="dxa"/>
          </w:tcPr>
          <w:p w14:paraId="16E9D8AD" w14:textId="4B10C0F0" w:rsidR="00FD7C94" w:rsidRPr="004B7E51" w:rsidRDefault="00FD7C94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242A3386" w14:textId="2FD58433" w:rsidR="00FD7C94" w:rsidRPr="004B7E51" w:rsidRDefault="00FD7C94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NgayLapHoaDon</w:t>
            </w:r>
          </w:p>
        </w:tc>
        <w:tc>
          <w:tcPr>
            <w:tcW w:w="1637" w:type="dxa"/>
          </w:tcPr>
          <w:p w14:paraId="02076AE2" w14:textId="72AA7147" w:rsidR="00FD7C94" w:rsidRPr="00FD7C94" w:rsidRDefault="009E7115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="00FD7C94">
              <w:rPr>
                <w:lang w:val="en-US"/>
              </w:rPr>
              <w:t>ate</w:t>
            </w:r>
          </w:p>
        </w:tc>
        <w:tc>
          <w:tcPr>
            <w:tcW w:w="1639" w:type="dxa"/>
          </w:tcPr>
          <w:p w14:paraId="719C135A" w14:textId="40F2E616" w:rsidR="00FD7C94" w:rsidRPr="003F6149" w:rsidRDefault="003F6149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574E2378" w14:textId="77777777" w:rsid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Ngày lập hóa đơn,</w:t>
            </w:r>
          </w:p>
          <w:p w14:paraId="0B9F46D5" w14:textId="50DB3132" w:rsidR="00FD7C94" w:rsidRP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định dạng yyyy-mm-dd</w:t>
            </w:r>
          </w:p>
        </w:tc>
      </w:tr>
      <w:tr w:rsidR="00FD7C94" w:rsidRPr="004B7E51" w14:paraId="353FE726" w14:textId="77777777" w:rsidTr="00817172">
        <w:tc>
          <w:tcPr>
            <w:tcW w:w="1044" w:type="dxa"/>
          </w:tcPr>
          <w:p w14:paraId="7984864E" w14:textId="5CC697D9" w:rsidR="00FD7C94" w:rsidRPr="004B7E51" w:rsidRDefault="00FD7C94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6C215E50" w14:textId="0AA54D32" w:rsidR="00FD7C94" w:rsidRPr="004B7E51" w:rsidRDefault="000458C6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TongTien</w:t>
            </w:r>
          </w:p>
        </w:tc>
        <w:tc>
          <w:tcPr>
            <w:tcW w:w="1637" w:type="dxa"/>
          </w:tcPr>
          <w:p w14:paraId="572C0631" w14:textId="1E6978C6" w:rsidR="00FD7C94" w:rsidRPr="00FD7C94" w:rsidRDefault="009E7115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0458C6">
              <w:rPr>
                <w:lang w:val="en-US"/>
              </w:rPr>
              <w:t>loat</w:t>
            </w:r>
          </w:p>
        </w:tc>
        <w:tc>
          <w:tcPr>
            <w:tcW w:w="1639" w:type="dxa"/>
          </w:tcPr>
          <w:p w14:paraId="4EF66BA1" w14:textId="32CC36B0" w:rsidR="00FD7C94" w:rsidRPr="00FD7C94" w:rsidRDefault="000458C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5E8BD38E" w14:textId="78C04799" w:rsidR="00FD7C94" w:rsidRPr="00FD7C94" w:rsidRDefault="000458C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Thành tiền của hóa đơn</w:t>
            </w:r>
          </w:p>
        </w:tc>
      </w:tr>
    </w:tbl>
    <w:p w14:paraId="7A161E87" w14:textId="77777777" w:rsidR="004B7E51" w:rsidRDefault="004B7E51" w:rsidP="004B7E51">
      <w:pPr>
        <w:pStyle w:val="BodyText"/>
        <w:rPr>
          <w:lang w:val="en-US"/>
        </w:rPr>
      </w:pPr>
    </w:p>
    <w:p w14:paraId="39257875" w14:textId="2BBB7E6A" w:rsidR="004B7E51" w:rsidRDefault="004B7E51" w:rsidP="004B7E51">
      <w:pPr>
        <w:pStyle w:val="BodyText"/>
        <w:numPr>
          <w:ilvl w:val="0"/>
          <w:numId w:val="36"/>
        </w:numPr>
        <w:ind w:left="720"/>
        <w:rPr>
          <w:lang w:val="en-US"/>
        </w:rPr>
      </w:pPr>
      <w:r>
        <w:rPr>
          <w:lang w:val="en-US"/>
        </w:rPr>
        <w:t>Bảng Chi tiết hóa đơn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350EDCA7" w14:textId="77777777" w:rsidTr="00817172">
        <w:tc>
          <w:tcPr>
            <w:tcW w:w="1044" w:type="dxa"/>
          </w:tcPr>
          <w:p w14:paraId="7C35A76F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31653A59" w14:textId="77777777" w:rsidR="004B7E51" w:rsidRPr="005F2DFA" w:rsidRDefault="004B7E51" w:rsidP="00817172">
            <w:r w:rsidRPr="005F2DFA">
              <w:t>Tên thuộc tính</w:t>
            </w:r>
          </w:p>
        </w:tc>
        <w:tc>
          <w:tcPr>
            <w:tcW w:w="1637" w:type="dxa"/>
          </w:tcPr>
          <w:p w14:paraId="137C26E6" w14:textId="77777777" w:rsidR="004B7E51" w:rsidRPr="005F2DFA" w:rsidRDefault="004B7E51" w:rsidP="00817172">
            <w:r w:rsidRPr="005F2DFA">
              <w:t>Kiểu</w:t>
            </w:r>
          </w:p>
        </w:tc>
        <w:tc>
          <w:tcPr>
            <w:tcW w:w="1639" w:type="dxa"/>
          </w:tcPr>
          <w:p w14:paraId="1CED12BC" w14:textId="77777777" w:rsidR="004B7E51" w:rsidRPr="005F2DFA" w:rsidRDefault="004B7E51" w:rsidP="00817172">
            <w:r w:rsidRPr="005F2DFA">
              <w:t>Ràng buộc</w:t>
            </w:r>
          </w:p>
        </w:tc>
        <w:tc>
          <w:tcPr>
            <w:tcW w:w="2770" w:type="dxa"/>
          </w:tcPr>
          <w:p w14:paraId="4DF46D38" w14:textId="77777777" w:rsidR="004B7E51" w:rsidRPr="005F2DFA" w:rsidRDefault="004B7E51" w:rsidP="00817172">
            <w:r w:rsidRPr="005F2DFA">
              <w:t>Ý nghĩa/ghi chú</w:t>
            </w:r>
          </w:p>
        </w:tc>
      </w:tr>
      <w:tr w:rsidR="004B7E51" w:rsidRPr="004B7E51" w14:paraId="4172071C" w14:textId="77777777" w:rsidTr="00817172">
        <w:tc>
          <w:tcPr>
            <w:tcW w:w="1044" w:type="dxa"/>
          </w:tcPr>
          <w:p w14:paraId="1633CE4F" w14:textId="5C531887" w:rsidR="004B7E51" w:rsidRPr="004B7E51" w:rsidRDefault="0030020F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5C7E65CB" w14:textId="09506C47" w:rsidR="004B7E51" w:rsidRPr="004B7E51" w:rsidRDefault="0030020F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</w:t>
            </w:r>
            <w:r w:rsidR="002C7852">
              <w:rPr>
                <w:lang w:val="en-US"/>
              </w:rPr>
              <w:t>SanPham</w:t>
            </w:r>
          </w:p>
        </w:tc>
        <w:tc>
          <w:tcPr>
            <w:tcW w:w="1637" w:type="dxa"/>
          </w:tcPr>
          <w:p w14:paraId="78140651" w14:textId="0809732E" w:rsidR="004B7E51" w:rsidRPr="0030020F" w:rsidRDefault="0030020F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33434F02" w14:textId="7BA4F854" w:rsidR="004B7E51" w:rsidRPr="0030020F" w:rsidRDefault="0030020F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383AC3B0" w14:textId="38AD5D24" w:rsidR="004B7E51" w:rsidRPr="009A149B" w:rsidRDefault="009A149B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Mã </w:t>
            </w:r>
            <w:r w:rsidR="002C7852">
              <w:rPr>
                <w:lang w:val="en-US"/>
              </w:rPr>
              <w:t>sản phẩm</w:t>
            </w:r>
          </w:p>
        </w:tc>
      </w:tr>
      <w:tr w:rsidR="0030020F" w:rsidRPr="004B7E51" w14:paraId="24D8900C" w14:textId="77777777" w:rsidTr="00817172">
        <w:tc>
          <w:tcPr>
            <w:tcW w:w="1044" w:type="dxa"/>
          </w:tcPr>
          <w:p w14:paraId="320D14C8" w14:textId="7AE0D066" w:rsidR="0030020F" w:rsidRPr="004B7E51" w:rsidRDefault="0030020F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3AE30CAE" w14:textId="0A448121" w:rsidR="0030020F" w:rsidRPr="004B7E51" w:rsidRDefault="0030020F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MaH</w:t>
            </w:r>
            <w:r w:rsidR="002C7852">
              <w:rPr>
                <w:lang w:val="en-US"/>
              </w:rPr>
              <w:t>oaDon</w:t>
            </w:r>
          </w:p>
        </w:tc>
        <w:tc>
          <w:tcPr>
            <w:tcW w:w="1637" w:type="dxa"/>
          </w:tcPr>
          <w:p w14:paraId="336A48C0" w14:textId="14583535" w:rsidR="0030020F" w:rsidRPr="0030020F" w:rsidRDefault="0030020F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0F75C9EA" w14:textId="2049BA57" w:rsidR="0030020F" w:rsidRPr="0030020F" w:rsidRDefault="0030020F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34CFD985" w14:textId="22BFD494" w:rsidR="0030020F" w:rsidRPr="009A149B" w:rsidRDefault="009A149B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hóa đơn</w:t>
            </w:r>
          </w:p>
        </w:tc>
      </w:tr>
      <w:tr w:rsidR="0030020F" w:rsidRPr="004B7E51" w14:paraId="16FAAB9D" w14:textId="77777777" w:rsidTr="00817172">
        <w:tc>
          <w:tcPr>
            <w:tcW w:w="1044" w:type="dxa"/>
          </w:tcPr>
          <w:p w14:paraId="27438620" w14:textId="1DA7E5B3" w:rsidR="0030020F" w:rsidRPr="004B7E51" w:rsidRDefault="0030020F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647D3424" w14:textId="45EE1AEA" w:rsidR="0030020F" w:rsidRPr="004B7E51" w:rsidRDefault="0030020F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SoLuong</w:t>
            </w:r>
          </w:p>
        </w:tc>
        <w:tc>
          <w:tcPr>
            <w:tcW w:w="1637" w:type="dxa"/>
          </w:tcPr>
          <w:p w14:paraId="324643F6" w14:textId="41C1B38B" w:rsidR="0030020F" w:rsidRPr="0030020F" w:rsidRDefault="0030020F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4CAA0A03" w14:textId="0EE56824" w:rsidR="0030020F" w:rsidRPr="001649E4" w:rsidRDefault="001649E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55F661B" w14:textId="77777777" w:rsidR="0030020F" w:rsidRDefault="009A149B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lượng</w:t>
            </w:r>
            <w:r w:rsidR="00FD7C94">
              <w:rPr>
                <w:lang w:val="en-US"/>
              </w:rPr>
              <w:t>,</w:t>
            </w:r>
          </w:p>
          <w:p w14:paraId="324EE02B" w14:textId="407F00F7" w:rsidR="00FD7C94" w:rsidRPr="009A149B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lớn hơn hoặc bằng 0</w:t>
            </w:r>
          </w:p>
        </w:tc>
      </w:tr>
      <w:tr w:rsidR="0030020F" w:rsidRPr="004B7E51" w14:paraId="3296C011" w14:textId="77777777" w:rsidTr="00817172">
        <w:tc>
          <w:tcPr>
            <w:tcW w:w="1044" w:type="dxa"/>
          </w:tcPr>
          <w:p w14:paraId="281806F3" w14:textId="4D23B541" w:rsidR="0030020F" w:rsidRPr="004B7E51" w:rsidRDefault="0030020F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3CCF6BD3" w14:textId="6357EA85" w:rsidR="0030020F" w:rsidRPr="004B7E51" w:rsidRDefault="0030020F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DonGiaHienTai</w:t>
            </w:r>
          </w:p>
        </w:tc>
        <w:tc>
          <w:tcPr>
            <w:tcW w:w="1637" w:type="dxa"/>
          </w:tcPr>
          <w:p w14:paraId="7C68456E" w14:textId="5226D7C6" w:rsidR="0030020F" w:rsidRPr="0030020F" w:rsidRDefault="009E7115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639" w:type="dxa"/>
          </w:tcPr>
          <w:p w14:paraId="473C8D9D" w14:textId="0B1012CF" w:rsidR="0030020F" w:rsidRPr="001649E4" w:rsidRDefault="001649E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1B62BA8" w14:textId="77777777" w:rsidR="0030020F" w:rsidRDefault="009A149B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Đơn giá hiện tại</w:t>
            </w:r>
            <w:r w:rsidR="00FD7C94">
              <w:rPr>
                <w:lang w:val="en-US"/>
              </w:rPr>
              <w:t>,</w:t>
            </w:r>
          </w:p>
          <w:p w14:paraId="7911953A" w14:textId="428274B2" w:rsidR="00FD7C94" w:rsidRPr="009A149B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lớn hơn hoặc bằng 0</w:t>
            </w:r>
          </w:p>
        </w:tc>
      </w:tr>
    </w:tbl>
    <w:p w14:paraId="61250D49" w14:textId="77777777" w:rsidR="004B7E51" w:rsidRDefault="004B7E51" w:rsidP="00050736">
      <w:pPr>
        <w:pStyle w:val="BodyText"/>
        <w:ind w:left="0"/>
        <w:rPr>
          <w:lang w:val="en-US"/>
        </w:rPr>
      </w:pPr>
    </w:p>
    <w:p w14:paraId="46D3FC66" w14:textId="519046D3" w:rsidR="004B7E51" w:rsidRDefault="004B7E51" w:rsidP="004B7E51">
      <w:pPr>
        <w:pStyle w:val="BodyText"/>
        <w:numPr>
          <w:ilvl w:val="0"/>
          <w:numId w:val="36"/>
        </w:numPr>
        <w:ind w:left="720"/>
        <w:rPr>
          <w:lang w:val="en-US"/>
        </w:rPr>
      </w:pPr>
      <w:r>
        <w:rPr>
          <w:lang w:val="en-US"/>
        </w:rPr>
        <w:t>Bảng Người quản lí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1AAF9F61" w14:textId="77777777" w:rsidTr="00817172">
        <w:tc>
          <w:tcPr>
            <w:tcW w:w="1044" w:type="dxa"/>
          </w:tcPr>
          <w:p w14:paraId="5FE35537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2F490269" w14:textId="77777777" w:rsidR="004B7E51" w:rsidRPr="005F2DFA" w:rsidRDefault="004B7E51" w:rsidP="00817172">
            <w:r w:rsidRPr="005F2DFA">
              <w:t>Tên thuộc tính</w:t>
            </w:r>
          </w:p>
        </w:tc>
        <w:tc>
          <w:tcPr>
            <w:tcW w:w="1637" w:type="dxa"/>
          </w:tcPr>
          <w:p w14:paraId="1EEE5169" w14:textId="77777777" w:rsidR="004B7E51" w:rsidRPr="005F2DFA" w:rsidRDefault="004B7E51" w:rsidP="00817172">
            <w:r w:rsidRPr="005F2DFA">
              <w:t>Kiểu</w:t>
            </w:r>
          </w:p>
        </w:tc>
        <w:tc>
          <w:tcPr>
            <w:tcW w:w="1639" w:type="dxa"/>
          </w:tcPr>
          <w:p w14:paraId="37B5E5C3" w14:textId="77777777" w:rsidR="004B7E51" w:rsidRPr="005F2DFA" w:rsidRDefault="004B7E51" w:rsidP="00817172">
            <w:r w:rsidRPr="005F2DFA">
              <w:t>Ràng buộc</w:t>
            </w:r>
          </w:p>
        </w:tc>
        <w:tc>
          <w:tcPr>
            <w:tcW w:w="2770" w:type="dxa"/>
          </w:tcPr>
          <w:p w14:paraId="583C41A8" w14:textId="77777777" w:rsidR="004B7E51" w:rsidRPr="005F2DFA" w:rsidRDefault="004B7E51" w:rsidP="00817172">
            <w:r w:rsidRPr="005F2DFA">
              <w:t>Ý nghĩa/ghi chú</w:t>
            </w:r>
          </w:p>
        </w:tc>
      </w:tr>
      <w:tr w:rsidR="004B7E51" w:rsidRPr="004B7E51" w14:paraId="7A1D2FC1" w14:textId="77777777" w:rsidTr="00817172">
        <w:tc>
          <w:tcPr>
            <w:tcW w:w="1044" w:type="dxa"/>
          </w:tcPr>
          <w:p w14:paraId="5E81FB71" w14:textId="5CE6AA25" w:rsidR="004B7E51" w:rsidRPr="004B7E51" w:rsidRDefault="00F1488C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3B980886" w14:textId="01E5903C" w:rsidR="004B7E51" w:rsidRPr="004B7E51" w:rsidRDefault="00F1488C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MaNQL</w:t>
            </w:r>
          </w:p>
        </w:tc>
        <w:tc>
          <w:tcPr>
            <w:tcW w:w="1637" w:type="dxa"/>
          </w:tcPr>
          <w:p w14:paraId="528BDACA" w14:textId="5736517D" w:rsidR="004B7E51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5A55569E" w14:textId="5A51F2F8" w:rsidR="004B7E51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16E8C012" w14:textId="58F583C0" w:rsidR="004B7E51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người quản lí</w:t>
            </w:r>
          </w:p>
        </w:tc>
      </w:tr>
      <w:tr w:rsidR="00F1488C" w:rsidRPr="004B7E51" w14:paraId="09864D42" w14:textId="77777777" w:rsidTr="00817172">
        <w:tc>
          <w:tcPr>
            <w:tcW w:w="1044" w:type="dxa"/>
          </w:tcPr>
          <w:p w14:paraId="0B3F73C6" w14:textId="181A3751" w:rsidR="00F1488C" w:rsidRPr="004B7E51" w:rsidRDefault="00F1488C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1C492F79" w14:textId="7E276226" w:rsidR="00F1488C" w:rsidRDefault="00F1488C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HoTen</w:t>
            </w:r>
          </w:p>
        </w:tc>
        <w:tc>
          <w:tcPr>
            <w:tcW w:w="1637" w:type="dxa"/>
          </w:tcPr>
          <w:p w14:paraId="3EAF05CE" w14:textId="73BF12E0" w:rsidR="00F1488C" w:rsidRPr="00F1488C" w:rsidRDefault="009E7115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nvarchar(50)</w:t>
            </w:r>
          </w:p>
        </w:tc>
        <w:tc>
          <w:tcPr>
            <w:tcW w:w="1639" w:type="dxa"/>
          </w:tcPr>
          <w:p w14:paraId="5B7E894D" w14:textId="71B49008" w:rsidR="00F1488C" w:rsidRPr="001649E4" w:rsidRDefault="001649E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1E37F69E" w14:textId="77777777" w:rsid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Họ và tên</w:t>
            </w:r>
            <w:r w:rsidR="00FD7C94">
              <w:rPr>
                <w:lang w:val="en-US"/>
              </w:rPr>
              <w:t>,</w:t>
            </w:r>
          </w:p>
          <w:p w14:paraId="2066242B" w14:textId="4B945B25" w:rsidR="00FD7C94" w:rsidRPr="00F1488C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lớn hơn 6 kí tự</w:t>
            </w:r>
          </w:p>
        </w:tc>
      </w:tr>
      <w:tr w:rsidR="00F1488C" w:rsidRPr="004B7E51" w14:paraId="054791DD" w14:textId="77777777" w:rsidTr="00817172">
        <w:tc>
          <w:tcPr>
            <w:tcW w:w="1044" w:type="dxa"/>
          </w:tcPr>
          <w:p w14:paraId="66504510" w14:textId="40C8EB27" w:rsidR="00F1488C" w:rsidRPr="004B7E51" w:rsidRDefault="00F1488C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3076627C" w14:textId="25ED097D" w:rsidR="00F1488C" w:rsidRDefault="00F1488C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CMND</w:t>
            </w:r>
          </w:p>
        </w:tc>
        <w:tc>
          <w:tcPr>
            <w:tcW w:w="1637" w:type="dxa"/>
          </w:tcPr>
          <w:p w14:paraId="48AD098F" w14:textId="2BAE7B5F" w:rsidR="00F1488C" w:rsidRPr="00F1488C" w:rsidRDefault="00EC0EB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  <w:r w:rsidR="009E7115">
              <w:rPr>
                <w:lang w:val="en-US"/>
              </w:rPr>
              <w:t>(20)</w:t>
            </w:r>
          </w:p>
        </w:tc>
        <w:tc>
          <w:tcPr>
            <w:tcW w:w="1639" w:type="dxa"/>
          </w:tcPr>
          <w:p w14:paraId="31549CF9" w14:textId="77777777" w:rsidR="00F1488C" w:rsidRPr="004B7E51" w:rsidRDefault="00F1488C" w:rsidP="00817172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1616D720" w14:textId="154F0FA6" w:rsidR="00F1488C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chứng minh nhân dân</w:t>
            </w:r>
          </w:p>
        </w:tc>
      </w:tr>
      <w:tr w:rsidR="00F1488C" w:rsidRPr="004B7E51" w14:paraId="195B0506" w14:textId="77777777" w:rsidTr="00817172">
        <w:tc>
          <w:tcPr>
            <w:tcW w:w="1044" w:type="dxa"/>
          </w:tcPr>
          <w:p w14:paraId="31D16F49" w14:textId="76F21101" w:rsidR="00F1488C" w:rsidRPr="004B7E51" w:rsidRDefault="00F1488C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4AA70FCC" w14:textId="175EBB77" w:rsidR="00F1488C" w:rsidRDefault="00F1488C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DiaChi</w:t>
            </w:r>
          </w:p>
        </w:tc>
        <w:tc>
          <w:tcPr>
            <w:tcW w:w="1637" w:type="dxa"/>
          </w:tcPr>
          <w:p w14:paraId="0615DB81" w14:textId="5FBFDC02" w:rsidR="00F1488C" w:rsidRPr="00F1488C" w:rsidRDefault="00EC0EB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  <w:r w:rsidR="009E7115">
              <w:rPr>
                <w:lang w:val="en-US"/>
              </w:rPr>
              <w:t>(200)</w:t>
            </w:r>
          </w:p>
        </w:tc>
        <w:tc>
          <w:tcPr>
            <w:tcW w:w="1639" w:type="dxa"/>
          </w:tcPr>
          <w:p w14:paraId="0F92A7E7" w14:textId="77777777" w:rsidR="00F1488C" w:rsidRPr="004B7E51" w:rsidRDefault="00F1488C" w:rsidP="00817172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083FF9B3" w14:textId="4E810666" w:rsidR="00F1488C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Địa chỉ</w:t>
            </w:r>
          </w:p>
        </w:tc>
      </w:tr>
      <w:tr w:rsidR="008A1739" w:rsidRPr="004B7E51" w14:paraId="0DC6A5DA" w14:textId="77777777" w:rsidTr="00817172">
        <w:tc>
          <w:tcPr>
            <w:tcW w:w="1044" w:type="dxa"/>
          </w:tcPr>
          <w:p w14:paraId="020F7A9F" w14:textId="18D55ECF" w:rsidR="008A1739" w:rsidRDefault="008A1739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1778" w:type="dxa"/>
          </w:tcPr>
          <w:p w14:paraId="26DFC78E" w14:textId="477F6A2A" w:rsidR="008A1739" w:rsidRDefault="008A1739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SoDienThoai</w:t>
            </w:r>
          </w:p>
        </w:tc>
        <w:tc>
          <w:tcPr>
            <w:tcW w:w="1637" w:type="dxa"/>
          </w:tcPr>
          <w:p w14:paraId="71F7695A" w14:textId="215F40DC" w:rsidR="008A1739" w:rsidRDefault="00EC0EB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  <w:r w:rsidR="009E7115">
              <w:rPr>
                <w:lang w:val="en-US"/>
              </w:rPr>
              <w:t>(20)</w:t>
            </w:r>
          </w:p>
        </w:tc>
        <w:tc>
          <w:tcPr>
            <w:tcW w:w="1639" w:type="dxa"/>
          </w:tcPr>
          <w:p w14:paraId="3B919F93" w14:textId="77777777" w:rsidR="008A1739" w:rsidRPr="004B7E51" w:rsidRDefault="008A1739" w:rsidP="00817172">
            <w:pPr>
              <w:pStyle w:val="BodyText"/>
              <w:spacing w:after="0" w:line="240" w:lineRule="auto"/>
              <w:ind w:left="0"/>
            </w:pPr>
          </w:p>
        </w:tc>
        <w:tc>
          <w:tcPr>
            <w:tcW w:w="2770" w:type="dxa"/>
          </w:tcPr>
          <w:p w14:paraId="3569CB77" w14:textId="77777777" w:rsidR="00FD7C94" w:rsidRDefault="008A1739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  <w:r w:rsidR="00FD7C94">
              <w:rPr>
                <w:lang w:val="en-US"/>
              </w:rPr>
              <w:t>,</w:t>
            </w:r>
          </w:p>
          <w:p w14:paraId="5CA3AA3C" w14:textId="04D4E14C" w:rsidR="00FD7C94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gồm đúng 10 chữ số</w:t>
            </w:r>
          </w:p>
        </w:tc>
      </w:tr>
    </w:tbl>
    <w:p w14:paraId="26FA001E" w14:textId="77777777" w:rsidR="004B7E51" w:rsidRDefault="004B7E51" w:rsidP="004B7E51">
      <w:pPr>
        <w:pStyle w:val="BodyText"/>
        <w:rPr>
          <w:lang w:val="en-US"/>
        </w:rPr>
      </w:pPr>
    </w:p>
    <w:p w14:paraId="78F0E8CA" w14:textId="4CBDE850" w:rsidR="004B7E51" w:rsidRDefault="004B7E51" w:rsidP="004B7E51">
      <w:pPr>
        <w:pStyle w:val="BodyText"/>
        <w:numPr>
          <w:ilvl w:val="0"/>
          <w:numId w:val="36"/>
        </w:numPr>
        <w:ind w:left="720"/>
        <w:rPr>
          <w:lang w:val="en-US"/>
        </w:rPr>
      </w:pPr>
      <w:r>
        <w:rPr>
          <w:lang w:val="en-US"/>
        </w:rPr>
        <w:t>Bảng Tài khoản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44"/>
        <w:gridCol w:w="1778"/>
        <w:gridCol w:w="1637"/>
        <w:gridCol w:w="1639"/>
        <w:gridCol w:w="2770"/>
      </w:tblGrid>
      <w:tr w:rsidR="004B7E51" w:rsidRPr="005F2DFA" w14:paraId="65069E87" w14:textId="77777777" w:rsidTr="00817172">
        <w:tc>
          <w:tcPr>
            <w:tcW w:w="1044" w:type="dxa"/>
          </w:tcPr>
          <w:p w14:paraId="307ED40A" w14:textId="77777777" w:rsidR="004B7E51" w:rsidRPr="005F2DFA" w:rsidRDefault="004B7E51" w:rsidP="00FD7C94">
            <w:pPr>
              <w:jc w:val="center"/>
            </w:pPr>
            <w:r w:rsidRPr="005F2DFA">
              <w:t>STT</w:t>
            </w:r>
          </w:p>
        </w:tc>
        <w:tc>
          <w:tcPr>
            <w:tcW w:w="1778" w:type="dxa"/>
          </w:tcPr>
          <w:p w14:paraId="0C9951F0" w14:textId="77777777" w:rsidR="004B7E51" w:rsidRPr="005F2DFA" w:rsidRDefault="004B7E51" w:rsidP="00817172">
            <w:r w:rsidRPr="005F2DFA">
              <w:t>Tên thuộc tính</w:t>
            </w:r>
          </w:p>
        </w:tc>
        <w:tc>
          <w:tcPr>
            <w:tcW w:w="1637" w:type="dxa"/>
          </w:tcPr>
          <w:p w14:paraId="70E9108B" w14:textId="77777777" w:rsidR="004B7E51" w:rsidRPr="005F2DFA" w:rsidRDefault="004B7E51" w:rsidP="00817172">
            <w:r w:rsidRPr="005F2DFA">
              <w:t>Kiểu</w:t>
            </w:r>
          </w:p>
        </w:tc>
        <w:tc>
          <w:tcPr>
            <w:tcW w:w="1639" w:type="dxa"/>
          </w:tcPr>
          <w:p w14:paraId="382C92B7" w14:textId="77777777" w:rsidR="004B7E51" w:rsidRPr="005F2DFA" w:rsidRDefault="004B7E51" w:rsidP="00817172">
            <w:r w:rsidRPr="005F2DFA">
              <w:t>Ràng buộc</w:t>
            </w:r>
          </w:p>
        </w:tc>
        <w:tc>
          <w:tcPr>
            <w:tcW w:w="2770" w:type="dxa"/>
          </w:tcPr>
          <w:p w14:paraId="210557D1" w14:textId="77777777" w:rsidR="004B7E51" w:rsidRPr="005F2DFA" w:rsidRDefault="004B7E51" w:rsidP="00817172">
            <w:r w:rsidRPr="005F2DFA">
              <w:t>Ý nghĩa/ghi chú</w:t>
            </w:r>
          </w:p>
        </w:tc>
      </w:tr>
      <w:tr w:rsidR="004B7E51" w:rsidRPr="004B7E51" w14:paraId="3E8F0855" w14:textId="77777777" w:rsidTr="00817172">
        <w:tc>
          <w:tcPr>
            <w:tcW w:w="1044" w:type="dxa"/>
          </w:tcPr>
          <w:p w14:paraId="49FC8453" w14:textId="3277513A" w:rsidR="004B7E51" w:rsidRPr="004B7E51" w:rsidRDefault="00472332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78" w:type="dxa"/>
          </w:tcPr>
          <w:p w14:paraId="776D317A" w14:textId="138FB116" w:rsidR="004B7E51" w:rsidRPr="004B7E51" w:rsidRDefault="00472332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MaT</w:t>
            </w:r>
            <w:r w:rsidR="001A2FD9">
              <w:rPr>
                <w:lang w:val="en-US"/>
              </w:rPr>
              <w:t>aiKhoan</w:t>
            </w:r>
          </w:p>
        </w:tc>
        <w:tc>
          <w:tcPr>
            <w:tcW w:w="1637" w:type="dxa"/>
          </w:tcPr>
          <w:p w14:paraId="3310008B" w14:textId="6D0BE3A6" w:rsidR="004B7E51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07F1ABA4" w14:textId="775D4CFF" w:rsidR="004B7E51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770" w:type="dxa"/>
          </w:tcPr>
          <w:p w14:paraId="5D526F91" w14:textId="1D620580" w:rsidR="004B7E51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tài khoản</w:t>
            </w:r>
          </w:p>
        </w:tc>
      </w:tr>
      <w:tr w:rsidR="00472332" w:rsidRPr="004B7E51" w14:paraId="5BDC6E10" w14:textId="77777777" w:rsidTr="00817172">
        <w:tc>
          <w:tcPr>
            <w:tcW w:w="1044" w:type="dxa"/>
          </w:tcPr>
          <w:p w14:paraId="001EAF39" w14:textId="693371D4" w:rsidR="00472332" w:rsidRPr="004B7E51" w:rsidRDefault="00CE32B8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78" w:type="dxa"/>
          </w:tcPr>
          <w:p w14:paraId="3434CFC3" w14:textId="59643A96" w:rsidR="00472332" w:rsidRPr="004B7E51" w:rsidRDefault="00F1488C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TenDangNhap</w:t>
            </w:r>
          </w:p>
        </w:tc>
        <w:tc>
          <w:tcPr>
            <w:tcW w:w="1637" w:type="dxa"/>
          </w:tcPr>
          <w:p w14:paraId="69132C34" w14:textId="66975D3C" w:rsidR="00472332" w:rsidRPr="00F1488C" w:rsidRDefault="00EC0EB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  <w:r w:rsidR="00B762A3">
              <w:rPr>
                <w:lang w:val="en-US"/>
              </w:rPr>
              <w:t>(50)</w:t>
            </w:r>
          </w:p>
        </w:tc>
        <w:tc>
          <w:tcPr>
            <w:tcW w:w="1639" w:type="dxa"/>
          </w:tcPr>
          <w:p w14:paraId="1F93B03E" w14:textId="403BB620" w:rsidR="00472332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F1488C">
              <w:rPr>
                <w:lang w:val="en-US"/>
              </w:rPr>
              <w:t>unique</w:t>
            </w:r>
          </w:p>
        </w:tc>
        <w:tc>
          <w:tcPr>
            <w:tcW w:w="2770" w:type="dxa"/>
          </w:tcPr>
          <w:p w14:paraId="7FDCFCD5" w14:textId="4A2D5A06" w:rsidR="00472332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đăng nhập, duy nhất</w:t>
            </w:r>
          </w:p>
        </w:tc>
      </w:tr>
      <w:tr w:rsidR="00472332" w:rsidRPr="004B7E51" w14:paraId="48E64BA9" w14:textId="77777777" w:rsidTr="00817172">
        <w:tc>
          <w:tcPr>
            <w:tcW w:w="1044" w:type="dxa"/>
          </w:tcPr>
          <w:p w14:paraId="6B3312E6" w14:textId="75A2AFAC" w:rsidR="00472332" w:rsidRPr="004B7E51" w:rsidRDefault="00CE32B8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78" w:type="dxa"/>
          </w:tcPr>
          <w:p w14:paraId="2168E73C" w14:textId="2CD30BCF" w:rsidR="00472332" w:rsidRDefault="00F1488C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MatKhau</w:t>
            </w:r>
          </w:p>
        </w:tc>
        <w:tc>
          <w:tcPr>
            <w:tcW w:w="1637" w:type="dxa"/>
          </w:tcPr>
          <w:p w14:paraId="507BAF01" w14:textId="02DF4563" w:rsidR="00472332" w:rsidRPr="00F1488C" w:rsidRDefault="00EC0EB6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nvarchar</w:t>
            </w:r>
            <w:r w:rsidR="00B762A3">
              <w:rPr>
                <w:lang w:val="en-US"/>
              </w:rPr>
              <w:t>(50)</w:t>
            </w:r>
          </w:p>
        </w:tc>
        <w:tc>
          <w:tcPr>
            <w:tcW w:w="1639" w:type="dxa"/>
          </w:tcPr>
          <w:p w14:paraId="33F59AC5" w14:textId="3D817C53" w:rsidR="00472332" w:rsidRPr="001649E4" w:rsidRDefault="001649E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83851D8" w14:textId="77777777" w:rsidR="00472332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Mật khẩu</w:t>
            </w:r>
            <w:r w:rsidR="00FD7C94">
              <w:rPr>
                <w:lang w:val="en-US"/>
              </w:rPr>
              <w:t>,</w:t>
            </w:r>
          </w:p>
          <w:p w14:paraId="703F567F" w14:textId="4A8A0F30" w:rsidR="00FD7C94" w:rsidRPr="00F1488C" w:rsidRDefault="00FD7C94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tối thiểu 3 kí tự</w:t>
            </w:r>
          </w:p>
        </w:tc>
      </w:tr>
      <w:tr w:rsidR="00472332" w:rsidRPr="004B7E51" w14:paraId="590EE014" w14:textId="77777777" w:rsidTr="00817172">
        <w:tc>
          <w:tcPr>
            <w:tcW w:w="1044" w:type="dxa"/>
          </w:tcPr>
          <w:p w14:paraId="0596D307" w14:textId="31E842F2" w:rsidR="00472332" w:rsidRPr="004B7E51" w:rsidRDefault="00F1488C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78" w:type="dxa"/>
          </w:tcPr>
          <w:p w14:paraId="062A586A" w14:textId="5E33A6EA" w:rsidR="00472332" w:rsidRDefault="00472332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MaNQL</w:t>
            </w:r>
          </w:p>
        </w:tc>
        <w:tc>
          <w:tcPr>
            <w:tcW w:w="1637" w:type="dxa"/>
          </w:tcPr>
          <w:p w14:paraId="218E8135" w14:textId="2D7A1337" w:rsidR="00472332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72FF8646" w14:textId="0DCC70B9" w:rsidR="00472332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770" w:type="dxa"/>
          </w:tcPr>
          <w:p w14:paraId="4FCF26C3" w14:textId="019EF2A7" w:rsidR="00472332" w:rsidRPr="00F1488C" w:rsidRDefault="00F1488C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Người sử dụng tài khoản</w:t>
            </w:r>
          </w:p>
        </w:tc>
      </w:tr>
      <w:tr w:rsidR="00113AC7" w:rsidRPr="004B7E51" w14:paraId="371ABE95" w14:textId="77777777" w:rsidTr="00817172">
        <w:tc>
          <w:tcPr>
            <w:tcW w:w="1044" w:type="dxa"/>
          </w:tcPr>
          <w:p w14:paraId="59664439" w14:textId="180E2C1A" w:rsidR="00113AC7" w:rsidRDefault="00113AC7" w:rsidP="00FD7C94">
            <w:pPr>
              <w:pStyle w:val="BodyText"/>
              <w:spacing w:after="0" w:line="240" w:lineRule="auto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78" w:type="dxa"/>
          </w:tcPr>
          <w:p w14:paraId="43542F2D" w14:textId="5FC11D58" w:rsidR="00113AC7" w:rsidRDefault="00113AC7" w:rsidP="00817172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isDeleted</w:t>
            </w:r>
          </w:p>
        </w:tc>
        <w:tc>
          <w:tcPr>
            <w:tcW w:w="1637" w:type="dxa"/>
          </w:tcPr>
          <w:p w14:paraId="0FA29D7A" w14:textId="612BFB4A" w:rsidR="00113AC7" w:rsidRDefault="008C7371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39" w:type="dxa"/>
          </w:tcPr>
          <w:p w14:paraId="6C8019C6" w14:textId="42057AD0" w:rsidR="00113AC7" w:rsidRDefault="00113AC7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770" w:type="dxa"/>
          </w:tcPr>
          <w:p w14:paraId="0969B393" w14:textId="7EDB84C1" w:rsidR="00113AC7" w:rsidRDefault="00113AC7" w:rsidP="00817172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Xem tài khoản còn tồn tại hay không</w:t>
            </w:r>
          </w:p>
        </w:tc>
      </w:tr>
    </w:tbl>
    <w:p w14:paraId="2C861FCD" w14:textId="77777777" w:rsidR="004B7E51" w:rsidRPr="004B7E51" w:rsidRDefault="004B7E51" w:rsidP="004B7E51">
      <w:pPr>
        <w:pStyle w:val="BodyText"/>
        <w:rPr>
          <w:lang w:val="en-US"/>
        </w:rPr>
      </w:pPr>
    </w:p>
    <w:p w14:paraId="511DE880" w14:textId="77777777" w:rsidR="003C2F0F" w:rsidRPr="004B7E51" w:rsidRDefault="003C2F0F" w:rsidP="003C2F0F">
      <w:pPr>
        <w:pStyle w:val="BodyText"/>
        <w:ind w:left="0"/>
        <w:rPr>
          <w:color w:val="0000FF"/>
          <w:lang w:val="en-US"/>
        </w:rPr>
      </w:pPr>
      <w:bookmarkStart w:id="6" w:name="_GoBack"/>
      <w:bookmarkEnd w:id="6"/>
    </w:p>
    <w:sectPr w:rsidR="003C2F0F" w:rsidRPr="004B7E51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8A3C8" w14:textId="77777777" w:rsidR="0084291E" w:rsidRDefault="0084291E">
      <w:r>
        <w:separator/>
      </w:r>
    </w:p>
  </w:endnote>
  <w:endnote w:type="continuationSeparator" w:id="0">
    <w:p w14:paraId="052EBD72" w14:textId="77777777" w:rsidR="0084291E" w:rsidRDefault="00842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02C9B" w14:textId="77777777" w:rsidR="00125CD9" w:rsidRDefault="00125CD9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70528" behindDoc="0" locked="0" layoutInCell="1" allowOverlap="1" wp14:anchorId="66D09020" wp14:editId="6A35FF5A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06DD6811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5211819F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204CDBA" wp14:editId="0D551C89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4A69CE3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B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6EDFF1B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F4CC5" w14:textId="77777777" w:rsidR="0084291E" w:rsidRDefault="0084291E">
      <w:r>
        <w:separator/>
      </w:r>
    </w:p>
  </w:footnote>
  <w:footnote w:type="continuationSeparator" w:id="0">
    <w:p w14:paraId="3437EB68" w14:textId="77777777" w:rsidR="0084291E" w:rsidRDefault="008429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DDF68" w14:textId="77777777" w:rsidR="00125CD9" w:rsidRDefault="00125CD9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AE390A1" wp14:editId="6730624D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F27638" id="Freeform 1" o:spid="_x0000_s1026" style="position:absolute;margin-left:0;margin-top:.75pt;width:93.15pt;height:814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9504" behindDoc="0" locked="0" layoutInCell="1" allowOverlap="1" wp14:anchorId="463820CE" wp14:editId="724F49D6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806489" w14:textId="77777777" w:rsidR="00125CD9" w:rsidRDefault="00125CD9" w:rsidP="00746ED1">
    <w:pPr>
      <w:pStyle w:val="Title"/>
      <w:rPr>
        <w:lang w:val="en-US"/>
      </w:rPr>
    </w:pPr>
  </w:p>
  <w:p w14:paraId="529DA7BF" w14:textId="77777777" w:rsidR="00125CD9" w:rsidRPr="003B1A2B" w:rsidRDefault="00125CD9" w:rsidP="00746ED1">
    <w:pPr>
      <w:rPr>
        <w:lang w:val="en-US"/>
      </w:rPr>
    </w:pPr>
  </w:p>
  <w:p w14:paraId="05392B46" w14:textId="77777777" w:rsidR="00125CD9" w:rsidRPr="00F53DBB" w:rsidRDefault="00125CD9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7D3DCA95" w14:textId="77777777" w:rsidR="00125CD9" w:rsidRPr="0040293A" w:rsidRDefault="00125CD9" w:rsidP="00746ED1">
    <w:pPr>
      <w:pStyle w:val="Header"/>
      <w:rPr>
        <w:rFonts w:eastAsia="Tahoma"/>
      </w:rPr>
    </w:pPr>
  </w:p>
  <w:p w14:paraId="4691B223" w14:textId="77777777" w:rsidR="00125CD9" w:rsidRPr="00746ED1" w:rsidRDefault="00125CD9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372EF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5D74EAC3" wp14:editId="695F2469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125CD9" w14:paraId="635F8290" w14:textId="77777777" w:rsidTr="008D3541">
      <w:tc>
        <w:tcPr>
          <w:tcW w:w="6623" w:type="dxa"/>
          <w:shd w:val="clear" w:color="auto" w:fill="auto"/>
        </w:tcPr>
        <w:p w14:paraId="667D0AEC" w14:textId="23A11457" w:rsidR="00125CD9" w:rsidRPr="008D3541" w:rsidRDefault="00125CD9" w:rsidP="00125CD9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</w:t>
          </w:r>
          <w:r>
            <w:rPr>
              <w:color w:val="0000FF"/>
            </w:rPr>
            <w:t> Quản lí quán cafe</w:t>
          </w:r>
          <w:r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14:paraId="6618E03D" w14:textId="6A173AB4" w:rsidR="00125CD9" w:rsidRPr="008D3541" w:rsidRDefault="00125CD9" w:rsidP="00125CD9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Pr="00746ED1">
            <w:rPr>
              <w:color w:val="0000FF"/>
              <w:lang w:val="en-US"/>
            </w:rPr>
            <w:t>&lt;</w:t>
          </w:r>
          <w:r w:rsidR="00856D6A">
            <w:rPr>
              <w:color w:val="0000FF"/>
              <w:lang w:val="en-US"/>
            </w:rPr>
            <w:t>3</w:t>
          </w:r>
          <w:r w:rsidRPr="003548A8">
            <w:rPr>
              <w:color w:val="0000FF"/>
              <w:lang w:val="en-US"/>
            </w:rPr>
            <w:t>.</w:t>
          </w:r>
          <w:r>
            <w:rPr>
              <w:color w:val="0000FF"/>
            </w:rPr>
            <w:t>0</w:t>
          </w:r>
          <w:r>
            <w:rPr>
              <w:color w:val="0000FF"/>
              <w:lang w:val="en-US"/>
            </w:rPr>
            <w:t>&gt;</w:t>
          </w:r>
        </w:p>
      </w:tc>
    </w:tr>
    <w:tr w:rsidR="00E95D0C" w14:paraId="0BF2F48E" w14:textId="77777777" w:rsidTr="008D3541">
      <w:tc>
        <w:tcPr>
          <w:tcW w:w="6623" w:type="dxa"/>
          <w:shd w:val="clear" w:color="auto" w:fill="auto"/>
        </w:tcPr>
        <w:p w14:paraId="6220B88F" w14:textId="77777777" w:rsidR="00E95D0C" w:rsidRPr="008D3541" w:rsidRDefault="00C14AB8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1C553585" w14:textId="4DA6F8C2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125CD9" w:rsidRPr="00746ED1">
            <w:rPr>
              <w:color w:val="0000FF"/>
              <w:lang w:val="en-US"/>
            </w:rPr>
            <w:t>&lt;</w:t>
          </w:r>
          <w:r w:rsidR="00856D6A">
            <w:rPr>
              <w:color w:val="0000FF"/>
              <w:lang w:val="en-US"/>
            </w:rPr>
            <w:t>23</w:t>
          </w:r>
          <w:r w:rsidR="00125CD9" w:rsidRPr="003548A8">
            <w:rPr>
              <w:color w:val="0000FF"/>
              <w:lang w:val="en-US"/>
            </w:rPr>
            <w:t>/</w:t>
          </w:r>
          <w:r w:rsidR="00125CD9">
            <w:rPr>
              <w:color w:val="0000FF"/>
            </w:rPr>
            <w:t>0</w:t>
          </w:r>
          <w:r w:rsidR="00C35DAE">
            <w:rPr>
              <w:color w:val="0000FF"/>
              <w:lang w:val="en-US"/>
            </w:rPr>
            <w:t>6</w:t>
          </w:r>
          <w:r w:rsidR="00125CD9" w:rsidRPr="003548A8">
            <w:rPr>
              <w:color w:val="0000FF"/>
              <w:lang w:val="en-US"/>
            </w:rPr>
            <w:t>/</w:t>
          </w:r>
          <w:r w:rsidR="00125CD9">
            <w:rPr>
              <w:color w:val="0000FF"/>
            </w:rPr>
            <w:t>2019</w:t>
          </w:r>
          <w:r w:rsidR="00125CD9">
            <w:rPr>
              <w:color w:val="0000FF"/>
              <w:lang w:val="en-US"/>
            </w:rPr>
            <w:t xml:space="preserve"> &gt;</w:t>
          </w:r>
        </w:p>
      </w:tc>
    </w:tr>
  </w:tbl>
  <w:p w14:paraId="029C98C6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F1C81"/>
    <w:multiLevelType w:val="hybridMultilevel"/>
    <w:tmpl w:val="8B1AC99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8"/>
  </w:num>
  <w:num w:numId="7">
    <w:abstractNumId w:val="20"/>
  </w:num>
  <w:num w:numId="8">
    <w:abstractNumId w:val="25"/>
  </w:num>
  <w:num w:numId="9">
    <w:abstractNumId w:val="11"/>
  </w:num>
  <w:num w:numId="10">
    <w:abstractNumId w:val="6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0"/>
  </w:num>
  <w:num w:numId="19">
    <w:abstractNumId w:val="22"/>
  </w:num>
  <w:num w:numId="20">
    <w:abstractNumId w:val="27"/>
  </w:num>
  <w:num w:numId="21">
    <w:abstractNumId w:val="29"/>
  </w:num>
  <w:num w:numId="22">
    <w:abstractNumId w:val="7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7"/>
  </w:num>
  <w:num w:numId="35">
    <w:abstractNumId w:val="9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12FC7"/>
    <w:rsid w:val="000442FD"/>
    <w:rsid w:val="000458C6"/>
    <w:rsid w:val="00047499"/>
    <w:rsid w:val="00050736"/>
    <w:rsid w:val="000519D9"/>
    <w:rsid w:val="000C0CA8"/>
    <w:rsid w:val="000F54F7"/>
    <w:rsid w:val="00113AC7"/>
    <w:rsid w:val="00125CD9"/>
    <w:rsid w:val="00146869"/>
    <w:rsid w:val="001649E4"/>
    <w:rsid w:val="001A2FD9"/>
    <w:rsid w:val="00204C2F"/>
    <w:rsid w:val="00213ECB"/>
    <w:rsid w:val="002160F2"/>
    <w:rsid w:val="00221A67"/>
    <w:rsid w:val="002B7C64"/>
    <w:rsid w:val="002C7852"/>
    <w:rsid w:val="0030020F"/>
    <w:rsid w:val="00301562"/>
    <w:rsid w:val="0031511D"/>
    <w:rsid w:val="00347158"/>
    <w:rsid w:val="003548A8"/>
    <w:rsid w:val="003701D7"/>
    <w:rsid w:val="003747E6"/>
    <w:rsid w:val="003C2F0F"/>
    <w:rsid w:val="003D3E1E"/>
    <w:rsid w:val="003F6149"/>
    <w:rsid w:val="00402940"/>
    <w:rsid w:val="004176B5"/>
    <w:rsid w:val="00435847"/>
    <w:rsid w:val="00472332"/>
    <w:rsid w:val="004828FA"/>
    <w:rsid w:val="004B7CC9"/>
    <w:rsid w:val="004B7E51"/>
    <w:rsid w:val="004E4257"/>
    <w:rsid w:val="005802A5"/>
    <w:rsid w:val="006021FF"/>
    <w:rsid w:val="0060493B"/>
    <w:rsid w:val="00604BB9"/>
    <w:rsid w:val="006257BE"/>
    <w:rsid w:val="00640FA8"/>
    <w:rsid w:val="006855DC"/>
    <w:rsid w:val="006D084D"/>
    <w:rsid w:val="006E420F"/>
    <w:rsid w:val="006E56E2"/>
    <w:rsid w:val="007338F6"/>
    <w:rsid w:val="007466A1"/>
    <w:rsid w:val="007A1DE8"/>
    <w:rsid w:val="007B2E10"/>
    <w:rsid w:val="007D431C"/>
    <w:rsid w:val="007E7EA8"/>
    <w:rsid w:val="007F21C9"/>
    <w:rsid w:val="008243D9"/>
    <w:rsid w:val="008339AA"/>
    <w:rsid w:val="0084291E"/>
    <w:rsid w:val="00856D6A"/>
    <w:rsid w:val="008663E5"/>
    <w:rsid w:val="008A1739"/>
    <w:rsid w:val="008C7371"/>
    <w:rsid w:val="008D3541"/>
    <w:rsid w:val="009205C6"/>
    <w:rsid w:val="00964B66"/>
    <w:rsid w:val="00965993"/>
    <w:rsid w:val="00984338"/>
    <w:rsid w:val="00991FB3"/>
    <w:rsid w:val="0099744F"/>
    <w:rsid w:val="009A149B"/>
    <w:rsid w:val="009B2AFC"/>
    <w:rsid w:val="009E5D0D"/>
    <w:rsid w:val="009E7115"/>
    <w:rsid w:val="009F47F5"/>
    <w:rsid w:val="00A077C4"/>
    <w:rsid w:val="00A20CE4"/>
    <w:rsid w:val="00A23833"/>
    <w:rsid w:val="00A26C3C"/>
    <w:rsid w:val="00A544E7"/>
    <w:rsid w:val="00A638EF"/>
    <w:rsid w:val="00A91B02"/>
    <w:rsid w:val="00AC1EED"/>
    <w:rsid w:val="00B762A3"/>
    <w:rsid w:val="00B871C5"/>
    <w:rsid w:val="00BB5444"/>
    <w:rsid w:val="00C14AB8"/>
    <w:rsid w:val="00C25BB4"/>
    <w:rsid w:val="00C35DAE"/>
    <w:rsid w:val="00C74D6D"/>
    <w:rsid w:val="00CA52C8"/>
    <w:rsid w:val="00CD11E4"/>
    <w:rsid w:val="00CE32B8"/>
    <w:rsid w:val="00D04A68"/>
    <w:rsid w:val="00D234F3"/>
    <w:rsid w:val="00D328EA"/>
    <w:rsid w:val="00D7301B"/>
    <w:rsid w:val="00DA2A6D"/>
    <w:rsid w:val="00DC363E"/>
    <w:rsid w:val="00DD57E3"/>
    <w:rsid w:val="00DE1AAA"/>
    <w:rsid w:val="00E15738"/>
    <w:rsid w:val="00E31C37"/>
    <w:rsid w:val="00E95D0C"/>
    <w:rsid w:val="00E96184"/>
    <w:rsid w:val="00EC0EB6"/>
    <w:rsid w:val="00EC290D"/>
    <w:rsid w:val="00F10E34"/>
    <w:rsid w:val="00F1488C"/>
    <w:rsid w:val="00F73687"/>
    <w:rsid w:val="00F93BD1"/>
    <w:rsid w:val="00F9608D"/>
    <w:rsid w:val="00F96D1D"/>
    <w:rsid w:val="00FA2327"/>
    <w:rsid w:val="00FB3FFD"/>
    <w:rsid w:val="00FD4E3E"/>
    <w:rsid w:val="00FD7C94"/>
    <w:rsid w:val="00FF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F6F53D"/>
  <w15:docId w15:val="{3B45845D-DC8F-5948-A903-DA756935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21FF"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E1573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C7907-5673-4D79-92FD-7EF310AF8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95</TotalTime>
  <Pages>6</Pages>
  <Words>469</Words>
  <Characters>2677</Characters>
  <Application>Microsoft Office Word</Application>
  <DocSecurity>0</DocSecurity>
  <Lines>22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3140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Hòa Nguyễn Hữu</cp:lastModifiedBy>
  <cp:revision>57</cp:revision>
  <cp:lastPrinted>2013-12-07T15:58:00Z</cp:lastPrinted>
  <dcterms:created xsi:type="dcterms:W3CDTF">2013-10-13T11:14:00Z</dcterms:created>
  <dcterms:modified xsi:type="dcterms:W3CDTF">2019-06-23T10:18:00Z</dcterms:modified>
</cp:coreProperties>
</file>