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74719E" w14:textId="77777777" w:rsidR="003548A8" w:rsidRDefault="003548A8" w:rsidP="003548A8">
      <w:pPr>
        <w:rPr>
          <w:lang w:val="en-US"/>
        </w:rPr>
      </w:pPr>
    </w:p>
    <w:p w14:paraId="70379A9B" w14:textId="77777777" w:rsidR="00301562" w:rsidRDefault="00301562" w:rsidP="003548A8">
      <w:pPr>
        <w:rPr>
          <w:lang w:val="en-US"/>
        </w:rPr>
      </w:pPr>
    </w:p>
    <w:p w14:paraId="20330ED7" w14:textId="77777777" w:rsidR="00301562" w:rsidRDefault="00301562" w:rsidP="003548A8">
      <w:pPr>
        <w:rPr>
          <w:lang w:val="en-US"/>
        </w:rPr>
      </w:pPr>
    </w:p>
    <w:p w14:paraId="61CD228C" w14:textId="77777777" w:rsidR="00301562" w:rsidRDefault="00301562" w:rsidP="003548A8">
      <w:pPr>
        <w:rPr>
          <w:lang w:val="en-US"/>
        </w:rPr>
      </w:pPr>
    </w:p>
    <w:p w14:paraId="15B349E6" w14:textId="77777777" w:rsidR="00301562" w:rsidRDefault="00301562" w:rsidP="003548A8">
      <w:pPr>
        <w:rPr>
          <w:lang w:val="en-US"/>
        </w:rPr>
      </w:pPr>
    </w:p>
    <w:p w14:paraId="1A26CBC2" w14:textId="77777777" w:rsidR="00301562" w:rsidRDefault="00301562" w:rsidP="003548A8">
      <w:pPr>
        <w:rPr>
          <w:lang w:val="en-US"/>
        </w:rPr>
      </w:pPr>
    </w:p>
    <w:p w14:paraId="5D6384BA" w14:textId="77777777" w:rsidR="00301562" w:rsidRDefault="00301562" w:rsidP="003548A8">
      <w:pPr>
        <w:rPr>
          <w:lang w:val="en-US"/>
        </w:rPr>
      </w:pPr>
    </w:p>
    <w:p w14:paraId="4DE7B6B3" w14:textId="77777777" w:rsidR="003548A8" w:rsidRPr="003548A8" w:rsidRDefault="003548A8" w:rsidP="003548A8">
      <w:pPr>
        <w:rPr>
          <w:lang w:val="en-US"/>
        </w:rPr>
      </w:pPr>
    </w:p>
    <w:p w14:paraId="4D58D6C8" w14:textId="17517C9C" w:rsidR="00D234F3" w:rsidRDefault="00C14AB8" w:rsidP="007A1DE8">
      <w:pPr>
        <w:pStyle w:val="Tiu"/>
        <w:jc w:val="right"/>
        <w:rPr>
          <w:lang w:val="en-US"/>
        </w:rPr>
      </w:pPr>
      <w:proofErr w:type="spellStart"/>
      <w:r>
        <w:rPr>
          <w:lang w:val="en-US"/>
        </w:rPr>
        <w:t>Thiết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kế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liệu</w:t>
      </w:r>
      <w:proofErr w:type="spellEnd"/>
      <w:r w:rsidR="007A1DE8">
        <w:rPr>
          <w:lang w:val="en-US"/>
        </w:rPr>
        <w:t xml:space="preserve"> </w:t>
      </w:r>
      <w:proofErr w:type="spellStart"/>
      <w:r w:rsidR="00125CD9">
        <w:rPr>
          <w:color w:val="0000FF"/>
          <w:lang w:val="en-US"/>
        </w:rPr>
        <w:t>Quản</w:t>
      </w:r>
      <w:proofErr w:type="spellEnd"/>
      <w:r w:rsidR="00125CD9">
        <w:rPr>
          <w:color w:val="0000FF"/>
          <w:lang w:val="en-US"/>
        </w:rPr>
        <w:t xml:space="preserve"> </w:t>
      </w:r>
      <w:proofErr w:type="spellStart"/>
      <w:r w:rsidR="00125CD9">
        <w:rPr>
          <w:color w:val="0000FF"/>
          <w:lang w:val="en-US"/>
        </w:rPr>
        <w:t>lí</w:t>
      </w:r>
      <w:proofErr w:type="spellEnd"/>
      <w:r w:rsidR="00125CD9">
        <w:rPr>
          <w:color w:val="0000FF"/>
          <w:lang w:val="en-US"/>
        </w:rPr>
        <w:t xml:space="preserve"> </w:t>
      </w:r>
      <w:proofErr w:type="spellStart"/>
      <w:r w:rsidR="00125CD9">
        <w:rPr>
          <w:color w:val="0000FF"/>
          <w:lang w:val="en-US"/>
        </w:rPr>
        <w:t>quán</w:t>
      </w:r>
      <w:proofErr w:type="spellEnd"/>
      <w:r w:rsidR="00125CD9">
        <w:rPr>
          <w:color w:val="0000FF"/>
          <w:lang w:val="en-US"/>
        </w:rPr>
        <w:t xml:space="preserve"> cafe</w:t>
      </w:r>
    </w:p>
    <w:p w14:paraId="643483C1" w14:textId="77777777" w:rsidR="007A1DE8" w:rsidRPr="007A1DE8" w:rsidRDefault="007A1DE8" w:rsidP="007A1DE8">
      <w:pPr>
        <w:rPr>
          <w:lang w:val="en-US"/>
        </w:rPr>
      </w:pPr>
    </w:p>
    <w:p w14:paraId="280893E5" w14:textId="77777777" w:rsidR="00125CD9" w:rsidRPr="00AA705E" w:rsidRDefault="007A1DE8" w:rsidP="00125CD9">
      <w:pPr>
        <w:jc w:val="right"/>
        <w:rPr>
          <w:rFonts w:ascii="Arial" w:hAnsi="Arial"/>
          <w:sz w:val="34"/>
          <w:szCs w:val="30"/>
        </w:rPr>
      </w:pPr>
      <w:r w:rsidRPr="007A1DE8">
        <w:rPr>
          <w:rFonts w:ascii="Arial" w:hAnsi="Arial"/>
          <w:sz w:val="34"/>
          <w:szCs w:val="30"/>
          <w:lang w:val="en-US"/>
        </w:rPr>
        <w:t xml:space="preserve">Version </w:t>
      </w:r>
      <w:r w:rsidR="00125CD9">
        <w:rPr>
          <w:rFonts w:ascii="Arial" w:hAnsi="Arial"/>
          <w:color w:val="0000FF"/>
          <w:sz w:val="34"/>
          <w:szCs w:val="30"/>
        </w:rPr>
        <w:t>1</w:t>
      </w:r>
      <w:r w:rsidR="00125CD9" w:rsidRPr="003548A8">
        <w:rPr>
          <w:rFonts w:ascii="Arial" w:hAnsi="Arial"/>
          <w:color w:val="0000FF"/>
          <w:sz w:val="34"/>
          <w:szCs w:val="30"/>
          <w:lang w:val="en-US"/>
        </w:rPr>
        <w:t>.</w:t>
      </w:r>
      <w:r w:rsidR="00125CD9">
        <w:rPr>
          <w:rFonts w:ascii="Arial" w:hAnsi="Arial"/>
          <w:color w:val="0000FF"/>
          <w:sz w:val="34"/>
          <w:szCs w:val="30"/>
        </w:rPr>
        <w:t>0</w:t>
      </w:r>
    </w:p>
    <w:p w14:paraId="4DAF7FCB" w14:textId="0C620939" w:rsidR="007A1DE8" w:rsidRPr="007A1DE8" w:rsidRDefault="007A1DE8" w:rsidP="007A1DE8">
      <w:pPr>
        <w:jc w:val="right"/>
        <w:rPr>
          <w:rFonts w:ascii="Arial" w:hAnsi="Arial"/>
          <w:sz w:val="34"/>
          <w:szCs w:val="30"/>
          <w:lang w:val="en-US"/>
        </w:rPr>
      </w:pPr>
    </w:p>
    <w:p w14:paraId="60C6722D" w14:textId="77777777" w:rsidR="00D234F3" w:rsidRDefault="00D234F3">
      <w:pPr>
        <w:pStyle w:val="Tiu"/>
        <w:jc w:val="both"/>
        <w:rPr>
          <w:lang w:val="en-US"/>
        </w:rPr>
      </w:pPr>
    </w:p>
    <w:p w14:paraId="3817039C" w14:textId="77777777" w:rsidR="003548A8" w:rsidRDefault="003548A8" w:rsidP="003548A8">
      <w:pPr>
        <w:rPr>
          <w:lang w:val="en-US"/>
        </w:rPr>
      </w:pPr>
    </w:p>
    <w:p w14:paraId="65F25AA6" w14:textId="77777777" w:rsidR="00301562" w:rsidRDefault="00301562" w:rsidP="003548A8">
      <w:pPr>
        <w:rPr>
          <w:lang w:val="en-US"/>
        </w:rPr>
      </w:pPr>
    </w:p>
    <w:p w14:paraId="1D8C907D" w14:textId="77777777" w:rsidR="00301562" w:rsidRDefault="00301562" w:rsidP="003548A8">
      <w:pPr>
        <w:rPr>
          <w:lang w:val="en-US"/>
        </w:rPr>
      </w:pPr>
    </w:p>
    <w:p w14:paraId="348FBA64" w14:textId="77777777" w:rsidR="00301562" w:rsidRDefault="00301562" w:rsidP="003548A8">
      <w:pPr>
        <w:rPr>
          <w:lang w:val="en-US"/>
        </w:rPr>
      </w:pPr>
    </w:p>
    <w:p w14:paraId="08EE63E6" w14:textId="77777777" w:rsidR="00301562" w:rsidRDefault="00301562" w:rsidP="003548A8">
      <w:pPr>
        <w:rPr>
          <w:lang w:val="en-US"/>
        </w:rPr>
      </w:pPr>
    </w:p>
    <w:p w14:paraId="3C7B32AA" w14:textId="77777777" w:rsidR="00301562" w:rsidRDefault="00301562" w:rsidP="003548A8">
      <w:pPr>
        <w:rPr>
          <w:lang w:val="en-US"/>
        </w:rPr>
      </w:pPr>
    </w:p>
    <w:p w14:paraId="5D5381DE" w14:textId="77777777" w:rsidR="00301562" w:rsidRDefault="00301562" w:rsidP="003548A8">
      <w:pPr>
        <w:rPr>
          <w:lang w:val="en-US"/>
        </w:rPr>
      </w:pPr>
    </w:p>
    <w:p w14:paraId="67AA00E1" w14:textId="77777777" w:rsidR="00301562" w:rsidRDefault="00301562" w:rsidP="003548A8">
      <w:pPr>
        <w:rPr>
          <w:lang w:val="en-US"/>
        </w:rPr>
      </w:pPr>
    </w:p>
    <w:p w14:paraId="7FF0B2C4" w14:textId="77777777" w:rsidR="00301562" w:rsidRDefault="00301562" w:rsidP="003548A8">
      <w:pPr>
        <w:rPr>
          <w:lang w:val="en-US"/>
        </w:rPr>
      </w:pPr>
    </w:p>
    <w:p w14:paraId="50071325" w14:textId="77777777" w:rsidR="003548A8" w:rsidRDefault="003548A8" w:rsidP="003548A8">
      <w:pPr>
        <w:rPr>
          <w:lang w:val="en-US"/>
        </w:rPr>
      </w:pPr>
    </w:p>
    <w:p w14:paraId="3A765BB7" w14:textId="77777777" w:rsidR="003548A8" w:rsidRDefault="003548A8" w:rsidP="003548A8">
      <w:pPr>
        <w:rPr>
          <w:lang w:val="en-US"/>
        </w:rPr>
      </w:pPr>
    </w:p>
    <w:p w14:paraId="69A95D2F" w14:textId="77777777" w:rsidR="003548A8" w:rsidRDefault="003548A8" w:rsidP="003548A8">
      <w:pPr>
        <w:rPr>
          <w:lang w:val="en-US"/>
        </w:rPr>
      </w:pPr>
    </w:p>
    <w:p w14:paraId="2168CEE2" w14:textId="77777777" w:rsidR="003548A8" w:rsidRDefault="003548A8" w:rsidP="003548A8">
      <w:pPr>
        <w:rPr>
          <w:lang w:val="en-US"/>
        </w:rPr>
      </w:pPr>
    </w:p>
    <w:p w14:paraId="4CD582C7" w14:textId="77777777" w:rsidR="003548A8" w:rsidRDefault="003548A8" w:rsidP="003548A8">
      <w:pPr>
        <w:rPr>
          <w:lang w:val="en-US"/>
        </w:rPr>
      </w:pPr>
    </w:p>
    <w:p w14:paraId="3606DB7E" w14:textId="77777777" w:rsidR="003548A8" w:rsidRPr="003548A8" w:rsidRDefault="003548A8" w:rsidP="003548A8">
      <w:pPr>
        <w:jc w:val="center"/>
        <w:rPr>
          <w:rFonts w:ascii="Arial" w:hAnsi="Arial" w:cs="Arial"/>
          <w:sz w:val="30"/>
          <w:szCs w:val="30"/>
          <w:lang w:val="en-US"/>
        </w:rPr>
      </w:pP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Sinh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viên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thực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hiện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>:</w:t>
      </w:r>
    </w:p>
    <w:p w14:paraId="2C68260A" w14:textId="77777777" w:rsidR="00125CD9" w:rsidRPr="005B5DFD" w:rsidRDefault="00125CD9" w:rsidP="00125CD9">
      <w:pPr>
        <w:jc w:val="center"/>
        <w:rPr>
          <w:rFonts w:ascii="Arial" w:hAnsi="Arial" w:cs="Arial"/>
          <w:color w:val="0000FF"/>
          <w:sz w:val="30"/>
          <w:szCs w:val="30"/>
        </w:rPr>
      </w:pPr>
      <w:r>
        <w:rPr>
          <w:rFonts w:ascii="Arial" w:hAnsi="Arial" w:cs="Arial"/>
          <w:color w:val="0000FF"/>
          <w:sz w:val="30"/>
          <w:szCs w:val="30"/>
        </w:rPr>
        <w:t>1612203</w:t>
      </w:r>
      <w:r w:rsidRPr="003548A8">
        <w:rPr>
          <w:rFonts w:ascii="Arial" w:hAnsi="Arial" w:cs="Arial"/>
          <w:color w:val="0000FF"/>
          <w:sz w:val="30"/>
          <w:szCs w:val="30"/>
          <w:lang w:val="en-US"/>
        </w:rPr>
        <w:t xml:space="preserve"> – </w:t>
      </w:r>
      <w:r>
        <w:rPr>
          <w:rFonts w:ascii="Arial" w:hAnsi="Arial" w:cs="Arial"/>
          <w:color w:val="0000FF"/>
          <w:sz w:val="30"/>
          <w:szCs w:val="30"/>
          <w:lang w:val="en-US"/>
        </w:rPr>
        <w:t>Lê</w:t>
      </w:r>
      <w:r>
        <w:rPr>
          <w:rFonts w:ascii="Arial" w:hAnsi="Arial" w:cs="Arial"/>
          <w:color w:val="0000FF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0000FF"/>
          <w:sz w:val="30"/>
          <w:szCs w:val="30"/>
        </w:rPr>
        <w:t>Tống</w:t>
      </w:r>
      <w:proofErr w:type="spellEnd"/>
      <w:r>
        <w:rPr>
          <w:rFonts w:ascii="Arial" w:hAnsi="Arial" w:cs="Arial"/>
          <w:color w:val="0000FF"/>
          <w:sz w:val="30"/>
          <w:szCs w:val="30"/>
        </w:rPr>
        <w:t xml:space="preserve"> Minh </w:t>
      </w:r>
      <w:proofErr w:type="spellStart"/>
      <w:r>
        <w:rPr>
          <w:rFonts w:ascii="Arial" w:hAnsi="Arial" w:cs="Arial"/>
          <w:color w:val="0000FF"/>
          <w:sz w:val="30"/>
          <w:szCs w:val="30"/>
        </w:rPr>
        <w:t>Hiếu</w:t>
      </w:r>
      <w:proofErr w:type="spellEnd"/>
    </w:p>
    <w:p w14:paraId="32882706" w14:textId="77777777" w:rsidR="00125CD9" w:rsidRPr="005B5DFD" w:rsidRDefault="00125CD9" w:rsidP="00125CD9">
      <w:pPr>
        <w:jc w:val="center"/>
        <w:rPr>
          <w:sz w:val="30"/>
          <w:szCs w:val="30"/>
        </w:rPr>
        <w:sectPr w:rsidR="00125CD9" w:rsidRPr="005B5DFD" w:rsidSect="00746ED1">
          <w:headerReference w:type="default" r:id="rId8"/>
          <w:footerReference w:type="default" r:id="rId9"/>
          <w:pgSz w:w="11907" w:h="16839" w:code="9"/>
          <w:pgMar w:top="1440" w:right="1440" w:bottom="1440" w:left="1440" w:header="720" w:footer="720" w:gutter="0"/>
          <w:cols w:space="720"/>
          <w:vAlign w:val="center"/>
          <w:docGrid w:linePitch="326"/>
        </w:sectPr>
      </w:pPr>
      <w:r>
        <w:rPr>
          <w:rFonts w:ascii="Arial" w:hAnsi="Arial" w:cs="Arial"/>
          <w:color w:val="0000FF"/>
          <w:sz w:val="30"/>
          <w:szCs w:val="30"/>
        </w:rPr>
        <w:t>1612209</w:t>
      </w:r>
      <w:r w:rsidRPr="003548A8">
        <w:rPr>
          <w:rFonts w:ascii="Arial" w:hAnsi="Arial" w:cs="Arial"/>
          <w:color w:val="0000FF"/>
          <w:sz w:val="30"/>
          <w:szCs w:val="30"/>
          <w:lang w:val="en-US"/>
        </w:rPr>
        <w:t xml:space="preserve"> – </w:t>
      </w:r>
      <w:proofErr w:type="spellStart"/>
      <w:r>
        <w:rPr>
          <w:rFonts w:ascii="Arial" w:hAnsi="Arial" w:cs="Arial"/>
          <w:color w:val="0000FF"/>
          <w:sz w:val="30"/>
          <w:szCs w:val="30"/>
          <w:lang w:val="en-US"/>
        </w:rPr>
        <w:t>Nguyễn</w:t>
      </w:r>
      <w:proofErr w:type="spellEnd"/>
      <w:r>
        <w:rPr>
          <w:rFonts w:ascii="Arial" w:hAnsi="Arial" w:cs="Arial"/>
          <w:color w:val="0000FF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0000FF"/>
          <w:sz w:val="30"/>
          <w:szCs w:val="30"/>
        </w:rPr>
        <w:t>Hữu</w:t>
      </w:r>
      <w:proofErr w:type="spellEnd"/>
      <w:r>
        <w:rPr>
          <w:rFonts w:ascii="Arial" w:hAnsi="Arial" w:cs="Arial"/>
          <w:color w:val="0000FF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0000FF"/>
          <w:sz w:val="30"/>
          <w:szCs w:val="30"/>
        </w:rPr>
        <w:t>Hoà</w:t>
      </w:r>
      <w:proofErr w:type="spellEnd"/>
    </w:p>
    <w:p w14:paraId="5A96680F" w14:textId="77777777" w:rsidR="007A1DE8" w:rsidRPr="007A1DE8" w:rsidRDefault="007A1DE8" w:rsidP="007A1DE8">
      <w:pPr>
        <w:spacing w:line="240" w:lineRule="auto"/>
        <w:jc w:val="center"/>
        <w:rPr>
          <w:rFonts w:ascii="Arial" w:eastAsia="SimSun" w:hAnsi="Arial"/>
          <w:b/>
          <w:sz w:val="36"/>
          <w:lang w:val="en-US"/>
        </w:rPr>
      </w:pPr>
      <w:proofErr w:type="spellStart"/>
      <w:r w:rsidRPr="007A1DE8">
        <w:rPr>
          <w:rFonts w:ascii="Arial" w:eastAsia="SimSun" w:hAnsi="Arial"/>
          <w:b/>
          <w:sz w:val="36"/>
          <w:lang w:val="en-US"/>
        </w:rPr>
        <w:lastRenderedPageBreak/>
        <w:t>Bảng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ghi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nhận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thay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đổi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tài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liệu</w:t>
      </w:r>
      <w:proofErr w:type="spellEnd"/>
      <w:r w:rsidR="0099744F">
        <w:rPr>
          <w:rFonts w:ascii="Arial" w:eastAsia="SimSun" w:hAnsi="Arial"/>
          <w:b/>
          <w:sz w:val="36"/>
          <w:lang w:val="en-US"/>
        </w:rPr>
        <w:t xml:space="preserve"> </w:t>
      </w:r>
    </w:p>
    <w:p w14:paraId="5722DDC4" w14:textId="77777777" w:rsidR="007A1DE8" w:rsidRPr="007A1DE8" w:rsidRDefault="007A1DE8" w:rsidP="007A1DE8">
      <w:pPr>
        <w:jc w:val="both"/>
        <w:rPr>
          <w:rFonts w:eastAsia="SimSun"/>
          <w:lang w:val="en-US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744"/>
        <w:gridCol w:w="2304"/>
      </w:tblGrid>
      <w:tr w:rsidR="00E95D0C" w:rsidRPr="007A1DE8" w14:paraId="222B69B1" w14:textId="77777777" w:rsidTr="00125CD9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A28BA1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 w:rsidRPr="007A1DE8">
              <w:rPr>
                <w:rFonts w:eastAsia="SimSun"/>
                <w:b/>
                <w:lang w:val="en-US"/>
              </w:rPr>
              <w:t>Ngày</w:t>
            </w:r>
            <w:proofErr w:type="spellEnd"/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D3A11D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>
              <w:rPr>
                <w:rFonts w:eastAsia="SimSun"/>
                <w:b/>
                <w:lang w:val="en-US"/>
              </w:rPr>
              <w:t>Phiên</w:t>
            </w:r>
            <w:proofErr w:type="spellEnd"/>
            <w:r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b/>
                <w:lang w:val="en-US"/>
              </w:rPr>
              <w:t>bản</w:t>
            </w:r>
            <w:proofErr w:type="spellEnd"/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D8B8AA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 w:rsidRPr="007A1DE8">
              <w:rPr>
                <w:rFonts w:eastAsia="SimSun"/>
                <w:b/>
                <w:lang w:val="en-US"/>
              </w:rPr>
              <w:t>Mô</w:t>
            </w:r>
            <w:proofErr w:type="spellEnd"/>
            <w:r w:rsidRPr="007A1DE8"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 w:rsidRPr="007A1DE8">
              <w:rPr>
                <w:rFonts w:eastAsia="SimSun"/>
                <w:b/>
                <w:lang w:val="en-US"/>
              </w:rPr>
              <w:t>tả</w:t>
            </w:r>
            <w:proofErr w:type="spellEnd"/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313782" w14:textId="77777777" w:rsidR="00E95D0C" w:rsidRPr="007A1DE8" w:rsidRDefault="00DC363E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>
              <w:rPr>
                <w:rFonts w:eastAsia="SimSun"/>
                <w:b/>
                <w:lang w:val="en-US"/>
              </w:rPr>
              <w:t>Người</w:t>
            </w:r>
            <w:proofErr w:type="spellEnd"/>
            <w:r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b/>
                <w:lang w:val="en-US"/>
              </w:rPr>
              <w:t>thay</w:t>
            </w:r>
            <w:proofErr w:type="spellEnd"/>
            <w:r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b/>
                <w:lang w:val="en-US"/>
              </w:rPr>
              <w:t>đổi</w:t>
            </w:r>
            <w:proofErr w:type="spellEnd"/>
          </w:p>
        </w:tc>
      </w:tr>
      <w:tr w:rsidR="00125CD9" w:rsidRPr="000C0CA8" w14:paraId="31B35CA3" w14:textId="77777777" w:rsidTr="00125CD9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82819D" w14:textId="03552088" w:rsidR="00125CD9" w:rsidRPr="003548A8" w:rsidRDefault="00125CD9" w:rsidP="00125CD9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 w:rsidRPr="00746ED1">
              <w:rPr>
                <w:color w:val="0000FF"/>
                <w:lang w:val="en-US"/>
              </w:rPr>
              <w:t>&lt;</w:t>
            </w:r>
            <w:r>
              <w:rPr>
                <w:color w:val="0000FF"/>
              </w:rPr>
              <w:t>17</w:t>
            </w:r>
            <w:r w:rsidRPr="003548A8">
              <w:rPr>
                <w:color w:val="0000FF"/>
                <w:lang w:val="en-US"/>
              </w:rPr>
              <w:t>/</w:t>
            </w:r>
            <w:r>
              <w:rPr>
                <w:color w:val="0000FF"/>
              </w:rPr>
              <w:t>05</w:t>
            </w:r>
            <w:r w:rsidRPr="003548A8">
              <w:rPr>
                <w:color w:val="0000FF"/>
                <w:lang w:val="en-US"/>
              </w:rPr>
              <w:t>/</w:t>
            </w:r>
            <w:r>
              <w:rPr>
                <w:color w:val="0000FF"/>
              </w:rPr>
              <w:t>2019</w:t>
            </w:r>
            <w:r>
              <w:rPr>
                <w:color w:val="0000FF"/>
                <w:lang w:val="en-US"/>
              </w:rPr>
              <w:t xml:space="preserve"> &gt;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B36DD5" w14:textId="6C984D12" w:rsidR="00125CD9" w:rsidRPr="003548A8" w:rsidRDefault="00125CD9" w:rsidP="00125CD9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 w:rsidRPr="00746ED1">
              <w:rPr>
                <w:color w:val="0000FF"/>
                <w:lang w:val="en-US"/>
              </w:rPr>
              <w:t>&lt;</w:t>
            </w:r>
            <w:r>
              <w:rPr>
                <w:color w:val="0000FF"/>
              </w:rPr>
              <w:t>1</w:t>
            </w:r>
            <w:r w:rsidRPr="003548A8">
              <w:rPr>
                <w:color w:val="0000FF"/>
                <w:lang w:val="en-US"/>
              </w:rPr>
              <w:t>.</w:t>
            </w:r>
            <w:r>
              <w:rPr>
                <w:color w:val="0000FF"/>
              </w:rPr>
              <w:t>0</w:t>
            </w:r>
            <w:r>
              <w:rPr>
                <w:color w:val="0000FF"/>
                <w:lang w:val="en-US"/>
              </w:rPr>
              <w:t>&gt;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89395B" w14:textId="718295A0" w:rsidR="00125CD9" w:rsidRPr="0037628A" w:rsidRDefault="00125CD9" w:rsidP="00125CD9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proofErr w:type="spellStart"/>
            <w:r>
              <w:rPr>
                <w:lang w:val="en-US"/>
              </w:rPr>
              <w:t>Thiết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kế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dữ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liệu</w:t>
            </w:r>
            <w:proofErr w:type="spellEnd"/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4441E2" w14:textId="77777777" w:rsidR="00125CD9" w:rsidRDefault="00125CD9" w:rsidP="00125CD9">
            <w:pPr>
              <w:keepLines/>
              <w:spacing w:after="120"/>
              <w:jc w:val="center"/>
              <w:rPr>
                <w:rFonts w:eastAsia="SimSun"/>
                <w:color w:val="0000FF"/>
              </w:rPr>
            </w:pPr>
            <w:r>
              <w:rPr>
                <w:rFonts w:eastAsia="SimSun"/>
                <w:color w:val="0000FF"/>
              </w:rPr>
              <w:t xml:space="preserve">Lê </w:t>
            </w:r>
            <w:proofErr w:type="spellStart"/>
            <w:r>
              <w:rPr>
                <w:rFonts w:eastAsia="SimSun"/>
                <w:color w:val="0000FF"/>
              </w:rPr>
              <w:t>Tống</w:t>
            </w:r>
            <w:proofErr w:type="spellEnd"/>
            <w:r>
              <w:rPr>
                <w:rFonts w:eastAsia="SimSun"/>
                <w:color w:val="0000FF"/>
              </w:rPr>
              <w:t xml:space="preserve"> Minh </w:t>
            </w:r>
            <w:proofErr w:type="spellStart"/>
            <w:r>
              <w:rPr>
                <w:rFonts w:eastAsia="SimSun"/>
                <w:color w:val="0000FF"/>
              </w:rPr>
              <w:t>Hiếu</w:t>
            </w:r>
            <w:proofErr w:type="spellEnd"/>
          </w:p>
          <w:p w14:paraId="706A1BA4" w14:textId="27C50FB5" w:rsidR="00125CD9" w:rsidRPr="00125CD9" w:rsidRDefault="00125CD9" w:rsidP="00125CD9">
            <w:pPr>
              <w:keepLines/>
              <w:spacing w:after="120"/>
              <w:jc w:val="center"/>
              <w:rPr>
                <w:rFonts w:eastAsia="SimSun"/>
                <w:color w:val="0000FF"/>
              </w:rPr>
            </w:pPr>
            <w:proofErr w:type="spellStart"/>
            <w:r>
              <w:rPr>
                <w:rFonts w:eastAsia="SimSun"/>
                <w:color w:val="0000FF"/>
              </w:rPr>
              <w:t>Nguyễn</w:t>
            </w:r>
            <w:proofErr w:type="spellEnd"/>
            <w:r>
              <w:rPr>
                <w:rFonts w:eastAsia="SimSun"/>
                <w:color w:val="0000FF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</w:rPr>
              <w:t>Hữu</w:t>
            </w:r>
            <w:proofErr w:type="spellEnd"/>
            <w:r>
              <w:rPr>
                <w:rFonts w:eastAsia="SimSun"/>
                <w:color w:val="0000FF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</w:rPr>
              <w:t>Hoà</w:t>
            </w:r>
            <w:proofErr w:type="spellEnd"/>
          </w:p>
        </w:tc>
      </w:tr>
      <w:tr w:rsidR="00E95D0C" w:rsidRPr="007A1DE8" w14:paraId="5EC8B133" w14:textId="77777777" w:rsidTr="00125CD9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F5AF02" w14:textId="65C2CE6B" w:rsidR="00E95D0C" w:rsidRPr="007A1DE8" w:rsidRDefault="006021FF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&lt;18/06/2019&gt;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47B8BF" w14:textId="312F9000" w:rsidR="00E95D0C" w:rsidRPr="007A1DE8" w:rsidRDefault="006021FF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&lt;2.0&gt;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8722C6" w14:textId="5C1DF3A9" w:rsidR="00E95D0C" w:rsidRPr="007A1DE8" w:rsidRDefault="006021FF" w:rsidP="006021FF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proofErr w:type="spellStart"/>
            <w:r>
              <w:rPr>
                <w:rFonts w:eastAsia="SimSun"/>
                <w:lang w:val="en-US"/>
              </w:rPr>
              <w:t>Thiết</w:t>
            </w:r>
            <w:proofErr w:type="spellEnd"/>
            <w:r>
              <w:rPr>
                <w:rFonts w:eastAsia="SimSun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lang w:val="en-US"/>
              </w:rPr>
              <w:t>kế</w:t>
            </w:r>
            <w:proofErr w:type="spellEnd"/>
            <w:r>
              <w:rPr>
                <w:rFonts w:eastAsia="SimSun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lang w:val="en-US"/>
              </w:rPr>
              <w:t>lại</w:t>
            </w:r>
            <w:proofErr w:type="spellEnd"/>
            <w:r>
              <w:rPr>
                <w:rFonts w:eastAsia="SimSun"/>
                <w:lang w:val="en-US"/>
              </w:rPr>
              <w:t xml:space="preserve"> CSDL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53A1A9" w14:textId="77777777" w:rsidR="006021FF" w:rsidRDefault="006021FF" w:rsidP="006021FF">
            <w:pPr>
              <w:keepLines/>
              <w:spacing w:after="120"/>
              <w:jc w:val="center"/>
              <w:rPr>
                <w:rFonts w:eastAsia="SimSun"/>
                <w:color w:val="0000FF"/>
              </w:rPr>
            </w:pPr>
            <w:r>
              <w:rPr>
                <w:rFonts w:eastAsia="SimSun"/>
                <w:color w:val="0000FF"/>
              </w:rPr>
              <w:t xml:space="preserve">Lê </w:t>
            </w:r>
            <w:proofErr w:type="spellStart"/>
            <w:r>
              <w:rPr>
                <w:rFonts w:eastAsia="SimSun"/>
                <w:color w:val="0000FF"/>
              </w:rPr>
              <w:t>Tống</w:t>
            </w:r>
            <w:proofErr w:type="spellEnd"/>
            <w:r>
              <w:rPr>
                <w:rFonts w:eastAsia="SimSun"/>
                <w:color w:val="0000FF"/>
              </w:rPr>
              <w:t xml:space="preserve"> Minh </w:t>
            </w:r>
            <w:proofErr w:type="spellStart"/>
            <w:r>
              <w:rPr>
                <w:rFonts w:eastAsia="SimSun"/>
                <w:color w:val="0000FF"/>
              </w:rPr>
              <w:t>Hiếu</w:t>
            </w:r>
            <w:proofErr w:type="spellEnd"/>
          </w:p>
          <w:p w14:paraId="414DBFED" w14:textId="456D8DC3" w:rsidR="00E95D0C" w:rsidRPr="007A1DE8" w:rsidRDefault="006021FF" w:rsidP="006021FF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  <w:proofErr w:type="spellStart"/>
            <w:r>
              <w:rPr>
                <w:rFonts w:eastAsia="SimSun"/>
                <w:color w:val="0000FF"/>
              </w:rPr>
              <w:t>Nguyễn</w:t>
            </w:r>
            <w:proofErr w:type="spellEnd"/>
            <w:r>
              <w:rPr>
                <w:rFonts w:eastAsia="SimSun"/>
                <w:color w:val="0000FF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</w:rPr>
              <w:t>Hữu</w:t>
            </w:r>
            <w:proofErr w:type="spellEnd"/>
            <w:r>
              <w:rPr>
                <w:rFonts w:eastAsia="SimSun"/>
                <w:color w:val="0000FF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</w:rPr>
              <w:t>Hoà</w:t>
            </w:r>
            <w:bookmarkStart w:id="0" w:name="_GoBack"/>
            <w:bookmarkEnd w:id="0"/>
            <w:proofErr w:type="spellEnd"/>
          </w:p>
        </w:tc>
      </w:tr>
      <w:tr w:rsidR="00E95D0C" w:rsidRPr="007A1DE8" w14:paraId="3A23F0D7" w14:textId="77777777" w:rsidTr="00125CD9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42E404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325C46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0AB5B6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E9B725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E95D0C" w:rsidRPr="007A1DE8" w14:paraId="427F39FC" w14:textId="77777777" w:rsidTr="00125CD9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DB3F40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16373D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5219D2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B54E07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</w:tbl>
    <w:p w14:paraId="25E0516A" w14:textId="77777777" w:rsidR="00A23833" w:rsidRDefault="00A23833" w:rsidP="0031511D">
      <w:pPr>
        <w:pStyle w:val="Tiu"/>
        <w:rPr>
          <w:lang w:val="en-US"/>
        </w:rPr>
      </w:pPr>
    </w:p>
    <w:p w14:paraId="29A01352" w14:textId="4AC49EEC" w:rsidR="00A23833" w:rsidRDefault="00A23833" w:rsidP="00A23833">
      <w:pPr>
        <w:pStyle w:val="Tiu"/>
        <w:rPr>
          <w:lang w:val="en-US"/>
        </w:rPr>
      </w:pPr>
      <w:r>
        <w:rPr>
          <w:lang w:val="en-US"/>
        </w:rPr>
        <w:br w:type="page"/>
      </w:r>
      <w:proofErr w:type="spellStart"/>
      <w:r>
        <w:rPr>
          <w:lang w:val="en-US"/>
        </w:rPr>
        <w:lastRenderedPageBreak/>
        <w:t>Mục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lục</w:t>
      </w:r>
      <w:proofErr w:type="spellEnd"/>
    </w:p>
    <w:sdt>
      <w:sdtPr>
        <w:rPr>
          <w:rFonts w:ascii="Times New Roman" w:eastAsia="Times New Roman" w:hAnsi="Times New Roman" w:cs="Times New Roman"/>
          <w:color w:val="auto"/>
          <w:sz w:val="24"/>
          <w:szCs w:val="20"/>
          <w:lang w:val="vi-VN"/>
        </w:rPr>
        <w:id w:val="-44446923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AEA1F51" w14:textId="060FDE78" w:rsidR="00E15738" w:rsidRDefault="00E15738">
          <w:pPr>
            <w:pStyle w:val="uMucluc"/>
          </w:pPr>
        </w:p>
        <w:p w14:paraId="735D3943" w14:textId="7DEBB6D8" w:rsidR="00E15738" w:rsidRPr="00E15738" w:rsidRDefault="00E15738">
          <w:pPr>
            <w:pStyle w:val="Mucluc1"/>
            <w:tabs>
              <w:tab w:val="left" w:pos="432"/>
            </w:tabs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  <w:lang w:val="en-US"/>
            </w:rPr>
          </w:pPr>
          <w:r w:rsidRPr="00E15738">
            <w:rPr>
              <w:b/>
            </w:rPr>
            <w:fldChar w:fldCharType="begin"/>
          </w:r>
          <w:r w:rsidRPr="00E15738">
            <w:rPr>
              <w:b/>
            </w:rPr>
            <w:instrText xml:space="preserve"> TOC \o "1-3" \h \z \u </w:instrText>
          </w:r>
          <w:r w:rsidRPr="00E15738">
            <w:rPr>
              <w:b/>
            </w:rPr>
            <w:fldChar w:fldCharType="separate"/>
          </w:r>
          <w:hyperlink w:anchor="_Toc9021974" w:history="1">
            <w:r w:rsidRPr="00E15738">
              <w:rPr>
                <w:rStyle w:val="Siuktni"/>
                <w:b/>
                <w:noProof/>
              </w:rPr>
              <w:t>1.</w:t>
            </w:r>
            <w:r w:rsidRPr="00E15738">
              <w:rPr>
                <w:rFonts w:asciiTheme="minorHAnsi" w:eastAsiaTheme="minorEastAsia" w:hAnsiTheme="minorHAnsi" w:cstheme="minorBidi"/>
                <w:b/>
                <w:noProof/>
                <w:sz w:val="22"/>
                <w:szCs w:val="22"/>
                <w:lang w:val="en-US"/>
              </w:rPr>
              <w:tab/>
            </w:r>
            <w:r w:rsidRPr="00E15738">
              <w:rPr>
                <w:rStyle w:val="Siuktni"/>
                <w:b/>
                <w:noProof/>
              </w:rPr>
              <w:t>Sơ đồ logic</w:t>
            </w:r>
            <w:r w:rsidRPr="00E15738">
              <w:rPr>
                <w:b/>
                <w:noProof/>
                <w:webHidden/>
              </w:rPr>
              <w:tab/>
            </w:r>
            <w:r w:rsidRPr="00E15738">
              <w:rPr>
                <w:b/>
                <w:noProof/>
                <w:webHidden/>
              </w:rPr>
              <w:fldChar w:fldCharType="begin"/>
            </w:r>
            <w:r w:rsidRPr="00E15738">
              <w:rPr>
                <w:b/>
                <w:noProof/>
                <w:webHidden/>
              </w:rPr>
              <w:instrText xml:space="preserve"> PAGEREF _Toc9021974 \h </w:instrText>
            </w:r>
            <w:r w:rsidRPr="00E15738">
              <w:rPr>
                <w:b/>
                <w:noProof/>
                <w:webHidden/>
              </w:rPr>
            </w:r>
            <w:r w:rsidRPr="00E15738">
              <w:rPr>
                <w:b/>
                <w:noProof/>
                <w:webHidden/>
              </w:rPr>
              <w:fldChar w:fldCharType="separate"/>
            </w:r>
            <w:r w:rsidRPr="00E15738">
              <w:rPr>
                <w:b/>
                <w:noProof/>
                <w:webHidden/>
              </w:rPr>
              <w:t>3</w:t>
            </w:r>
            <w:r w:rsidRPr="00E15738">
              <w:rPr>
                <w:b/>
                <w:noProof/>
                <w:webHidden/>
              </w:rPr>
              <w:fldChar w:fldCharType="end"/>
            </w:r>
          </w:hyperlink>
        </w:p>
        <w:p w14:paraId="5A6AC037" w14:textId="37FFF490" w:rsidR="00E15738" w:rsidRPr="00E15738" w:rsidRDefault="00E31C37">
          <w:pPr>
            <w:pStyle w:val="Mucluc1"/>
            <w:tabs>
              <w:tab w:val="left" w:pos="432"/>
            </w:tabs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  <w:lang w:val="en-US"/>
            </w:rPr>
          </w:pPr>
          <w:hyperlink w:anchor="_Toc9021975" w:history="1">
            <w:r w:rsidR="00E15738" w:rsidRPr="00E15738">
              <w:rPr>
                <w:rStyle w:val="Siuktni"/>
                <w:b/>
                <w:noProof/>
              </w:rPr>
              <w:t>2.</w:t>
            </w:r>
            <w:r w:rsidR="00E15738" w:rsidRPr="00E15738">
              <w:rPr>
                <w:rFonts w:asciiTheme="minorHAnsi" w:eastAsiaTheme="minorEastAsia" w:hAnsiTheme="minorHAnsi" w:cstheme="minorBidi"/>
                <w:b/>
                <w:noProof/>
                <w:sz w:val="22"/>
                <w:szCs w:val="22"/>
                <w:lang w:val="en-US"/>
              </w:rPr>
              <w:tab/>
            </w:r>
            <w:r w:rsidR="00E15738" w:rsidRPr="00E15738">
              <w:rPr>
                <w:rStyle w:val="Siuktni"/>
                <w:b/>
                <w:noProof/>
              </w:rPr>
              <w:t>Mô tả chi tiết các kiểu dữ liệu trong sơ đồ logic</w:t>
            </w:r>
            <w:r w:rsidR="00E15738" w:rsidRPr="00E15738">
              <w:rPr>
                <w:b/>
                <w:noProof/>
                <w:webHidden/>
              </w:rPr>
              <w:tab/>
            </w:r>
            <w:r w:rsidR="00E15738" w:rsidRPr="00E15738">
              <w:rPr>
                <w:b/>
                <w:noProof/>
                <w:webHidden/>
              </w:rPr>
              <w:fldChar w:fldCharType="begin"/>
            </w:r>
            <w:r w:rsidR="00E15738" w:rsidRPr="00E15738">
              <w:rPr>
                <w:b/>
                <w:noProof/>
                <w:webHidden/>
              </w:rPr>
              <w:instrText xml:space="preserve"> PAGEREF _Toc9021975 \h </w:instrText>
            </w:r>
            <w:r w:rsidR="00E15738" w:rsidRPr="00E15738">
              <w:rPr>
                <w:b/>
                <w:noProof/>
                <w:webHidden/>
              </w:rPr>
            </w:r>
            <w:r w:rsidR="00E15738" w:rsidRPr="00E15738">
              <w:rPr>
                <w:b/>
                <w:noProof/>
                <w:webHidden/>
              </w:rPr>
              <w:fldChar w:fldCharType="separate"/>
            </w:r>
            <w:r w:rsidR="00E15738" w:rsidRPr="00E15738">
              <w:rPr>
                <w:b/>
                <w:noProof/>
                <w:webHidden/>
              </w:rPr>
              <w:t>3</w:t>
            </w:r>
            <w:r w:rsidR="00E15738" w:rsidRPr="00E15738">
              <w:rPr>
                <w:b/>
                <w:noProof/>
                <w:webHidden/>
              </w:rPr>
              <w:fldChar w:fldCharType="end"/>
            </w:r>
          </w:hyperlink>
        </w:p>
        <w:p w14:paraId="02C0570C" w14:textId="71561359" w:rsidR="00E15738" w:rsidRDefault="00E15738">
          <w:r w:rsidRPr="00E15738">
            <w:rPr>
              <w:b/>
              <w:bCs/>
              <w:noProof/>
            </w:rPr>
            <w:fldChar w:fldCharType="end"/>
          </w:r>
        </w:p>
      </w:sdtContent>
    </w:sdt>
    <w:p w14:paraId="3D5276CD" w14:textId="1B5C030E" w:rsidR="00C14AB8" w:rsidRDefault="00C14AB8" w:rsidP="00C14AB8">
      <w:pPr>
        <w:pStyle w:val="ThnVnban"/>
        <w:jc w:val="both"/>
        <w:rPr>
          <w:lang w:val="en-US"/>
        </w:rPr>
      </w:pPr>
    </w:p>
    <w:p w14:paraId="1FA468BF" w14:textId="0D5C24C3" w:rsidR="00C14AB8" w:rsidRDefault="00C14AB8">
      <w:pPr>
        <w:widowControl/>
        <w:spacing w:line="240" w:lineRule="auto"/>
        <w:rPr>
          <w:lang w:val="en-US"/>
        </w:rPr>
      </w:pPr>
      <w:r>
        <w:rPr>
          <w:lang w:val="en-US"/>
        </w:rPr>
        <w:br w:type="page"/>
      </w:r>
    </w:p>
    <w:p w14:paraId="70F648AF" w14:textId="236638B3" w:rsidR="00C14AB8" w:rsidRDefault="00C14AB8" w:rsidP="00C14AB8">
      <w:pPr>
        <w:pStyle w:val="u1"/>
        <w:spacing w:line="360" w:lineRule="auto"/>
        <w:jc w:val="both"/>
      </w:pPr>
      <w:bookmarkStart w:id="1" w:name="_Toc176928159"/>
      <w:bookmarkStart w:id="2" w:name="_Toc9021961"/>
      <w:bookmarkStart w:id="3" w:name="_Toc9021974"/>
      <w:r w:rsidRPr="005F2DFA">
        <w:lastRenderedPageBreak/>
        <w:t xml:space="preserve">Sơ </w:t>
      </w:r>
      <w:proofErr w:type="spellStart"/>
      <w:r w:rsidRPr="005F2DFA">
        <w:t>đồ</w:t>
      </w:r>
      <w:proofErr w:type="spellEnd"/>
      <w:r w:rsidRPr="005F2DFA">
        <w:t xml:space="preserve"> </w:t>
      </w:r>
      <w:proofErr w:type="spellStart"/>
      <w:r w:rsidRPr="005F2DFA">
        <w:t>logic</w:t>
      </w:r>
      <w:bookmarkEnd w:id="1"/>
      <w:bookmarkEnd w:id="2"/>
      <w:bookmarkEnd w:id="3"/>
      <w:proofErr w:type="spellEnd"/>
    </w:p>
    <w:p w14:paraId="2399E579" w14:textId="608E5588" w:rsidR="000442FD" w:rsidRPr="000442FD" w:rsidRDefault="00DE1AAA" w:rsidP="007466A1">
      <w:pPr>
        <w:ind w:left="720" w:hanging="810"/>
      </w:pPr>
      <w:r>
        <w:rPr>
          <w:noProof/>
          <w:color w:val="0000FF"/>
          <w:lang w:val="en-US"/>
        </w:rPr>
        <w:drawing>
          <wp:inline distT="0" distB="0" distL="0" distR="0" wp14:anchorId="4F741D98" wp14:editId="29DA50F6">
            <wp:extent cx="5732145" cy="3444240"/>
            <wp:effectExtent l="0" t="0" r="1905" b="3810"/>
            <wp:docPr id="7" name="Hình ảnh 7" descr="Ảnh có chứa ảnh chụp màn hì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lassDiagram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1D40E" w14:textId="77777777" w:rsidR="00C14AB8" w:rsidRPr="005F2DFA" w:rsidRDefault="00C14AB8" w:rsidP="00C14AB8">
      <w:pPr>
        <w:pStyle w:val="u1"/>
        <w:spacing w:line="360" w:lineRule="auto"/>
        <w:jc w:val="both"/>
      </w:pPr>
      <w:bookmarkStart w:id="4" w:name="_Toc176928160"/>
      <w:bookmarkStart w:id="5" w:name="_Toc9021962"/>
      <w:bookmarkStart w:id="6" w:name="_Toc9021975"/>
      <w:r w:rsidRPr="005F2DFA">
        <w:t xml:space="preserve">Mô </w:t>
      </w:r>
      <w:proofErr w:type="spellStart"/>
      <w:r w:rsidRPr="005F2DFA">
        <w:t>tả</w:t>
      </w:r>
      <w:proofErr w:type="spellEnd"/>
      <w:r w:rsidRPr="005F2DFA">
        <w:t xml:space="preserve"> chi </w:t>
      </w:r>
      <w:proofErr w:type="spellStart"/>
      <w:r w:rsidRPr="005F2DFA">
        <w:t>tiết</w:t>
      </w:r>
      <w:proofErr w:type="spellEnd"/>
      <w:r w:rsidRPr="005F2DFA">
        <w:t xml:space="preserve"> </w:t>
      </w:r>
      <w:proofErr w:type="spellStart"/>
      <w:r w:rsidRPr="005F2DFA">
        <w:t>các</w:t>
      </w:r>
      <w:proofErr w:type="spellEnd"/>
      <w:r w:rsidRPr="005F2DFA">
        <w:t xml:space="preserve"> </w:t>
      </w:r>
      <w:proofErr w:type="spellStart"/>
      <w:r w:rsidRPr="005F2DFA">
        <w:t>kiểu</w:t>
      </w:r>
      <w:proofErr w:type="spellEnd"/>
      <w:r w:rsidRPr="005F2DFA">
        <w:t xml:space="preserve"> </w:t>
      </w:r>
      <w:proofErr w:type="spellStart"/>
      <w:r w:rsidRPr="005F2DFA">
        <w:t>dữ</w:t>
      </w:r>
      <w:proofErr w:type="spellEnd"/>
      <w:r w:rsidRPr="005F2DFA">
        <w:t xml:space="preserve"> </w:t>
      </w:r>
      <w:proofErr w:type="spellStart"/>
      <w:r w:rsidRPr="005F2DFA">
        <w:t>liệu</w:t>
      </w:r>
      <w:proofErr w:type="spellEnd"/>
      <w:r w:rsidRPr="005F2DFA">
        <w:t xml:space="preserve"> trong sơ </w:t>
      </w:r>
      <w:proofErr w:type="spellStart"/>
      <w:r w:rsidRPr="005F2DFA">
        <w:t>đồ</w:t>
      </w:r>
      <w:proofErr w:type="spellEnd"/>
      <w:r w:rsidRPr="005F2DFA">
        <w:t xml:space="preserve"> </w:t>
      </w:r>
      <w:proofErr w:type="spellStart"/>
      <w:r w:rsidRPr="005F2DFA">
        <w:t>logic</w:t>
      </w:r>
      <w:bookmarkEnd w:id="4"/>
      <w:bookmarkEnd w:id="5"/>
      <w:bookmarkEnd w:id="6"/>
      <w:proofErr w:type="spellEnd"/>
    </w:p>
    <w:p w14:paraId="39110A8F" w14:textId="7F3DE17C" w:rsidR="003C2F0F" w:rsidRPr="004B7E51" w:rsidRDefault="004B7E51" w:rsidP="004B7E51">
      <w:pPr>
        <w:pStyle w:val="ThnVnban"/>
        <w:numPr>
          <w:ilvl w:val="0"/>
          <w:numId w:val="36"/>
        </w:numPr>
        <w:ind w:left="720"/>
        <w:rPr>
          <w:lang w:val="en-US"/>
        </w:rPr>
      </w:pPr>
      <w:proofErr w:type="spellStart"/>
      <w:r>
        <w:rPr>
          <w:lang w:val="en-US"/>
        </w:rPr>
        <w:t>Bảng</w:t>
      </w:r>
      <w:proofErr w:type="spellEnd"/>
      <w:r w:rsidR="00F96D1D">
        <w:rPr>
          <w:lang w:val="en-US"/>
        </w:rPr>
        <w:t xml:space="preserve"> </w:t>
      </w:r>
      <w:proofErr w:type="spellStart"/>
      <w:r w:rsidR="00F96D1D">
        <w:rPr>
          <w:lang w:val="en-US"/>
        </w:rPr>
        <w:t>Sản</w:t>
      </w:r>
      <w:proofErr w:type="spellEnd"/>
      <w:r w:rsidR="00F96D1D">
        <w:rPr>
          <w:lang w:val="en-US"/>
        </w:rPr>
        <w:t xml:space="preserve"> </w:t>
      </w:r>
      <w:proofErr w:type="spellStart"/>
      <w:r w:rsidR="00F96D1D">
        <w:rPr>
          <w:lang w:val="en-US"/>
        </w:rPr>
        <w:t>Phẩm</w:t>
      </w:r>
      <w:proofErr w:type="spellEnd"/>
    </w:p>
    <w:tbl>
      <w:tblPr>
        <w:tblStyle w:val="LiBang"/>
        <w:tblW w:w="8868" w:type="dxa"/>
        <w:tblLook w:val="01E0" w:firstRow="1" w:lastRow="1" w:firstColumn="1" w:lastColumn="1" w:noHBand="0" w:noVBand="0"/>
      </w:tblPr>
      <w:tblGrid>
        <w:gridCol w:w="1044"/>
        <w:gridCol w:w="1778"/>
        <w:gridCol w:w="1637"/>
        <w:gridCol w:w="1639"/>
        <w:gridCol w:w="2770"/>
      </w:tblGrid>
      <w:tr w:rsidR="004B7E51" w:rsidRPr="005F2DFA" w14:paraId="6BDFA0C3" w14:textId="77777777" w:rsidTr="004B7E51">
        <w:tc>
          <w:tcPr>
            <w:tcW w:w="1044" w:type="dxa"/>
          </w:tcPr>
          <w:p w14:paraId="5DCED1F6" w14:textId="77777777" w:rsidR="003C2F0F" w:rsidRPr="005F2DFA" w:rsidRDefault="003C2F0F" w:rsidP="001649E4">
            <w:pPr>
              <w:jc w:val="center"/>
            </w:pPr>
            <w:r w:rsidRPr="005F2DFA">
              <w:t>STT</w:t>
            </w:r>
          </w:p>
        </w:tc>
        <w:tc>
          <w:tcPr>
            <w:tcW w:w="1778" w:type="dxa"/>
          </w:tcPr>
          <w:p w14:paraId="6259A52E" w14:textId="77777777" w:rsidR="003C2F0F" w:rsidRPr="005F2DFA" w:rsidRDefault="003C2F0F" w:rsidP="00F10F04">
            <w:r w:rsidRPr="005F2DFA">
              <w:t xml:space="preserve">Tên </w:t>
            </w:r>
            <w:proofErr w:type="spellStart"/>
            <w:r w:rsidRPr="005F2DFA">
              <w:t>thuộc</w:t>
            </w:r>
            <w:proofErr w:type="spellEnd"/>
            <w:r w:rsidRPr="005F2DFA">
              <w:t xml:space="preserve"> </w:t>
            </w:r>
            <w:proofErr w:type="spellStart"/>
            <w:r w:rsidRPr="005F2DFA">
              <w:t>tính</w:t>
            </w:r>
            <w:proofErr w:type="spellEnd"/>
          </w:p>
        </w:tc>
        <w:tc>
          <w:tcPr>
            <w:tcW w:w="1637" w:type="dxa"/>
          </w:tcPr>
          <w:p w14:paraId="2422B53F" w14:textId="77777777" w:rsidR="003C2F0F" w:rsidRPr="005F2DFA" w:rsidRDefault="003C2F0F" w:rsidP="00F10F04">
            <w:proofErr w:type="spellStart"/>
            <w:r w:rsidRPr="005F2DFA">
              <w:t>Kiểu</w:t>
            </w:r>
            <w:proofErr w:type="spellEnd"/>
          </w:p>
        </w:tc>
        <w:tc>
          <w:tcPr>
            <w:tcW w:w="1639" w:type="dxa"/>
          </w:tcPr>
          <w:p w14:paraId="628FFC10" w14:textId="77777777" w:rsidR="003C2F0F" w:rsidRPr="005F2DFA" w:rsidRDefault="003C2F0F" w:rsidP="00F10F04">
            <w:proofErr w:type="spellStart"/>
            <w:r w:rsidRPr="005F2DFA">
              <w:t>Ràng</w:t>
            </w:r>
            <w:proofErr w:type="spellEnd"/>
            <w:r w:rsidRPr="005F2DFA">
              <w:t xml:space="preserve"> </w:t>
            </w:r>
            <w:proofErr w:type="spellStart"/>
            <w:r w:rsidRPr="005F2DFA">
              <w:t>buộc</w:t>
            </w:r>
            <w:proofErr w:type="spellEnd"/>
          </w:p>
        </w:tc>
        <w:tc>
          <w:tcPr>
            <w:tcW w:w="2770" w:type="dxa"/>
          </w:tcPr>
          <w:p w14:paraId="48C5EB45" w14:textId="77777777" w:rsidR="003C2F0F" w:rsidRPr="005F2DFA" w:rsidRDefault="003C2F0F" w:rsidP="00F10F04">
            <w:r w:rsidRPr="005F2DFA">
              <w:t xml:space="preserve">Ý </w:t>
            </w:r>
            <w:proofErr w:type="spellStart"/>
            <w:r w:rsidRPr="005F2DFA">
              <w:t>nghĩa</w:t>
            </w:r>
            <w:proofErr w:type="spellEnd"/>
            <w:r w:rsidRPr="005F2DFA">
              <w:t xml:space="preserve">/ghi </w:t>
            </w:r>
            <w:proofErr w:type="spellStart"/>
            <w:r w:rsidRPr="005F2DFA">
              <w:t>chú</w:t>
            </w:r>
            <w:proofErr w:type="spellEnd"/>
          </w:p>
        </w:tc>
      </w:tr>
      <w:tr w:rsidR="004B7E51" w:rsidRPr="004B7E51" w14:paraId="344C5FF8" w14:textId="77777777" w:rsidTr="004B7E51">
        <w:tc>
          <w:tcPr>
            <w:tcW w:w="1044" w:type="dxa"/>
          </w:tcPr>
          <w:p w14:paraId="7D274BDA" w14:textId="1350A93A" w:rsidR="003C2F0F" w:rsidRPr="004B7E51" w:rsidRDefault="00EC290D" w:rsidP="001649E4">
            <w:pPr>
              <w:pStyle w:val="ThnVnban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78" w:type="dxa"/>
          </w:tcPr>
          <w:p w14:paraId="6795E381" w14:textId="30CB0942" w:rsidR="003C2F0F" w:rsidRPr="004B7E51" w:rsidRDefault="00EC290D" w:rsidP="004B7E51">
            <w:pPr>
              <w:pStyle w:val="ThnVnban"/>
              <w:spacing w:after="0" w:line="240" w:lineRule="auto"/>
              <w:ind w:left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</w:t>
            </w:r>
            <w:r w:rsidR="00F96D1D">
              <w:rPr>
                <w:lang w:val="en-US"/>
              </w:rPr>
              <w:t>SanPham</w:t>
            </w:r>
            <w:proofErr w:type="spellEnd"/>
          </w:p>
        </w:tc>
        <w:tc>
          <w:tcPr>
            <w:tcW w:w="1637" w:type="dxa"/>
          </w:tcPr>
          <w:p w14:paraId="7C45A8B2" w14:textId="764F3D71" w:rsidR="003C2F0F" w:rsidRPr="00EC290D" w:rsidRDefault="00F10E34" w:rsidP="004B7E51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39" w:type="dxa"/>
          </w:tcPr>
          <w:p w14:paraId="1765B6E4" w14:textId="5B37294E" w:rsidR="003C2F0F" w:rsidRPr="00F10E34" w:rsidRDefault="00F10E34" w:rsidP="004B7E51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Khóa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chính</w:t>
            </w:r>
            <w:proofErr w:type="spellEnd"/>
          </w:p>
        </w:tc>
        <w:tc>
          <w:tcPr>
            <w:tcW w:w="2770" w:type="dxa"/>
          </w:tcPr>
          <w:p w14:paraId="342616FB" w14:textId="454C1E39" w:rsidR="003C2F0F" w:rsidRPr="00F10E34" w:rsidRDefault="00F10E34" w:rsidP="004B7E51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F96D1D">
              <w:rPr>
                <w:lang w:val="en-US"/>
              </w:rPr>
              <w:t>sản</w:t>
            </w:r>
            <w:proofErr w:type="spellEnd"/>
            <w:r w:rsidR="00F96D1D">
              <w:rPr>
                <w:lang w:val="en-US"/>
              </w:rPr>
              <w:t xml:space="preserve"> </w:t>
            </w:r>
            <w:proofErr w:type="spellStart"/>
            <w:r w:rsidR="00F96D1D">
              <w:rPr>
                <w:lang w:val="en-US"/>
              </w:rPr>
              <w:t>phẩm</w:t>
            </w:r>
            <w:proofErr w:type="spellEnd"/>
          </w:p>
        </w:tc>
      </w:tr>
      <w:tr w:rsidR="00EC290D" w:rsidRPr="004B7E51" w14:paraId="3ECB6FEB" w14:textId="77777777" w:rsidTr="004B7E51">
        <w:tc>
          <w:tcPr>
            <w:tcW w:w="1044" w:type="dxa"/>
          </w:tcPr>
          <w:p w14:paraId="23EDFD1D" w14:textId="1D9160B1" w:rsidR="00EC290D" w:rsidRDefault="00EC290D" w:rsidP="001649E4">
            <w:pPr>
              <w:pStyle w:val="ThnVnban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778" w:type="dxa"/>
          </w:tcPr>
          <w:p w14:paraId="7C1407AA" w14:textId="603D82C6" w:rsidR="00EC290D" w:rsidRPr="004B7E51" w:rsidRDefault="00F10E34" w:rsidP="004B7E51">
            <w:pPr>
              <w:pStyle w:val="ThnVnban"/>
              <w:spacing w:after="0" w:line="240" w:lineRule="auto"/>
              <w:ind w:left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Ten</w:t>
            </w:r>
            <w:r w:rsidR="00A26C3C">
              <w:rPr>
                <w:lang w:val="en-US"/>
              </w:rPr>
              <w:t>SanPham</w:t>
            </w:r>
            <w:proofErr w:type="spellEnd"/>
          </w:p>
        </w:tc>
        <w:tc>
          <w:tcPr>
            <w:tcW w:w="1637" w:type="dxa"/>
          </w:tcPr>
          <w:p w14:paraId="27770590" w14:textId="04B14D9C" w:rsidR="00EC290D" w:rsidRPr="00F10E34" w:rsidRDefault="00DE1AAA" w:rsidP="004B7E51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nvarchar</w:t>
            </w:r>
            <w:proofErr w:type="spellEnd"/>
          </w:p>
        </w:tc>
        <w:tc>
          <w:tcPr>
            <w:tcW w:w="1639" w:type="dxa"/>
          </w:tcPr>
          <w:p w14:paraId="1C1D2215" w14:textId="3648C4F3" w:rsidR="00EC290D" w:rsidRPr="00F10E34" w:rsidRDefault="00F10E34" w:rsidP="004B7E51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2770" w:type="dxa"/>
          </w:tcPr>
          <w:p w14:paraId="364DB1AF" w14:textId="4EFAD33D" w:rsidR="00EC290D" w:rsidRDefault="00F10E34" w:rsidP="004B7E51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A26C3C">
              <w:rPr>
                <w:lang w:val="en-US"/>
              </w:rPr>
              <w:t>sản</w:t>
            </w:r>
            <w:proofErr w:type="spellEnd"/>
            <w:r w:rsidR="00A26C3C">
              <w:rPr>
                <w:lang w:val="en-US"/>
              </w:rPr>
              <w:t xml:space="preserve"> </w:t>
            </w:r>
            <w:proofErr w:type="spellStart"/>
            <w:r w:rsidR="00A26C3C">
              <w:rPr>
                <w:lang w:val="en-US"/>
              </w:rPr>
              <w:t>phẩm</w:t>
            </w:r>
            <w:proofErr w:type="spellEnd"/>
            <w:r>
              <w:rPr>
                <w:lang w:val="en-US"/>
              </w:rPr>
              <w:t>,</w:t>
            </w:r>
          </w:p>
          <w:p w14:paraId="24B13F05" w14:textId="07853310" w:rsidR="00F10E34" w:rsidRPr="00F10E34" w:rsidRDefault="00F10E34" w:rsidP="004B7E51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lớn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hơn</w:t>
            </w:r>
            <w:proofErr w:type="spellEnd"/>
            <w:r>
              <w:rPr>
                <w:lang w:val="en-US"/>
              </w:rPr>
              <w:t xml:space="preserve"> 1 </w:t>
            </w:r>
            <w:proofErr w:type="spellStart"/>
            <w:r>
              <w:rPr>
                <w:lang w:val="en-US"/>
              </w:rPr>
              <w:t>kí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tự</w:t>
            </w:r>
            <w:proofErr w:type="spellEnd"/>
          </w:p>
        </w:tc>
      </w:tr>
      <w:tr w:rsidR="00EC290D" w:rsidRPr="004B7E51" w14:paraId="1A52BBC4" w14:textId="77777777" w:rsidTr="004B7E51">
        <w:tc>
          <w:tcPr>
            <w:tcW w:w="1044" w:type="dxa"/>
          </w:tcPr>
          <w:p w14:paraId="248F748F" w14:textId="72FA0978" w:rsidR="00EC290D" w:rsidRDefault="00EC290D" w:rsidP="001649E4">
            <w:pPr>
              <w:pStyle w:val="ThnVnban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778" w:type="dxa"/>
          </w:tcPr>
          <w:p w14:paraId="2E774F64" w14:textId="36E2F7A1" w:rsidR="00EC290D" w:rsidRPr="004B7E51" w:rsidRDefault="00F10E34" w:rsidP="004B7E51">
            <w:pPr>
              <w:pStyle w:val="ThnVnban"/>
              <w:spacing w:after="0" w:line="240" w:lineRule="auto"/>
              <w:ind w:left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MoTa</w:t>
            </w:r>
            <w:proofErr w:type="spellEnd"/>
          </w:p>
        </w:tc>
        <w:tc>
          <w:tcPr>
            <w:tcW w:w="1637" w:type="dxa"/>
          </w:tcPr>
          <w:p w14:paraId="322D8712" w14:textId="08566819" w:rsidR="00EC290D" w:rsidRPr="00F10E34" w:rsidRDefault="00402940" w:rsidP="004B7E51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nvarchar</w:t>
            </w:r>
            <w:proofErr w:type="spellEnd"/>
          </w:p>
        </w:tc>
        <w:tc>
          <w:tcPr>
            <w:tcW w:w="1639" w:type="dxa"/>
          </w:tcPr>
          <w:p w14:paraId="17A38BEB" w14:textId="2CCFCFFF" w:rsidR="00EC290D" w:rsidRPr="008339AA" w:rsidRDefault="008339AA" w:rsidP="004B7E51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2770" w:type="dxa"/>
          </w:tcPr>
          <w:p w14:paraId="783B69B2" w14:textId="671F7336" w:rsidR="00EC290D" w:rsidRPr="00F10E34" w:rsidRDefault="00F10E34" w:rsidP="004B7E51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Mô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tả</w:t>
            </w:r>
            <w:proofErr w:type="spellEnd"/>
          </w:p>
        </w:tc>
      </w:tr>
      <w:tr w:rsidR="00EC290D" w:rsidRPr="004B7E51" w14:paraId="6D1BE639" w14:textId="77777777" w:rsidTr="004B7E51">
        <w:tc>
          <w:tcPr>
            <w:tcW w:w="1044" w:type="dxa"/>
          </w:tcPr>
          <w:p w14:paraId="1FFCA152" w14:textId="625C09FF" w:rsidR="00EC290D" w:rsidRDefault="00EC290D" w:rsidP="001649E4">
            <w:pPr>
              <w:pStyle w:val="ThnVnban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778" w:type="dxa"/>
          </w:tcPr>
          <w:p w14:paraId="39C57FBC" w14:textId="1D222482" w:rsidR="00EC290D" w:rsidRPr="004B7E51" w:rsidRDefault="00F10E34" w:rsidP="004B7E51">
            <w:pPr>
              <w:pStyle w:val="ThnVnban"/>
              <w:spacing w:after="0" w:line="240" w:lineRule="auto"/>
              <w:ind w:left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GiaBan</w:t>
            </w:r>
            <w:proofErr w:type="spellEnd"/>
          </w:p>
        </w:tc>
        <w:tc>
          <w:tcPr>
            <w:tcW w:w="1637" w:type="dxa"/>
          </w:tcPr>
          <w:p w14:paraId="68C22AEF" w14:textId="15EAB10F" w:rsidR="00EC290D" w:rsidRPr="00F10E34" w:rsidRDefault="00F10E34" w:rsidP="004B7E51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1639" w:type="dxa"/>
          </w:tcPr>
          <w:p w14:paraId="7BF5F248" w14:textId="24FFE357" w:rsidR="00EC290D" w:rsidRPr="00F10E34" w:rsidRDefault="00F10E34" w:rsidP="004B7E51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2770" w:type="dxa"/>
          </w:tcPr>
          <w:p w14:paraId="41306407" w14:textId="77777777" w:rsidR="00EC290D" w:rsidRDefault="00F10E34" w:rsidP="004B7E51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Giá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bán</w:t>
            </w:r>
            <w:proofErr w:type="spellEnd"/>
            <w:r>
              <w:rPr>
                <w:lang w:val="en-US"/>
              </w:rPr>
              <w:t>,</w:t>
            </w:r>
          </w:p>
          <w:p w14:paraId="255C9DBB" w14:textId="6048AE19" w:rsidR="00F10E34" w:rsidRPr="00F10E34" w:rsidRDefault="00F10E34" w:rsidP="004B7E51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lớn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hơn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hoặc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bằng</w:t>
            </w:r>
            <w:proofErr w:type="spellEnd"/>
            <w:r>
              <w:rPr>
                <w:lang w:val="en-US"/>
              </w:rPr>
              <w:t xml:space="preserve"> 0</w:t>
            </w:r>
          </w:p>
        </w:tc>
      </w:tr>
      <w:tr w:rsidR="00EC290D" w:rsidRPr="004B7E51" w14:paraId="3EA4AA69" w14:textId="77777777" w:rsidTr="004B7E51">
        <w:tc>
          <w:tcPr>
            <w:tcW w:w="1044" w:type="dxa"/>
          </w:tcPr>
          <w:p w14:paraId="7FD9728E" w14:textId="4E2A4ACC" w:rsidR="00EC290D" w:rsidRDefault="00EC290D" w:rsidP="001649E4">
            <w:pPr>
              <w:pStyle w:val="ThnVnban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778" w:type="dxa"/>
          </w:tcPr>
          <w:p w14:paraId="540CB2C3" w14:textId="3A82341B" w:rsidR="00EC290D" w:rsidRPr="004B7E51" w:rsidRDefault="00F10E34" w:rsidP="004B7E51">
            <w:pPr>
              <w:pStyle w:val="ThnVnban"/>
              <w:spacing w:after="0" w:line="240" w:lineRule="auto"/>
              <w:ind w:left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TinhTrang</w:t>
            </w:r>
            <w:proofErr w:type="spellEnd"/>
          </w:p>
        </w:tc>
        <w:tc>
          <w:tcPr>
            <w:tcW w:w="1637" w:type="dxa"/>
          </w:tcPr>
          <w:p w14:paraId="0632C261" w14:textId="6AB0809C" w:rsidR="00EC290D" w:rsidRPr="00F10E34" w:rsidRDefault="00402940" w:rsidP="004B7E51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nvarchar</w:t>
            </w:r>
            <w:proofErr w:type="spellEnd"/>
          </w:p>
        </w:tc>
        <w:tc>
          <w:tcPr>
            <w:tcW w:w="1639" w:type="dxa"/>
          </w:tcPr>
          <w:p w14:paraId="6457A70D" w14:textId="3F6B8991" w:rsidR="00EC290D" w:rsidRPr="00F10E34" w:rsidRDefault="00F10E34" w:rsidP="004B7E51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2770" w:type="dxa"/>
          </w:tcPr>
          <w:p w14:paraId="11B0972F" w14:textId="3107A1B7" w:rsidR="00EC290D" w:rsidRPr="00F10E34" w:rsidRDefault="00F10E34" w:rsidP="004B7E51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Tình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trạng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phẩm</w:t>
            </w:r>
            <w:proofErr w:type="spellEnd"/>
          </w:p>
        </w:tc>
      </w:tr>
      <w:tr w:rsidR="00EC290D" w:rsidRPr="004B7E51" w14:paraId="0E9EBA16" w14:textId="77777777" w:rsidTr="004B7E51">
        <w:tc>
          <w:tcPr>
            <w:tcW w:w="1044" w:type="dxa"/>
          </w:tcPr>
          <w:p w14:paraId="1D1A5BAB" w14:textId="7A55A446" w:rsidR="00EC290D" w:rsidRDefault="00EC290D" w:rsidP="001649E4">
            <w:pPr>
              <w:pStyle w:val="ThnVnban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778" w:type="dxa"/>
          </w:tcPr>
          <w:p w14:paraId="173B62E6" w14:textId="14EAEE55" w:rsidR="00EC290D" w:rsidRPr="004B7E51" w:rsidRDefault="00F10E34" w:rsidP="004B7E51">
            <w:pPr>
              <w:pStyle w:val="ThnVnban"/>
              <w:spacing w:after="0" w:line="240" w:lineRule="auto"/>
              <w:ind w:left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SoLuong</w:t>
            </w:r>
            <w:proofErr w:type="spellEnd"/>
          </w:p>
        </w:tc>
        <w:tc>
          <w:tcPr>
            <w:tcW w:w="1637" w:type="dxa"/>
          </w:tcPr>
          <w:p w14:paraId="5C4DD8BC" w14:textId="64BB9B9C" w:rsidR="00EC290D" w:rsidRPr="00F10E34" w:rsidRDefault="00F10E34" w:rsidP="004B7E51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39" w:type="dxa"/>
          </w:tcPr>
          <w:p w14:paraId="31809391" w14:textId="6590343F" w:rsidR="00EC290D" w:rsidRPr="00F10E34" w:rsidRDefault="00F10E34" w:rsidP="004B7E51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2770" w:type="dxa"/>
          </w:tcPr>
          <w:p w14:paraId="2CA9F167" w14:textId="4B610756" w:rsidR="00F10E34" w:rsidRPr="00F10E34" w:rsidRDefault="00F10E34" w:rsidP="004B7E51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Số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lượng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phẩm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còn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lại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lớn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hơn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hoặc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bằng</w:t>
            </w:r>
            <w:proofErr w:type="spellEnd"/>
            <w:r>
              <w:rPr>
                <w:lang w:val="en-US"/>
              </w:rPr>
              <w:t xml:space="preserve"> 0</w:t>
            </w:r>
          </w:p>
        </w:tc>
      </w:tr>
      <w:tr w:rsidR="00EC290D" w:rsidRPr="004B7E51" w14:paraId="551688CE" w14:textId="77777777" w:rsidTr="004B7E51">
        <w:tc>
          <w:tcPr>
            <w:tcW w:w="1044" w:type="dxa"/>
          </w:tcPr>
          <w:p w14:paraId="0BB0FB1B" w14:textId="5C8B1BE1" w:rsidR="00EC290D" w:rsidRDefault="00EC290D" w:rsidP="001649E4">
            <w:pPr>
              <w:pStyle w:val="ThnVnban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778" w:type="dxa"/>
          </w:tcPr>
          <w:p w14:paraId="1F9DF2DB" w14:textId="0020810A" w:rsidR="00EC290D" w:rsidRPr="004B7E51" w:rsidRDefault="00F10E34" w:rsidP="004B7E51">
            <w:pPr>
              <w:pStyle w:val="ThnVnban"/>
              <w:spacing w:after="0" w:line="240" w:lineRule="auto"/>
              <w:ind w:left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HinhAnh</w:t>
            </w:r>
            <w:proofErr w:type="spellEnd"/>
          </w:p>
        </w:tc>
        <w:tc>
          <w:tcPr>
            <w:tcW w:w="1637" w:type="dxa"/>
          </w:tcPr>
          <w:p w14:paraId="097A904E" w14:textId="2FED46F2" w:rsidR="00EC290D" w:rsidRPr="00F10E34" w:rsidRDefault="00402940" w:rsidP="004B7E51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nvarchar</w:t>
            </w:r>
            <w:proofErr w:type="spellEnd"/>
          </w:p>
        </w:tc>
        <w:tc>
          <w:tcPr>
            <w:tcW w:w="1639" w:type="dxa"/>
          </w:tcPr>
          <w:p w14:paraId="3DFEC485" w14:textId="77777777" w:rsidR="00EC290D" w:rsidRPr="004B7E51" w:rsidRDefault="00EC290D" w:rsidP="004B7E51">
            <w:pPr>
              <w:pStyle w:val="ThnVnban"/>
              <w:spacing w:after="0" w:line="240" w:lineRule="auto"/>
              <w:ind w:left="0"/>
            </w:pPr>
          </w:p>
        </w:tc>
        <w:tc>
          <w:tcPr>
            <w:tcW w:w="2770" w:type="dxa"/>
          </w:tcPr>
          <w:p w14:paraId="71C60764" w14:textId="789BB800" w:rsidR="00EC290D" w:rsidRPr="00F10E34" w:rsidRDefault="00F10E34" w:rsidP="004B7E51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Hình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ảnh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phẩm</w:t>
            </w:r>
            <w:proofErr w:type="spellEnd"/>
          </w:p>
        </w:tc>
      </w:tr>
      <w:tr w:rsidR="00EC290D" w:rsidRPr="004B7E51" w14:paraId="6FDE3F1F" w14:textId="77777777" w:rsidTr="004B7E51">
        <w:tc>
          <w:tcPr>
            <w:tcW w:w="1044" w:type="dxa"/>
          </w:tcPr>
          <w:p w14:paraId="50A6BF41" w14:textId="3C2881F2" w:rsidR="00EC290D" w:rsidRDefault="00EC290D" w:rsidP="001649E4">
            <w:pPr>
              <w:pStyle w:val="ThnVnban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778" w:type="dxa"/>
          </w:tcPr>
          <w:p w14:paraId="28040385" w14:textId="1CEC87EB" w:rsidR="00EC290D" w:rsidRPr="004B7E51" w:rsidRDefault="00F10E34" w:rsidP="004B7E51">
            <w:pPr>
              <w:pStyle w:val="ThnVnban"/>
              <w:spacing w:after="0" w:line="240" w:lineRule="auto"/>
              <w:ind w:left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MaNhom</w:t>
            </w:r>
            <w:proofErr w:type="spellEnd"/>
          </w:p>
        </w:tc>
        <w:tc>
          <w:tcPr>
            <w:tcW w:w="1637" w:type="dxa"/>
          </w:tcPr>
          <w:p w14:paraId="3D07D62A" w14:textId="205153A8" w:rsidR="00EC290D" w:rsidRPr="00F10E34" w:rsidRDefault="00F10E34" w:rsidP="004B7E51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39" w:type="dxa"/>
          </w:tcPr>
          <w:p w14:paraId="70AFE2B8" w14:textId="7DF14014" w:rsidR="00EC290D" w:rsidRPr="00F10E34" w:rsidRDefault="00F10E34" w:rsidP="004B7E51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Khóa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ngoại</w:t>
            </w:r>
            <w:proofErr w:type="spellEnd"/>
          </w:p>
        </w:tc>
        <w:tc>
          <w:tcPr>
            <w:tcW w:w="2770" w:type="dxa"/>
          </w:tcPr>
          <w:p w14:paraId="2699A867" w14:textId="1F08FF45" w:rsidR="002B7C64" w:rsidRPr="00F10E34" w:rsidRDefault="00F10E34" w:rsidP="004B7E51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nhóm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phẩm</w:t>
            </w:r>
            <w:proofErr w:type="spellEnd"/>
          </w:p>
        </w:tc>
      </w:tr>
      <w:tr w:rsidR="002B7C64" w:rsidRPr="004B7E51" w14:paraId="6F4D79D1" w14:textId="77777777" w:rsidTr="004B7E51">
        <w:tc>
          <w:tcPr>
            <w:tcW w:w="1044" w:type="dxa"/>
          </w:tcPr>
          <w:p w14:paraId="3339D4F1" w14:textId="0A473812" w:rsidR="002B7C64" w:rsidRDefault="002B7C64" w:rsidP="001649E4">
            <w:pPr>
              <w:pStyle w:val="ThnVnban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778" w:type="dxa"/>
          </w:tcPr>
          <w:p w14:paraId="4CAAF565" w14:textId="0BEFF100" w:rsidR="002B7C64" w:rsidRDefault="002B7C64" w:rsidP="004B7E51">
            <w:pPr>
              <w:pStyle w:val="ThnVnban"/>
              <w:spacing w:after="0" w:line="240" w:lineRule="auto"/>
              <w:ind w:left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isDeleted</w:t>
            </w:r>
            <w:proofErr w:type="spellEnd"/>
          </w:p>
        </w:tc>
        <w:tc>
          <w:tcPr>
            <w:tcW w:w="1637" w:type="dxa"/>
          </w:tcPr>
          <w:p w14:paraId="55950758" w14:textId="08535717" w:rsidR="002B7C64" w:rsidRDefault="002B7C64" w:rsidP="004B7E51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39" w:type="dxa"/>
          </w:tcPr>
          <w:p w14:paraId="5147AB23" w14:textId="6E269248" w:rsidR="002B7C64" w:rsidRDefault="002B7C64" w:rsidP="004B7E51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2770" w:type="dxa"/>
          </w:tcPr>
          <w:p w14:paraId="457D3455" w14:textId="7F393215" w:rsidR="002B7C64" w:rsidRDefault="002B7C64" w:rsidP="004B7E51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phẩm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còn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tồn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tại</w:t>
            </w:r>
            <w:proofErr w:type="spellEnd"/>
            <w:r>
              <w:rPr>
                <w:lang w:val="en-US"/>
              </w:rPr>
              <w:t xml:space="preserve"> hay </w:t>
            </w:r>
            <w:proofErr w:type="spellStart"/>
            <w:r>
              <w:rPr>
                <w:lang w:val="en-US"/>
              </w:rPr>
              <w:t>không</w:t>
            </w:r>
            <w:proofErr w:type="spellEnd"/>
          </w:p>
        </w:tc>
      </w:tr>
    </w:tbl>
    <w:p w14:paraId="662AE548" w14:textId="77777777" w:rsidR="004B7E51" w:rsidRDefault="004B7E51" w:rsidP="004B7E51">
      <w:pPr>
        <w:pStyle w:val="ThnVnban"/>
        <w:rPr>
          <w:lang w:val="en-US"/>
        </w:rPr>
      </w:pPr>
    </w:p>
    <w:p w14:paraId="2BFE93D4" w14:textId="6A9AD0CF" w:rsidR="004B7E51" w:rsidRDefault="004B7E51" w:rsidP="004B7E51">
      <w:pPr>
        <w:pStyle w:val="ThnVnban"/>
        <w:numPr>
          <w:ilvl w:val="0"/>
          <w:numId w:val="36"/>
        </w:numPr>
        <w:ind w:left="720"/>
        <w:rPr>
          <w:lang w:val="en-US"/>
        </w:rPr>
      </w:pPr>
      <w:proofErr w:type="spellStart"/>
      <w:r>
        <w:rPr>
          <w:lang w:val="en-US"/>
        </w:rPr>
        <w:t>Bảng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Nhó</w:t>
      </w:r>
      <w:r w:rsidR="00AC1EED">
        <w:rPr>
          <w:lang w:val="en-US"/>
        </w:rPr>
        <w:t>m</w:t>
      </w:r>
      <w:proofErr w:type="spellEnd"/>
      <w:r w:rsidR="00AC1EED">
        <w:rPr>
          <w:lang w:val="en-US"/>
        </w:rPr>
        <w:t xml:space="preserve"> </w:t>
      </w:r>
      <w:proofErr w:type="spellStart"/>
      <w:r w:rsidR="00AC1EED">
        <w:rPr>
          <w:lang w:val="en-US"/>
        </w:rPr>
        <w:t>sản</w:t>
      </w:r>
      <w:proofErr w:type="spellEnd"/>
      <w:r w:rsidR="00AC1EED">
        <w:rPr>
          <w:lang w:val="en-US"/>
        </w:rPr>
        <w:t xml:space="preserve"> </w:t>
      </w:r>
      <w:proofErr w:type="spellStart"/>
      <w:r w:rsidR="00AC1EED">
        <w:rPr>
          <w:lang w:val="en-US"/>
        </w:rPr>
        <w:t>phẩm</w:t>
      </w:r>
      <w:proofErr w:type="spellEnd"/>
    </w:p>
    <w:tbl>
      <w:tblPr>
        <w:tblStyle w:val="LiBang"/>
        <w:tblW w:w="8868" w:type="dxa"/>
        <w:tblLook w:val="01E0" w:firstRow="1" w:lastRow="1" w:firstColumn="1" w:lastColumn="1" w:noHBand="0" w:noVBand="0"/>
      </w:tblPr>
      <w:tblGrid>
        <w:gridCol w:w="1044"/>
        <w:gridCol w:w="1778"/>
        <w:gridCol w:w="1637"/>
        <w:gridCol w:w="1639"/>
        <w:gridCol w:w="2770"/>
      </w:tblGrid>
      <w:tr w:rsidR="004B7E51" w:rsidRPr="005F2DFA" w14:paraId="6367D2CA" w14:textId="77777777" w:rsidTr="00817172">
        <w:tc>
          <w:tcPr>
            <w:tcW w:w="1044" w:type="dxa"/>
          </w:tcPr>
          <w:p w14:paraId="518AD225" w14:textId="77777777" w:rsidR="004B7E51" w:rsidRPr="005F2DFA" w:rsidRDefault="004B7E51" w:rsidP="001649E4">
            <w:pPr>
              <w:jc w:val="center"/>
            </w:pPr>
            <w:r w:rsidRPr="005F2DFA">
              <w:t>STT</w:t>
            </w:r>
          </w:p>
        </w:tc>
        <w:tc>
          <w:tcPr>
            <w:tcW w:w="1778" w:type="dxa"/>
          </w:tcPr>
          <w:p w14:paraId="55ACB69F" w14:textId="77777777" w:rsidR="004B7E51" w:rsidRPr="005F2DFA" w:rsidRDefault="004B7E51" w:rsidP="00817172">
            <w:r w:rsidRPr="005F2DFA">
              <w:t xml:space="preserve">Tên </w:t>
            </w:r>
            <w:proofErr w:type="spellStart"/>
            <w:r w:rsidRPr="005F2DFA">
              <w:t>thuộc</w:t>
            </w:r>
            <w:proofErr w:type="spellEnd"/>
            <w:r w:rsidRPr="005F2DFA">
              <w:t xml:space="preserve"> </w:t>
            </w:r>
            <w:proofErr w:type="spellStart"/>
            <w:r w:rsidRPr="005F2DFA">
              <w:t>tính</w:t>
            </w:r>
            <w:proofErr w:type="spellEnd"/>
          </w:p>
        </w:tc>
        <w:tc>
          <w:tcPr>
            <w:tcW w:w="1637" w:type="dxa"/>
          </w:tcPr>
          <w:p w14:paraId="5DE6E227" w14:textId="77777777" w:rsidR="004B7E51" w:rsidRPr="005F2DFA" w:rsidRDefault="004B7E51" w:rsidP="00817172">
            <w:proofErr w:type="spellStart"/>
            <w:r w:rsidRPr="005F2DFA">
              <w:t>Kiểu</w:t>
            </w:r>
            <w:proofErr w:type="spellEnd"/>
          </w:p>
        </w:tc>
        <w:tc>
          <w:tcPr>
            <w:tcW w:w="1639" w:type="dxa"/>
          </w:tcPr>
          <w:p w14:paraId="7D7EDDB0" w14:textId="77777777" w:rsidR="004B7E51" w:rsidRPr="005F2DFA" w:rsidRDefault="004B7E51" w:rsidP="00817172">
            <w:proofErr w:type="spellStart"/>
            <w:r w:rsidRPr="005F2DFA">
              <w:t>Ràng</w:t>
            </w:r>
            <w:proofErr w:type="spellEnd"/>
            <w:r w:rsidRPr="005F2DFA">
              <w:t xml:space="preserve"> </w:t>
            </w:r>
            <w:proofErr w:type="spellStart"/>
            <w:r w:rsidRPr="005F2DFA">
              <w:t>buộc</w:t>
            </w:r>
            <w:proofErr w:type="spellEnd"/>
          </w:p>
        </w:tc>
        <w:tc>
          <w:tcPr>
            <w:tcW w:w="2770" w:type="dxa"/>
          </w:tcPr>
          <w:p w14:paraId="070B9BE2" w14:textId="77777777" w:rsidR="004B7E51" w:rsidRPr="005F2DFA" w:rsidRDefault="004B7E51" w:rsidP="00817172">
            <w:r w:rsidRPr="005F2DFA">
              <w:t xml:space="preserve">Ý </w:t>
            </w:r>
            <w:proofErr w:type="spellStart"/>
            <w:r w:rsidRPr="005F2DFA">
              <w:t>nghĩa</w:t>
            </w:r>
            <w:proofErr w:type="spellEnd"/>
            <w:r w:rsidRPr="005F2DFA">
              <w:t xml:space="preserve">/ghi </w:t>
            </w:r>
            <w:proofErr w:type="spellStart"/>
            <w:r w:rsidRPr="005F2DFA">
              <w:t>chú</w:t>
            </w:r>
            <w:proofErr w:type="spellEnd"/>
          </w:p>
        </w:tc>
      </w:tr>
      <w:tr w:rsidR="004B7E51" w:rsidRPr="004B7E51" w14:paraId="6D6A1A47" w14:textId="77777777" w:rsidTr="00817172">
        <w:tc>
          <w:tcPr>
            <w:tcW w:w="1044" w:type="dxa"/>
          </w:tcPr>
          <w:p w14:paraId="210E773C" w14:textId="316D1D36" w:rsidR="004B7E51" w:rsidRPr="004B7E51" w:rsidRDefault="00EC290D" w:rsidP="001649E4">
            <w:pPr>
              <w:pStyle w:val="ThnVnban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78" w:type="dxa"/>
          </w:tcPr>
          <w:p w14:paraId="43010932" w14:textId="7A0E221F" w:rsidR="004B7E51" w:rsidRPr="004B7E51" w:rsidRDefault="00EC290D" w:rsidP="00817172">
            <w:pPr>
              <w:pStyle w:val="ThnVnban"/>
              <w:spacing w:after="0" w:line="240" w:lineRule="auto"/>
              <w:ind w:left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MaNhom</w:t>
            </w:r>
            <w:proofErr w:type="spellEnd"/>
          </w:p>
        </w:tc>
        <w:tc>
          <w:tcPr>
            <w:tcW w:w="1637" w:type="dxa"/>
          </w:tcPr>
          <w:p w14:paraId="19CA992F" w14:textId="0E8BA2B4" w:rsidR="004B7E51" w:rsidRPr="00EC290D" w:rsidRDefault="00EC290D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39" w:type="dxa"/>
          </w:tcPr>
          <w:p w14:paraId="0C6367A2" w14:textId="4AF6A5A2" w:rsidR="004B7E51" w:rsidRPr="00EC290D" w:rsidRDefault="00EC290D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Khóa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chính</w:t>
            </w:r>
            <w:proofErr w:type="spellEnd"/>
          </w:p>
        </w:tc>
        <w:tc>
          <w:tcPr>
            <w:tcW w:w="2770" w:type="dxa"/>
          </w:tcPr>
          <w:p w14:paraId="5C8B773C" w14:textId="7E7E6234" w:rsidR="004B7E51" w:rsidRPr="00EC290D" w:rsidRDefault="00EC290D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nhóm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AC1EED">
              <w:rPr>
                <w:lang w:val="en-US"/>
              </w:rPr>
              <w:t>sản</w:t>
            </w:r>
            <w:proofErr w:type="spellEnd"/>
            <w:r w:rsidR="00AC1EED">
              <w:rPr>
                <w:lang w:val="en-US"/>
              </w:rPr>
              <w:t xml:space="preserve"> </w:t>
            </w:r>
            <w:proofErr w:type="spellStart"/>
            <w:r w:rsidR="00AC1EED">
              <w:rPr>
                <w:lang w:val="en-US"/>
              </w:rPr>
              <w:t>phẩm</w:t>
            </w:r>
            <w:proofErr w:type="spellEnd"/>
          </w:p>
        </w:tc>
      </w:tr>
      <w:tr w:rsidR="00EC290D" w:rsidRPr="004B7E51" w14:paraId="2F7833EF" w14:textId="77777777" w:rsidTr="00817172">
        <w:tc>
          <w:tcPr>
            <w:tcW w:w="1044" w:type="dxa"/>
          </w:tcPr>
          <w:p w14:paraId="57C8BA36" w14:textId="42065BBC" w:rsidR="00EC290D" w:rsidRPr="004B7E51" w:rsidRDefault="00EC290D" w:rsidP="001649E4">
            <w:pPr>
              <w:pStyle w:val="ThnVnban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778" w:type="dxa"/>
          </w:tcPr>
          <w:p w14:paraId="4A9C9C2F" w14:textId="4B480E5A" w:rsidR="00EC290D" w:rsidRPr="004B7E51" w:rsidRDefault="00EC290D" w:rsidP="00817172">
            <w:pPr>
              <w:pStyle w:val="ThnVnban"/>
              <w:spacing w:after="0" w:line="240" w:lineRule="auto"/>
              <w:ind w:left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Ten</w:t>
            </w:r>
            <w:r w:rsidR="00AC1EED">
              <w:rPr>
                <w:lang w:val="en-US"/>
              </w:rPr>
              <w:t>Nhom</w:t>
            </w:r>
            <w:proofErr w:type="spellEnd"/>
          </w:p>
        </w:tc>
        <w:tc>
          <w:tcPr>
            <w:tcW w:w="1637" w:type="dxa"/>
          </w:tcPr>
          <w:p w14:paraId="7520867F" w14:textId="21878E8A" w:rsidR="00EC290D" w:rsidRPr="00EC290D" w:rsidRDefault="00402940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nvarchar</w:t>
            </w:r>
            <w:proofErr w:type="spellEnd"/>
          </w:p>
        </w:tc>
        <w:tc>
          <w:tcPr>
            <w:tcW w:w="1639" w:type="dxa"/>
          </w:tcPr>
          <w:p w14:paraId="7BD4A4A7" w14:textId="7854EB1E" w:rsidR="00EC290D" w:rsidRPr="001649E4" w:rsidRDefault="001649E4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2770" w:type="dxa"/>
          </w:tcPr>
          <w:p w14:paraId="27BD97E0" w14:textId="7554C838" w:rsidR="00EC290D" w:rsidRPr="00EC290D" w:rsidRDefault="00EC290D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nhóm</w:t>
            </w:r>
            <w:proofErr w:type="spellEnd"/>
          </w:p>
        </w:tc>
      </w:tr>
      <w:tr w:rsidR="00A91B02" w:rsidRPr="004B7E51" w14:paraId="7DB320CE" w14:textId="77777777" w:rsidTr="00817172">
        <w:tc>
          <w:tcPr>
            <w:tcW w:w="1044" w:type="dxa"/>
          </w:tcPr>
          <w:p w14:paraId="1072383B" w14:textId="5BFE6EA1" w:rsidR="00A91B02" w:rsidRDefault="00A91B02" w:rsidP="001649E4">
            <w:pPr>
              <w:pStyle w:val="ThnVnban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778" w:type="dxa"/>
          </w:tcPr>
          <w:p w14:paraId="08E3DAF8" w14:textId="65C6869C" w:rsidR="00A91B02" w:rsidRDefault="00A91B02" w:rsidP="00817172">
            <w:pPr>
              <w:pStyle w:val="ThnVnban"/>
              <w:spacing w:after="0" w:line="240" w:lineRule="auto"/>
              <w:ind w:left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isDeleted</w:t>
            </w:r>
            <w:proofErr w:type="spellEnd"/>
          </w:p>
        </w:tc>
        <w:tc>
          <w:tcPr>
            <w:tcW w:w="1637" w:type="dxa"/>
          </w:tcPr>
          <w:p w14:paraId="28542407" w14:textId="69EF6CBD" w:rsidR="00A91B02" w:rsidRDefault="00A91B02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39" w:type="dxa"/>
          </w:tcPr>
          <w:p w14:paraId="3EF6E268" w14:textId="0B5BECEC" w:rsidR="00A91B02" w:rsidRDefault="00A91B02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2770" w:type="dxa"/>
          </w:tcPr>
          <w:p w14:paraId="20587CA9" w14:textId="43B93BDC" w:rsidR="00A91B02" w:rsidRDefault="00A91B02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Nhóm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phẩm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còn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tồn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tại</w:t>
            </w:r>
            <w:proofErr w:type="spellEnd"/>
            <w:r>
              <w:rPr>
                <w:lang w:val="en-US"/>
              </w:rPr>
              <w:t xml:space="preserve"> hay </w:t>
            </w:r>
            <w:proofErr w:type="spellStart"/>
            <w:r>
              <w:rPr>
                <w:lang w:val="en-US"/>
              </w:rPr>
              <w:t>không</w:t>
            </w:r>
            <w:proofErr w:type="spellEnd"/>
          </w:p>
        </w:tc>
      </w:tr>
    </w:tbl>
    <w:p w14:paraId="5B61C9E2" w14:textId="77777777" w:rsidR="004B7E51" w:rsidRPr="004B7E51" w:rsidRDefault="004B7E51" w:rsidP="004B7E51">
      <w:pPr>
        <w:pStyle w:val="ThnVnban"/>
        <w:rPr>
          <w:lang w:val="en-US"/>
        </w:rPr>
      </w:pPr>
    </w:p>
    <w:p w14:paraId="0B6C71B6" w14:textId="503B8F60" w:rsidR="004B7E51" w:rsidRDefault="004B7E51" w:rsidP="004B7E51">
      <w:pPr>
        <w:pStyle w:val="ThnVnban"/>
        <w:numPr>
          <w:ilvl w:val="0"/>
          <w:numId w:val="36"/>
        </w:numPr>
        <w:ind w:left="720"/>
        <w:rPr>
          <w:lang w:val="en-US"/>
        </w:rPr>
      </w:pPr>
      <w:proofErr w:type="spellStart"/>
      <w:r>
        <w:rPr>
          <w:lang w:val="en-US"/>
        </w:rPr>
        <w:lastRenderedPageBreak/>
        <w:t>Bảng</w:t>
      </w:r>
      <w:proofErr w:type="spellEnd"/>
      <w:r w:rsidR="009E5D0D">
        <w:rPr>
          <w:lang w:val="en-US"/>
        </w:rPr>
        <w:t xml:space="preserve"> </w:t>
      </w:r>
      <w:proofErr w:type="spellStart"/>
      <w:r w:rsidR="009E5D0D">
        <w:rPr>
          <w:lang w:val="en-US"/>
        </w:rPr>
        <w:t>Bàn</w:t>
      </w:r>
      <w:proofErr w:type="spellEnd"/>
      <w:r w:rsidR="009E5D0D">
        <w:rPr>
          <w:lang w:val="en-US"/>
        </w:rPr>
        <w:t xml:space="preserve"> </w:t>
      </w:r>
      <w:proofErr w:type="spellStart"/>
      <w:r w:rsidR="009E5D0D">
        <w:rPr>
          <w:lang w:val="en-US"/>
        </w:rPr>
        <w:t>ăn</w:t>
      </w:r>
      <w:proofErr w:type="spellEnd"/>
    </w:p>
    <w:tbl>
      <w:tblPr>
        <w:tblStyle w:val="LiBang"/>
        <w:tblW w:w="8868" w:type="dxa"/>
        <w:tblLook w:val="01E0" w:firstRow="1" w:lastRow="1" w:firstColumn="1" w:lastColumn="1" w:noHBand="0" w:noVBand="0"/>
      </w:tblPr>
      <w:tblGrid>
        <w:gridCol w:w="1044"/>
        <w:gridCol w:w="1778"/>
        <w:gridCol w:w="1637"/>
        <w:gridCol w:w="1639"/>
        <w:gridCol w:w="2770"/>
      </w:tblGrid>
      <w:tr w:rsidR="004B7E51" w:rsidRPr="005F2DFA" w14:paraId="47980A31" w14:textId="77777777" w:rsidTr="00817172">
        <w:tc>
          <w:tcPr>
            <w:tcW w:w="1044" w:type="dxa"/>
          </w:tcPr>
          <w:p w14:paraId="771E130E" w14:textId="77777777" w:rsidR="004B7E51" w:rsidRPr="005F2DFA" w:rsidRDefault="004B7E51" w:rsidP="009205C6">
            <w:pPr>
              <w:jc w:val="center"/>
            </w:pPr>
            <w:r w:rsidRPr="005F2DFA">
              <w:t>STT</w:t>
            </w:r>
          </w:p>
        </w:tc>
        <w:tc>
          <w:tcPr>
            <w:tcW w:w="1778" w:type="dxa"/>
          </w:tcPr>
          <w:p w14:paraId="57CE05E8" w14:textId="77777777" w:rsidR="004B7E51" w:rsidRPr="005F2DFA" w:rsidRDefault="004B7E51" w:rsidP="00817172">
            <w:r w:rsidRPr="005F2DFA">
              <w:t xml:space="preserve">Tên </w:t>
            </w:r>
            <w:proofErr w:type="spellStart"/>
            <w:r w:rsidRPr="005F2DFA">
              <w:t>thuộc</w:t>
            </w:r>
            <w:proofErr w:type="spellEnd"/>
            <w:r w:rsidRPr="005F2DFA">
              <w:t xml:space="preserve"> </w:t>
            </w:r>
            <w:proofErr w:type="spellStart"/>
            <w:r w:rsidRPr="005F2DFA">
              <w:t>tính</w:t>
            </w:r>
            <w:proofErr w:type="spellEnd"/>
          </w:p>
        </w:tc>
        <w:tc>
          <w:tcPr>
            <w:tcW w:w="1637" w:type="dxa"/>
          </w:tcPr>
          <w:p w14:paraId="15C57F02" w14:textId="77777777" w:rsidR="004B7E51" w:rsidRPr="005F2DFA" w:rsidRDefault="004B7E51" w:rsidP="00817172">
            <w:proofErr w:type="spellStart"/>
            <w:r w:rsidRPr="005F2DFA">
              <w:t>Kiểu</w:t>
            </w:r>
            <w:proofErr w:type="spellEnd"/>
          </w:p>
        </w:tc>
        <w:tc>
          <w:tcPr>
            <w:tcW w:w="1639" w:type="dxa"/>
          </w:tcPr>
          <w:p w14:paraId="54A62E84" w14:textId="77777777" w:rsidR="004B7E51" w:rsidRPr="005F2DFA" w:rsidRDefault="004B7E51" w:rsidP="00817172">
            <w:proofErr w:type="spellStart"/>
            <w:r w:rsidRPr="005F2DFA">
              <w:t>Ràng</w:t>
            </w:r>
            <w:proofErr w:type="spellEnd"/>
            <w:r w:rsidRPr="005F2DFA">
              <w:t xml:space="preserve"> </w:t>
            </w:r>
            <w:proofErr w:type="spellStart"/>
            <w:r w:rsidRPr="005F2DFA">
              <w:t>buộc</w:t>
            </w:r>
            <w:proofErr w:type="spellEnd"/>
          </w:p>
        </w:tc>
        <w:tc>
          <w:tcPr>
            <w:tcW w:w="2770" w:type="dxa"/>
          </w:tcPr>
          <w:p w14:paraId="0653600A" w14:textId="77777777" w:rsidR="004B7E51" w:rsidRPr="005F2DFA" w:rsidRDefault="004B7E51" w:rsidP="00817172">
            <w:r w:rsidRPr="005F2DFA">
              <w:t xml:space="preserve">Ý </w:t>
            </w:r>
            <w:proofErr w:type="spellStart"/>
            <w:r w:rsidRPr="005F2DFA">
              <w:t>nghĩa</w:t>
            </w:r>
            <w:proofErr w:type="spellEnd"/>
            <w:r w:rsidRPr="005F2DFA">
              <w:t xml:space="preserve">/ghi </w:t>
            </w:r>
            <w:proofErr w:type="spellStart"/>
            <w:r w:rsidRPr="005F2DFA">
              <w:t>chú</w:t>
            </w:r>
            <w:proofErr w:type="spellEnd"/>
          </w:p>
        </w:tc>
      </w:tr>
      <w:tr w:rsidR="009205C6" w:rsidRPr="004B7E51" w14:paraId="401A539A" w14:textId="77777777" w:rsidTr="00817172">
        <w:tc>
          <w:tcPr>
            <w:tcW w:w="1044" w:type="dxa"/>
          </w:tcPr>
          <w:p w14:paraId="2ECBDA3C" w14:textId="7DCAB34D" w:rsidR="004B7E51" w:rsidRPr="004B7E51" w:rsidRDefault="009205C6" w:rsidP="009205C6">
            <w:pPr>
              <w:pStyle w:val="ThnVnban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78" w:type="dxa"/>
          </w:tcPr>
          <w:p w14:paraId="5D8000DE" w14:textId="5C29B9DB" w:rsidR="004B7E51" w:rsidRPr="004B7E51" w:rsidRDefault="009205C6" w:rsidP="00817172">
            <w:pPr>
              <w:pStyle w:val="ThnVnban"/>
              <w:spacing w:after="0" w:line="240" w:lineRule="auto"/>
              <w:ind w:left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</w:t>
            </w:r>
            <w:r w:rsidR="009E5D0D">
              <w:rPr>
                <w:lang w:val="en-US"/>
              </w:rPr>
              <w:t>Ban</w:t>
            </w:r>
            <w:proofErr w:type="spellEnd"/>
          </w:p>
        </w:tc>
        <w:tc>
          <w:tcPr>
            <w:tcW w:w="1637" w:type="dxa"/>
          </w:tcPr>
          <w:p w14:paraId="12AE3305" w14:textId="4C80D7BD" w:rsidR="004B7E51" w:rsidRPr="009205C6" w:rsidRDefault="009205C6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39" w:type="dxa"/>
          </w:tcPr>
          <w:p w14:paraId="3FE80FA6" w14:textId="6E2C98B6" w:rsidR="004B7E51" w:rsidRPr="009205C6" w:rsidRDefault="009205C6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Khóa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chính</w:t>
            </w:r>
            <w:proofErr w:type="spellEnd"/>
          </w:p>
        </w:tc>
        <w:tc>
          <w:tcPr>
            <w:tcW w:w="2770" w:type="dxa"/>
          </w:tcPr>
          <w:p w14:paraId="44AD1C0F" w14:textId="25657C68" w:rsidR="004B7E51" w:rsidRPr="009205C6" w:rsidRDefault="009205C6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9E5D0D">
              <w:rPr>
                <w:lang w:val="en-US"/>
              </w:rPr>
              <w:t>bàn</w:t>
            </w:r>
            <w:proofErr w:type="spellEnd"/>
          </w:p>
        </w:tc>
      </w:tr>
      <w:tr w:rsidR="009205C6" w:rsidRPr="004B7E51" w14:paraId="0994103F" w14:textId="77777777" w:rsidTr="00817172">
        <w:tc>
          <w:tcPr>
            <w:tcW w:w="1044" w:type="dxa"/>
          </w:tcPr>
          <w:p w14:paraId="50DF57A1" w14:textId="5354F869" w:rsidR="009205C6" w:rsidRPr="004B7E51" w:rsidRDefault="009205C6" w:rsidP="009205C6">
            <w:pPr>
              <w:pStyle w:val="ThnVnban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778" w:type="dxa"/>
          </w:tcPr>
          <w:p w14:paraId="2331910F" w14:textId="49856C58" w:rsidR="009205C6" w:rsidRPr="004B7E51" w:rsidRDefault="009205C6" w:rsidP="00817172">
            <w:pPr>
              <w:pStyle w:val="ThnVnban"/>
              <w:spacing w:after="0" w:line="240" w:lineRule="auto"/>
              <w:ind w:left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TinhTrang</w:t>
            </w:r>
            <w:proofErr w:type="spellEnd"/>
          </w:p>
        </w:tc>
        <w:tc>
          <w:tcPr>
            <w:tcW w:w="1637" w:type="dxa"/>
          </w:tcPr>
          <w:p w14:paraId="3F96B08F" w14:textId="2B522650" w:rsidR="009205C6" w:rsidRPr="009205C6" w:rsidRDefault="00402940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nvarchar</w:t>
            </w:r>
            <w:proofErr w:type="spellEnd"/>
          </w:p>
        </w:tc>
        <w:tc>
          <w:tcPr>
            <w:tcW w:w="1639" w:type="dxa"/>
          </w:tcPr>
          <w:p w14:paraId="13003C10" w14:textId="3B083298" w:rsidR="009205C6" w:rsidRPr="009205C6" w:rsidRDefault="009205C6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2770" w:type="dxa"/>
          </w:tcPr>
          <w:p w14:paraId="0BAF91FA" w14:textId="7B46AFC8" w:rsidR="009205C6" w:rsidRDefault="009205C6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Tình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trạng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9E5D0D">
              <w:rPr>
                <w:lang w:val="en-US"/>
              </w:rPr>
              <w:t>bàn</w:t>
            </w:r>
            <w:proofErr w:type="spellEnd"/>
          </w:p>
          <w:p w14:paraId="0B0CEAB0" w14:textId="0FB3A199" w:rsidR="009205C6" w:rsidRPr="009205C6" w:rsidRDefault="009205C6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spellStart"/>
            <w:r w:rsidR="009E5D0D">
              <w:rPr>
                <w:lang w:val="en-US"/>
              </w:rPr>
              <w:t>có</w:t>
            </w:r>
            <w:proofErr w:type="spellEnd"/>
            <w:r w:rsidR="009E5D0D">
              <w:rPr>
                <w:lang w:val="en-US"/>
              </w:rPr>
              <w:t xml:space="preserve"> </w:t>
            </w:r>
            <w:proofErr w:type="spellStart"/>
            <w:r w:rsidR="009E5D0D">
              <w:rPr>
                <w:lang w:val="en-US"/>
              </w:rPr>
              <w:t>khách</w:t>
            </w:r>
            <w:proofErr w:type="spellEnd"/>
            <w:r w:rsidR="009E5D0D">
              <w:rPr>
                <w:lang w:val="en-US"/>
              </w:rPr>
              <w:t>/</w:t>
            </w:r>
            <w:proofErr w:type="spellStart"/>
            <w:r w:rsidR="009E5D0D">
              <w:rPr>
                <w:lang w:val="en-US"/>
              </w:rPr>
              <w:t>trống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9205C6" w:rsidRPr="004B7E51" w14:paraId="27A20223" w14:textId="77777777" w:rsidTr="00817172">
        <w:tc>
          <w:tcPr>
            <w:tcW w:w="1044" w:type="dxa"/>
          </w:tcPr>
          <w:p w14:paraId="5B9ECD1B" w14:textId="0D38B3C3" w:rsidR="009205C6" w:rsidRPr="004B7E51" w:rsidRDefault="009205C6" w:rsidP="009205C6">
            <w:pPr>
              <w:pStyle w:val="ThnVnban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778" w:type="dxa"/>
          </w:tcPr>
          <w:p w14:paraId="762F6FBA" w14:textId="494A04CF" w:rsidR="009205C6" w:rsidRPr="004B7E51" w:rsidRDefault="00D7301B" w:rsidP="00817172">
            <w:pPr>
              <w:pStyle w:val="ThnVnban"/>
              <w:spacing w:after="0" w:line="240" w:lineRule="auto"/>
              <w:ind w:left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TenBan</w:t>
            </w:r>
            <w:proofErr w:type="spellEnd"/>
          </w:p>
        </w:tc>
        <w:tc>
          <w:tcPr>
            <w:tcW w:w="1637" w:type="dxa"/>
          </w:tcPr>
          <w:p w14:paraId="14DE3A7E" w14:textId="3D452A6F" w:rsidR="009205C6" w:rsidRPr="009205C6" w:rsidRDefault="00402940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nvarchar</w:t>
            </w:r>
            <w:proofErr w:type="spellEnd"/>
          </w:p>
        </w:tc>
        <w:tc>
          <w:tcPr>
            <w:tcW w:w="1639" w:type="dxa"/>
          </w:tcPr>
          <w:p w14:paraId="2C76BA6F" w14:textId="018A58D2" w:rsidR="009205C6" w:rsidRPr="009205C6" w:rsidRDefault="00D7301B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2770" w:type="dxa"/>
          </w:tcPr>
          <w:p w14:paraId="61DAF2D0" w14:textId="47C330D8" w:rsidR="009205C6" w:rsidRPr="009205C6" w:rsidRDefault="00D7301B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bàn</w:t>
            </w:r>
            <w:proofErr w:type="spellEnd"/>
            <w:r>
              <w:rPr>
                <w:lang w:val="en-US"/>
              </w:rPr>
              <w:t xml:space="preserve"> </w:t>
            </w:r>
          </w:p>
        </w:tc>
      </w:tr>
    </w:tbl>
    <w:p w14:paraId="333E465C" w14:textId="77777777" w:rsidR="004B7E51" w:rsidRDefault="004B7E51" w:rsidP="004B7E51">
      <w:pPr>
        <w:pStyle w:val="ThnVnban"/>
        <w:rPr>
          <w:lang w:val="en-US"/>
        </w:rPr>
      </w:pPr>
    </w:p>
    <w:p w14:paraId="7BDA445F" w14:textId="0492E401" w:rsidR="004B7E51" w:rsidRDefault="004B7E51" w:rsidP="004B7E51">
      <w:pPr>
        <w:pStyle w:val="ThnVnban"/>
        <w:numPr>
          <w:ilvl w:val="0"/>
          <w:numId w:val="36"/>
        </w:numPr>
        <w:ind w:left="720"/>
        <w:rPr>
          <w:lang w:val="en-US"/>
        </w:rPr>
      </w:pPr>
      <w:proofErr w:type="spellStart"/>
      <w:r>
        <w:rPr>
          <w:lang w:val="en-US"/>
        </w:rPr>
        <w:t>Bảng</w:t>
      </w:r>
      <w:proofErr w:type="spellEnd"/>
      <w:r>
        <w:rPr>
          <w:lang w:val="en-US"/>
        </w:rPr>
        <w:t xml:space="preserve"> Chi </w:t>
      </w:r>
      <w:proofErr w:type="spellStart"/>
      <w:r>
        <w:rPr>
          <w:lang w:val="en-US"/>
        </w:rPr>
        <w:t>tiết</w:t>
      </w:r>
      <w:proofErr w:type="spellEnd"/>
      <w:r>
        <w:rPr>
          <w:lang w:val="en-US"/>
        </w:rPr>
        <w:t xml:space="preserve"> </w:t>
      </w:r>
      <w:proofErr w:type="spellStart"/>
      <w:r w:rsidR="00965993">
        <w:rPr>
          <w:lang w:val="en-US"/>
        </w:rPr>
        <w:t>bàn</w:t>
      </w:r>
      <w:proofErr w:type="spellEnd"/>
      <w:r w:rsidR="00965993">
        <w:rPr>
          <w:lang w:val="en-US"/>
        </w:rPr>
        <w:t xml:space="preserve"> </w:t>
      </w:r>
      <w:proofErr w:type="spellStart"/>
      <w:r w:rsidR="00965993">
        <w:rPr>
          <w:lang w:val="en-US"/>
        </w:rPr>
        <w:t>ăn</w:t>
      </w:r>
      <w:proofErr w:type="spellEnd"/>
    </w:p>
    <w:tbl>
      <w:tblPr>
        <w:tblStyle w:val="LiBang"/>
        <w:tblW w:w="8868" w:type="dxa"/>
        <w:tblLook w:val="01E0" w:firstRow="1" w:lastRow="1" w:firstColumn="1" w:lastColumn="1" w:noHBand="0" w:noVBand="0"/>
      </w:tblPr>
      <w:tblGrid>
        <w:gridCol w:w="1026"/>
        <w:gridCol w:w="1950"/>
        <w:gridCol w:w="1596"/>
        <w:gridCol w:w="1599"/>
        <w:gridCol w:w="2697"/>
      </w:tblGrid>
      <w:tr w:rsidR="004B7E51" w:rsidRPr="005F2DFA" w14:paraId="29B112B8" w14:textId="77777777" w:rsidTr="00817172">
        <w:tc>
          <w:tcPr>
            <w:tcW w:w="1044" w:type="dxa"/>
          </w:tcPr>
          <w:p w14:paraId="26C03CC7" w14:textId="77777777" w:rsidR="004B7E51" w:rsidRPr="005F2DFA" w:rsidRDefault="004B7E51" w:rsidP="00FD7C94">
            <w:pPr>
              <w:jc w:val="center"/>
            </w:pPr>
            <w:r w:rsidRPr="005F2DFA">
              <w:t>STT</w:t>
            </w:r>
          </w:p>
        </w:tc>
        <w:tc>
          <w:tcPr>
            <w:tcW w:w="1778" w:type="dxa"/>
          </w:tcPr>
          <w:p w14:paraId="37E855AA" w14:textId="77777777" w:rsidR="004B7E51" w:rsidRPr="005F2DFA" w:rsidRDefault="004B7E51" w:rsidP="00817172">
            <w:r w:rsidRPr="005F2DFA">
              <w:t xml:space="preserve">Tên </w:t>
            </w:r>
            <w:proofErr w:type="spellStart"/>
            <w:r w:rsidRPr="005F2DFA">
              <w:t>thuộc</w:t>
            </w:r>
            <w:proofErr w:type="spellEnd"/>
            <w:r w:rsidRPr="005F2DFA">
              <w:t xml:space="preserve"> </w:t>
            </w:r>
            <w:proofErr w:type="spellStart"/>
            <w:r w:rsidRPr="005F2DFA">
              <w:t>tính</w:t>
            </w:r>
            <w:proofErr w:type="spellEnd"/>
          </w:p>
        </w:tc>
        <w:tc>
          <w:tcPr>
            <w:tcW w:w="1637" w:type="dxa"/>
          </w:tcPr>
          <w:p w14:paraId="672B3D83" w14:textId="77777777" w:rsidR="004B7E51" w:rsidRPr="005F2DFA" w:rsidRDefault="004B7E51" w:rsidP="00817172">
            <w:proofErr w:type="spellStart"/>
            <w:r w:rsidRPr="005F2DFA">
              <w:t>Kiểu</w:t>
            </w:r>
            <w:proofErr w:type="spellEnd"/>
          </w:p>
        </w:tc>
        <w:tc>
          <w:tcPr>
            <w:tcW w:w="1639" w:type="dxa"/>
          </w:tcPr>
          <w:p w14:paraId="00E3B3DE" w14:textId="77777777" w:rsidR="004B7E51" w:rsidRPr="005F2DFA" w:rsidRDefault="004B7E51" w:rsidP="00817172">
            <w:proofErr w:type="spellStart"/>
            <w:r w:rsidRPr="005F2DFA">
              <w:t>Ràng</w:t>
            </w:r>
            <w:proofErr w:type="spellEnd"/>
            <w:r w:rsidRPr="005F2DFA">
              <w:t xml:space="preserve"> </w:t>
            </w:r>
            <w:proofErr w:type="spellStart"/>
            <w:r w:rsidRPr="005F2DFA">
              <w:t>buộc</w:t>
            </w:r>
            <w:proofErr w:type="spellEnd"/>
          </w:p>
        </w:tc>
        <w:tc>
          <w:tcPr>
            <w:tcW w:w="2770" w:type="dxa"/>
          </w:tcPr>
          <w:p w14:paraId="3A7806FE" w14:textId="77777777" w:rsidR="004B7E51" w:rsidRPr="005F2DFA" w:rsidRDefault="004B7E51" w:rsidP="00817172">
            <w:r w:rsidRPr="005F2DFA">
              <w:t xml:space="preserve">Ý </w:t>
            </w:r>
            <w:proofErr w:type="spellStart"/>
            <w:r w:rsidRPr="005F2DFA">
              <w:t>nghĩa</w:t>
            </w:r>
            <w:proofErr w:type="spellEnd"/>
            <w:r w:rsidRPr="005F2DFA">
              <w:t xml:space="preserve">/ghi </w:t>
            </w:r>
            <w:proofErr w:type="spellStart"/>
            <w:r w:rsidRPr="005F2DFA">
              <w:t>chú</w:t>
            </w:r>
            <w:proofErr w:type="spellEnd"/>
          </w:p>
        </w:tc>
      </w:tr>
      <w:tr w:rsidR="004B7E51" w:rsidRPr="004B7E51" w14:paraId="6C0EE4A4" w14:textId="77777777" w:rsidTr="00817172">
        <w:tc>
          <w:tcPr>
            <w:tcW w:w="1044" w:type="dxa"/>
          </w:tcPr>
          <w:p w14:paraId="0927F6FC" w14:textId="1C94D84B" w:rsidR="004B7E51" w:rsidRPr="004B7E51" w:rsidRDefault="00FD7C94" w:rsidP="00FD7C94">
            <w:pPr>
              <w:pStyle w:val="ThnVnban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78" w:type="dxa"/>
          </w:tcPr>
          <w:p w14:paraId="5D3AE8BA" w14:textId="59E20A8F" w:rsidR="004B7E51" w:rsidRPr="004B7E51" w:rsidRDefault="00FD7C94" w:rsidP="00817172">
            <w:pPr>
              <w:pStyle w:val="ThnVnban"/>
              <w:spacing w:after="0" w:line="240" w:lineRule="auto"/>
              <w:ind w:left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</w:t>
            </w:r>
            <w:r w:rsidR="00204C2F">
              <w:rPr>
                <w:lang w:val="en-US"/>
              </w:rPr>
              <w:t>ChiTietBanAn</w:t>
            </w:r>
            <w:proofErr w:type="spellEnd"/>
          </w:p>
        </w:tc>
        <w:tc>
          <w:tcPr>
            <w:tcW w:w="1637" w:type="dxa"/>
          </w:tcPr>
          <w:p w14:paraId="37FF16D7" w14:textId="3D284634" w:rsidR="004B7E51" w:rsidRPr="00FD7C94" w:rsidRDefault="00FD7C94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39" w:type="dxa"/>
          </w:tcPr>
          <w:p w14:paraId="501C05D4" w14:textId="04ACD91A" w:rsidR="004B7E51" w:rsidRPr="00FD7C94" w:rsidRDefault="00FD7C94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Khóa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chính</w:t>
            </w:r>
            <w:proofErr w:type="spellEnd"/>
          </w:p>
        </w:tc>
        <w:tc>
          <w:tcPr>
            <w:tcW w:w="2770" w:type="dxa"/>
          </w:tcPr>
          <w:p w14:paraId="5E187A0B" w14:textId="19E08229" w:rsidR="004B7E51" w:rsidRPr="00FD7C94" w:rsidRDefault="00FD7C94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Mã</w:t>
            </w:r>
            <w:proofErr w:type="spellEnd"/>
            <w:r>
              <w:rPr>
                <w:lang w:val="en-US"/>
              </w:rPr>
              <w:t xml:space="preserve"> </w:t>
            </w:r>
            <w:r w:rsidR="00204C2F">
              <w:rPr>
                <w:lang w:val="en-US"/>
              </w:rPr>
              <w:t xml:space="preserve">chi </w:t>
            </w:r>
            <w:proofErr w:type="spellStart"/>
            <w:r w:rsidR="00204C2F">
              <w:rPr>
                <w:lang w:val="en-US"/>
              </w:rPr>
              <w:t>tiết</w:t>
            </w:r>
            <w:proofErr w:type="spellEnd"/>
            <w:r w:rsidR="00204C2F">
              <w:rPr>
                <w:lang w:val="en-US"/>
              </w:rPr>
              <w:t xml:space="preserve"> </w:t>
            </w:r>
            <w:proofErr w:type="spellStart"/>
            <w:r w:rsidR="00204C2F">
              <w:rPr>
                <w:lang w:val="en-US"/>
              </w:rPr>
              <w:t>bàn</w:t>
            </w:r>
            <w:proofErr w:type="spellEnd"/>
            <w:r w:rsidR="00204C2F">
              <w:rPr>
                <w:lang w:val="en-US"/>
              </w:rPr>
              <w:t xml:space="preserve"> </w:t>
            </w:r>
            <w:proofErr w:type="spellStart"/>
            <w:r w:rsidR="00204C2F">
              <w:rPr>
                <w:lang w:val="en-US"/>
              </w:rPr>
              <w:t>ăn</w:t>
            </w:r>
            <w:proofErr w:type="spellEnd"/>
          </w:p>
        </w:tc>
      </w:tr>
      <w:tr w:rsidR="00FD7C94" w:rsidRPr="004B7E51" w14:paraId="48D1F26A" w14:textId="77777777" w:rsidTr="00817172">
        <w:tc>
          <w:tcPr>
            <w:tcW w:w="1044" w:type="dxa"/>
          </w:tcPr>
          <w:p w14:paraId="36A8EB3D" w14:textId="153A87E5" w:rsidR="00FD7C94" w:rsidRPr="004B7E51" w:rsidRDefault="00FD7C94" w:rsidP="00FD7C94">
            <w:pPr>
              <w:pStyle w:val="ThnVnban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778" w:type="dxa"/>
          </w:tcPr>
          <w:p w14:paraId="09555A4E" w14:textId="39E0C5E1" w:rsidR="00FD7C94" w:rsidRPr="004B7E51" w:rsidRDefault="00FD7C94" w:rsidP="00817172">
            <w:pPr>
              <w:pStyle w:val="ThnVnban"/>
              <w:spacing w:after="0" w:line="240" w:lineRule="auto"/>
              <w:ind w:left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</w:t>
            </w:r>
            <w:r w:rsidR="00204C2F">
              <w:rPr>
                <w:lang w:val="en-US"/>
              </w:rPr>
              <w:t>Ban</w:t>
            </w:r>
            <w:proofErr w:type="spellEnd"/>
          </w:p>
        </w:tc>
        <w:tc>
          <w:tcPr>
            <w:tcW w:w="1637" w:type="dxa"/>
          </w:tcPr>
          <w:p w14:paraId="2A761F54" w14:textId="7C6EA347" w:rsidR="00FD7C94" w:rsidRPr="00FD7C94" w:rsidRDefault="00FD7C94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39" w:type="dxa"/>
          </w:tcPr>
          <w:p w14:paraId="109CADD0" w14:textId="24E14219" w:rsidR="00FD7C94" w:rsidRPr="00FD7C94" w:rsidRDefault="00FD7C94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Khóa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204C2F">
              <w:rPr>
                <w:lang w:val="en-US"/>
              </w:rPr>
              <w:t>ngoại</w:t>
            </w:r>
            <w:proofErr w:type="spellEnd"/>
          </w:p>
        </w:tc>
        <w:tc>
          <w:tcPr>
            <w:tcW w:w="2770" w:type="dxa"/>
          </w:tcPr>
          <w:p w14:paraId="65C4C54C" w14:textId="380ADED6" w:rsidR="00FD7C94" w:rsidRPr="00FD7C94" w:rsidRDefault="00FD7C94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204C2F">
              <w:rPr>
                <w:lang w:val="en-US"/>
              </w:rPr>
              <w:t>bàn</w:t>
            </w:r>
            <w:proofErr w:type="spellEnd"/>
          </w:p>
        </w:tc>
      </w:tr>
      <w:tr w:rsidR="00204C2F" w:rsidRPr="004B7E51" w14:paraId="2F556413" w14:textId="77777777" w:rsidTr="00817172">
        <w:tc>
          <w:tcPr>
            <w:tcW w:w="1044" w:type="dxa"/>
          </w:tcPr>
          <w:p w14:paraId="42A66213" w14:textId="3BD141EC" w:rsidR="00204C2F" w:rsidRDefault="00204C2F" w:rsidP="00FD7C94">
            <w:pPr>
              <w:pStyle w:val="ThnVnban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778" w:type="dxa"/>
          </w:tcPr>
          <w:p w14:paraId="040D52E4" w14:textId="7D815C6A" w:rsidR="00204C2F" w:rsidRDefault="00204C2F" w:rsidP="00817172">
            <w:pPr>
              <w:pStyle w:val="ThnVnban"/>
              <w:spacing w:after="0" w:line="240" w:lineRule="auto"/>
              <w:ind w:left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MaSanPha</w:t>
            </w:r>
            <w:r w:rsidR="008663E5">
              <w:rPr>
                <w:lang w:val="en-US"/>
              </w:rPr>
              <w:t>m</w:t>
            </w:r>
            <w:proofErr w:type="spellEnd"/>
          </w:p>
        </w:tc>
        <w:tc>
          <w:tcPr>
            <w:tcW w:w="1637" w:type="dxa"/>
          </w:tcPr>
          <w:p w14:paraId="0E319C18" w14:textId="610F84AA" w:rsidR="00204C2F" w:rsidRDefault="00204C2F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39" w:type="dxa"/>
          </w:tcPr>
          <w:p w14:paraId="203DFF17" w14:textId="6ECC0122" w:rsidR="00204C2F" w:rsidRDefault="008663E5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="00204C2F">
              <w:rPr>
                <w:lang w:val="en-US"/>
              </w:rPr>
              <w:t>ot null</w:t>
            </w:r>
          </w:p>
        </w:tc>
        <w:tc>
          <w:tcPr>
            <w:tcW w:w="2770" w:type="dxa"/>
          </w:tcPr>
          <w:p w14:paraId="056FDBF1" w14:textId="0A9AAE19" w:rsidR="00204C2F" w:rsidRDefault="008663E5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phẩm</w:t>
            </w:r>
            <w:proofErr w:type="spellEnd"/>
          </w:p>
        </w:tc>
      </w:tr>
      <w:tr w:rsidR="00FD7C94" w:rsidRPr="004B7E51" w14:paraId="66E5E526" w14:textId="77777777" w:rsidTr="00817172">
        <w:tc>
          <w:tcPr>
            <w:tcW w:w="1044" w:type="dxa"/>
          </w:tcPr>
          <w:p w14:paraId="6CB4EB9D" w14:textId="14E9564C" w:rsidR="00FD7C94" w:rsidRPr="004B7E51" w:rsidRDefault="00204C2F" w:rsidP="00FD7C94">
            <w:pPr>
              <w:pStyle w:val="ThnVnban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778" w:type="dxa"/>
          </w:tcPr>
          <w:p w14:paraId="73BFD4ED" w14:textId="25117034" w:rsidR="00FD7C94" w:rsidRPr="004B7E51" w:rsidRDefault="00FD7C94" w:rsidP="00817172">
            <w:pPr>
              <w:pStyle w:val="ThnVnban"/>
              <w:spacing w:after="0" w:line="240" w:lineRule="auto"/>
              <w:ind w:left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SoLuong</w:t>
            </w:r>
            <w:proofErr w:type="spellEnd"/>
          </w:p>
        </w:tc>
        <w:tc>
          <w:tcPr>
            <w:tcW w:w="1637" w:type="dxa"/>
          </w:tcPr>
          <w:p w14:paraId="215881B5" w14:textId="573D2D96" w:rsidR="00FD7C94" w:rsidRPr="00FD7C94" w:rsidRDefault="00FD7C94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39" w:type="dxa"/>
          </w:tcPr>
          <w:p w14:paraId="5B74CF19" w14:textId="3F0EA4CB" w:rsidR="00FD7C94" w:rsidRPr="001649E4" w:rsidRDefault="001649E4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2770" w:type="dxa"/>
          </w:tcPr>
          <w:p w14:paraId="2245BBF3" w14:textId="77777777" w:rsidR="00FD7C94" w:rsidRDefault="00FD7C94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Số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lượng</w:t>
            </w:r>
            <w:proofErr w:type="spellEnd"/>
            <w:r>
              <w:rPr>
                <w:lang w:val="en-US"/>
              </w:rPr>
              <w:t>,</w:t>
            </w:r>
          </w:p>
          <w:p w14:paraId="2B39E3D3" w14:textId="31AC379F" w:rsidR="00FD7C94" w:rsidRPr="00FD7C94" w:rsidRDefault="00FD7C94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lớn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hơn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hoặc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bằng</w:t>
            </w:r>
            <w:proofErr w:type="spellEnd"/>
            <w:r>
              <w:rPr>
                <w:lang w:val="en-US"/>
              </w:rPr>
              <w:t xml:space="preserve"> 0</w:t>
            </w:r>
          </w:p>
        </w:tc>
      </w:tr>
      <w:tr w:rsidR="00F73687" w:rsidRPr="004B7E51" w14:paraId="6E9F6712" w14:textId="77777777" w:rsidTr="00817172">
        <w:tc>
          <w:tcPr>
            <w:tcW w:w="1044" w:type="dxa"/>
          </w:tcPr>
          <w:p w14:paraId="5F9EFD48" w14:textId="744222B9" w:rsidR="00F73687" w:rsidRDefault="00F73687" w:rsidP="00FD7C94">
            <w:pPr>
              <w:pStyle w:val="ThnVnban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778" w:type="dxa"/>
          </w:tcPr>
          <w:p w14:paraId="7167ACE9" w14:textId="3BDDE232" w:rsidR="00F73687" w:rsidRDefault="00F73687" w:rsidP="00817172">
            <w:pPr>
              <w:pStyle w:val="ThnVnban"/>
              <w:spacing w:after="0" w:line="240" w:lineRule="auto"/>
              <w:ind w:left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DonGia</w:t>
            </w:r>
            <w:proofErr w:type="spellEnd"/>
          </w:p>
        </w:tc>
        <w:tc>
          <w:tcPr>
            <w:tcW w:w="1637" w:type="dxa"/>
          </w:tcPr>
          <w:p w14:paraId="31616D38" w14:textId="164D2808" w:rsidR="00F73687" w:rsidRDefault="00F73687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1639" w:type="dxa"/>
          </w:tcPr>
          <w:p w14:paraId="01A7B984" w14:textId="1D63454E" w:rsidR="00F73687" w:rsidRDefault="00F73687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2770" w:type="dxa"/>
          </w:tcPr>
          <w:p w14:paraId="1A84AAF6" w14:textId="25812CBD" w:rsidR="00F73687" w:rsidRDefault="00F73687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Thành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tiền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bàn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ăn</w:t>
            </w:r>
            <w:proofErr w:type="spellEnd"/>
          </w:p>
        </w:tc>
      </w:tr>
    </w:tbl>
    <w:p w14:paraId="7A5B9717" w14:textId="77777777" w:rsidR="004B7E51" w:rsidRDefault="004B7E51" w:rsidP="004B7E51">
      <w:pPr>
        <w:pStyle w:val="ThnVnban"/>
        <w:rPr>
          <w:lang w:val="en-US"/>
        </w:rPr>
      </w:pPr>
    </w:p>
    <w:p w14:paraId="23AFA95B" w14:textId="12664FF5" w:rsidR="004B7E51" w:rsidRDefault="004B7E51" w:rsidP="004B7E51">
      <w:pPr>
        <w:pStyle w:val="ThnVnban"/>
        <w:numPr>
          <w:ilvl w:val="0"/>
          <w:numId w:val="36"/>
        </w:numPr>
        <w:ind w:left="720"/>
        <w:rPr>
          <w:lang w:val="en-US"/>
        </w:rPr>
      </w:pPr>
      <w:proofErr w:type="spellStart"/>
      <w:r>
        <w:rPr>
          <w:lang w:val="en-US"/>
        </w:rPr>
        <w:t>Bảng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Hóa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đơn</w:t>
      </w:r>
      <w:proofErr w:type="spellEnd"/>
    </w:p>
    <w:tbl>
      <w:tblPr>
        <w:tblStyle w:val="LiBang"/>
        <w:tblW w:w="8868" w:type="dxa"/>
        <w:tblLook w:val="01E0" w:firstRow="1" w:lastRow="1" w:firstColumn="1" w:lastColumn="1" w:noHBand="0" w:noVBand="0"/>
      </w:tblPr>
      <w:tblGrid>
        <w:gridCol w:w="1029"/>
        <w:gridCol w:w="1923"/>
        <w:gridCol w:w="1602"/>
        <w:gridCol w:w="1606"/>
        <w:gridCol w:w="2708"/>
      </w:tblGrid>
      <w:tr w:rsidR="004B7E51" w:rsidRPr="005F2DFA" w14:paraId="7C862F33" w14:textId="77777777" w:rsidTr="00817172">
        <w:tc>
          <w:tcPr>
            <w:tcW w:w="1044" w:type="dxa"/>
          </w:tcPr>
          <w:p w14:paraId="3D9E078C" w14:textId="77777777" w:rsidR="004B7E51" w:rsidRPr="005F2DFA" w:rsidRDefault="004B7E51" w:rsidP="00FD7C94">
            <w:pPr>
              <w:jc w:val="center"/>
            </w:pPr>
            <w:r w:rsidRPr="005F2DFA">
              <w:t>STT</w:t>
            </w:r>
          </w:p>
        </w:tc>
        <w:tc>
          <w:tcPr>
            <w:tcW w:w="1778" w:type="dxa"/>
          </w:tcPr>
          <w:p w14:paraId="72944BEA" w14:textId="77777777" w:rsidR="004B7E51" w:rsidRPr="005F2DFA" w:rsidRDefault="004B7E51" w:rsidP="00817172">
            <w:r w:rsidRPr="005F2DFA">
              <w:t xml:space="preserve">Tên </w:t>
            </w:r>
            <w:proofErr w:type="spellStart"/>
            <w:r w:rsidRPr="005F2DFA">
              <w:t>thuộc</w:t>
            </w:r>
            <w:proofErr w:type="spellEnd"/>
            <w:r w:rsidRPr="005F2DFA">
              <w:t xml:space="preserve"> </w:t>
            </w:r>
            <w:proofErr w:type="spellStart"/>
            <w:r w:rsidRPr="005F2DFA">
              <w:t>tính</w:t>
            </w:r>
            <w:proofErr w:type="spellEnd"/>
          </w:p>
        </w:tc>
        <w:tc>
          <w:tcPr>
            <w:tcW w:w="1637" w:type="dxa"/>
          </w:tcPr>
          <w:p w14:paraId="3E3149D7" w14:textId="77777777" w:rsidR="004B7E51" w:rsidRPr="005F2DFA" w:rsidRDefault="004B7E51" w:rsidP="00817172">
            <w:proofErr w:type="spellStart"/>
            <w:r w:rsidRPr="005F2DFA">
              <w:t>Kiểu</w:t>
            </w:r>
            <w:proofErr w:type="spellEnd"/>
          </w:p>
        </w:tc>
        <w:tc>
          <w:tcPr>
            <w:tcW w:w="1639" w:type="dxa"/>
          </w:tcPr>
          <w:p w14:paraId="03EAA470" w14:textId="77777777" w:rsidR="004B7E51" w:rsidRPr="005F2DFA" w:rsidRDefault="004B7E51" w:rsidP="00817172">
            <w:proofErr w:type="spellStart"/>
            <w:r w:rsidRPr="005F2DFA">
              <w:t>Ràng</w:t>
            </w:r>
            <w:proofErr w:type="spellEnd"/>
            <w:r w:rsidRPr="005F2DFA">
              <w:t xml:space="preserve"> </w:t>
            </w:r>
            <w:proofErr w:type="spellStart"/>
            <w:r w:rsidRPr="005F2DFA">
              <w:t>buộc</w:t>
            </w:r>
            <w:proofErr w:type="spellEnd"/>
          </w:p>
        </w:tc>
        <w:tc>
          <w:tcPr>
            <w:tcW w:w="2770" w:type="dxa"/>
          </w:tcPr>
          <w:p w14:paraId="5BB2FC4E" w14:textId="77777777" w:rsidR="004B7E51" w:rsidRPr="005F2DFA" w:rsidRDefault="004B7E51" w:rsidP="00817172">
            <w:r w:rsidRPr="005F2DFA">
              <w:t xml:space="preserve">Ý </w:t>
            </w:r>
            <w:proofErr w:type="spellStart"/>
            <w:r w:rsidRPr="005F2DFA">
              <w:t>nghĩa</w:t>
            </w:r>
            <w:proofErr w:type="spellEnd"/>
            <w:r w:rsidRPr="005F2DFA">
              <w:t xml:space="preserve">/ghi </w:t>
            </w:r>
            <w:proofErr w:type="spellStart"/>
            <w:r w:rsidRPr="005F2DFA">
              <w:t>chú</w:t>
            </w:r>
            <w:proofErr w:type="spellEnd"/>
          </w:p>
        </w:tc>
      </w:tr>
      <w:tr w:rsidR="00FD7C94" w:rsidRPr="004B7E51" w14:paraId="3D63763B" w14:textId="77777777" w:rsidTr="00817172">
        <w:tc>
          <w:tcPr>
            <w:tcW w:w="1044" w:type="dxa"/>
          </w:tcPr>
          <w:p w14:paraId="42CDA2D3" w14:textId="6F935A3E" w:rsidR="004B7E51" w:rsidRPr="004B7E51" w:rsidRDefault="00FD7C94" w:rsidP="00FD7C94">
            <w:pPr>
              <w:pStyle w:val="ThnVnban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78" w:type="dxa"/>
          </w:tcPr>
          <w:p w14:paraId="65EC56AF" w14:textId="5D878482" w:rsidR="004B7E51" w:rsidRPr="004B7E51" w:rsidRDefault="00FD7C94" w:rsidP="00817172">
            <w:pPr>
              <w:pStyle w:val="ThnVnban"/>
              <w:spacing w:after="0" w:line="240" w:lineRule="auto"/>
              <w:ind w:left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MaH</w:t>
            </w:r>
            <w:r w:rsidR="00F9608D">
              <w:rPr>
                <w:lang w:val="en-US"/>
              </w:rPr>
              <w:t>oaDon</w:t>
            </w:r>
            <w:proofErr w:type="spellEnd"/>
          </w:p>
        </w:tc>
        <w:tc>
          <w:tcPr>
            <w:tcW w:w="1637" w:type="dxa"/>
          </w:tcPr>
          <w:p w14:paraId="36C67634" w14:textId="6984D691" w:rsidR="004B7E51" w:rsidRPr="00FD7C94" w:rsidRDefault="00FD7C94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39" w:type="dxa"/>
          </w:tcPr>
          <w:p w14:paraId="76B181AD" w14:textId="4683377F" w:rsidR="004B7E51" w:rsidRPr="00FD7C94" w:rsidRDefault="00FD7C94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Khóa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chính</w:t>
            </w:r>
            <w:proofErr w:type="spellEnd"/>
          </w:p>
        </w:tc>
        <w:tc>
          <w:tcPr>
            <w:tcW w:w="2770" w:type="dxa"/>
          </w:tcPr>
          <w:p w14:paraId="12C8D36B" w14:textId="56380FB5" w:rsidR="004B7E51" w:rsidRPr="00FD7C94" w:rsidRDefault="00FD7C94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hóa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đơn</w:t>
            </w:r>
            <w:proofErr w:type="spellEnd"/>
          </w:p>
        </w:tc>
      </w:tr>
      <w:tr w:rsidR="00FD7C94" w:rsidRPr="004B7E51" w14:paraId="66933843" w14:textId="77777777" w:rsidTr="00817172">
        <w:tc>
          <w:tcPr>
            <w:tcW w:w="1044" w:type="dxa"/>
          </w:tcPr>
          <w:p w14:paraId="461D8BDC" w14:textId="02F9FAA2" w:rsidR="00FD7C94" w:rsidRPr="004B7E51" w:rsidRDefault="00FD7C94" w:rsidP="00FD7C94">
            <w:pPr>
              <w:pStyle w:val="ThnVnban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778" w:type="dxa"/>
          </w:tcPr>
          <w:p w14:paraId="768B42D2" w14:textId="7B56ABD7" w:rsidR="00FD7C94" w:rsidRPr="004B7E51" w:rsidRDefault="00F9608D" w:rsidP="00817172">
            <w:pPr>
              <w:pStyle w:val="ThnVnban"/>
              <w:spacing w:after="0" w:line="240" w:lineRule="auto"/>
              <w:ind w:left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MaTaiKhoan</w:t>
            </w:r>
            <w:proofErr w:type="spellEnd"/>
          </w:p>
        </w:tc>
        <w:tc>
          <w:tcPr>
            <w:tcW w:w="1637" w:type="dxa"/>
          </w:tcPr>
          <w:p w14:paraId="578F7291" w14:textId="014F98C0" w:rsidR="00FD7C94" w:rsidRPr="00FD7C94" w:rsidRDefault="00F9608D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39" w:type="dxa"/>
          </w:tcPr>
          <w:p w14:paraId="352AFD51" w14:textId="3F7EF970" w:rsidR="00FD7C94" w:rsidRPr="001649E4" w:rsidRDefault="00F9608D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Khóa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ngoại</w:t>
            </w:r>
            <w:proofErr w:type="spellEnd"/>
          </w:p>
        </w:tc>
        <w:tc>
          <w:tcPr>
            <w:tcW w:w="2770" w:type="dxa"/>
          </w:tcPr>
          <w:p w14:paraId="4D44E1B2" w14:textId="29DBE2F1" w:rsidR="00FD7C94" w:rsidRPr="00FD7C94" w:rsidRDefault="00F9608D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tài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khoản</w:t>
            </w:r>
            <w:proofErr w:type="spellEnd"/>
          </w:p>
        </w:tc>
      </w:tr>
      <w:tr w:rsidR="00FD7C94" w:rsidRPr="004B7E51" w14:paraId="786D0968" w14:textId="77777777" w:rsidTr="00817172">
        <w:tc>
          <w:tcPr>
            <w:tcW w:w="1044" w:type="dxa"/>
          </w:tcPr>
          <w:p w14:paraId="16E9D8AD" w14:textId="4B10C0F0" w:rsidR="00FD7C94" w:rsidRPr="004B7E51" w:rsidRDefault="00FD7C94" w:rsidP="00FD7C94">
            <w:pPr>
              <w:pStyle w:val="ThnVnban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778" w:type="dxa"/>
          </w:tcPr>
          <w:p w14:paraId="242A3386" w14:textId="2FD58433" w:rsidR="00FD7C94" w:rsidRPr="004B7E51" w:rsidRDefault="00FD7C94" w:rsidP="00817172">
            <w:pPr>
              <w:pStyle w:val="ThnVnban"/>
              <w:spacing w:after="0" w:line="240" w:lineRule="auto"/>
              <w:ind w:left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NgayLapHoaDon</w:t>
            </w:r>
            <w:proofErr w:type="spellEnd"/>
          </w:p>
        </w:tc>
        <w:tc>
          <w:tcPr>
            <w:tcW w:w="1637" w:type="dxa"/>
          </w:tcPr>
          <w:p w14:paraId="02076AE2" w14:textId="046C1D8F" w:rsidR="00FD7C94" w:rsidRPr="00FD7C94" w:rsidRDefault="00FD7C94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639" w:type="dxa"/>
          </w:tcPr>
          <w:p w14:paraId="719C135A" w14:textId="40F2E616" w:rsidR="00FD7C94" w:rsidRPr="003F6149" w:rsidRDefault="003F6149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2770" w:type="dxa"/>
          </w:tcPr>
          <w:p w14:paraId="574E2378" w14:textId="77777777" w:rsidR="00FD7C94" w:rsidRDefault="00FD7C94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Ngày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lập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hóa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đơn</w:t>
            </w:r>
            <w:proofErr w:type="spellEnd"/>
            <w:r>
              <w:rPr>
                <w:lang w:val="en-US"/>
              </w:rPr>
              <w:t>,</w:t>
            </w:r>
          </w:p>
          <w:p w14:paraId="0B9F46D5" w14:textId="50DB3132" w:rsidR="00FD7C94" w:rsidRPr="00FD7C94" w:rsidRDefault="00FD7C94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định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dạng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yyyy</w:t>
            </w:r>
            <w:proofErr w:type="spellEnd"/>
            <w:r>
              <w:rPr>
                <w:lang w:val="en-US"/>
              </w:rPr>
              <w:t>-mm-dd</w:t>
            </w:r>
          </w:p>
        </w:tc>
      </w:tr>
      <w:tr w:rsidR="00FD7C94" w:rsidRPr="004B7E51" w14:paraId="353FE726" w14:textId="77777777" w:rsidTr="00817172">
        <w:tc>
          <w:tcPr>
            <w:tcW w:w="1044" w:type="dxa"/>
          </w:tcPr>
          <w:p w14:paraId="7984864E" w14:textId="5CC697D9" w:rsidR="00FD7C94" w:rsidRPr="004B7E51" w:rsidRDefault="00FD7C94" w:rsidP="00FD7C94">
            <w:pPr>
              <w:pStyle w:val="ThnVnban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778" w:type="dxa"/>
          </w:tcPr>
          <w:p w14:paraId="6C215E50" w14:textId="0AA54D32" w:rsidR="00FD7C94" w:rsidRPr="004B7E51" w:rsidRDefault="000458C6" w:rsidP="00817172">
            <w:pPr>
              <w:pStyle w:val="ThnVnban"/>
              <w:spacing w:after="0" w:line="240" w:lineRule="auto"/>
              <w:ind w:left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TongTien</w:t>
            </w:r>
            <w:proofErr w:type="spellEnd"/>
          </w:p>
        </w:tc>
        <w:tc>
          <w:tcPr>
            <w:tcW w:w="1637" w:type="dxa"/>
          </w:tcPr>
          <w:p w14:paraId="572C0631" w14:textId="69B201CD" w:rsidR="00FD7C94" w:rsidRPr="00FD7C94" w:rsidRDefault="000458C6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1639" w:type="dxa"/>
          </w:tcPr>
          <w:p w14:paraId="4EF66BA1" w14:textId="32CC36B0" w:rsidR="00FD7C94" w:rsidRPr="00FD7C94" w:rsidRDefault="000458C6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2770" w:type="dxa"/>
          </w:tcPr>
          <w:p w14:paraId="5E8BD38E" w14:textId="78C04799" w:rsidR="00FD7C94" w:rsidRPr="00FD7C94" w:rsidRDefault="000458C6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Thành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tiền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của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hóa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đơn</w:t>
            </w:r>
            <w:proofErr w:type="spellEnd"/>
          </w:p>
        </w:tc>
      </w:tr>
    </w:tbl>
    <w:p w14:paraId="7A161E87" w14:textId="77777777" w:rsidR="004B7E51" w:rsidRDefault="004B7E51" w:rsidP="004B7E51">
      <w:pPr>
        <w:pStyle w:val="ThnVnban"/>
        <w:rPr>
          <w:lang w:val="en-US"/>
        </w:rPr>
      </w:pPr>
    </w:p>
    <w:p w14:paraId="39257875" w14:textId="2BBB7E6A" w:rsidR="004B7E51" w:rsidRDefault="004B7E51" w:rsidP="004B7E51">
      <w:pPr>
        <w:pStyle w:val="ThnVnban"/>
        <w:numPr>
          <w:ilvl w:val="0"/>
          <w:numId w:val="36"/>
        </w:numPr>
        <w:ind w:left="720"/>
        <w:rPr>
          <w:lang w:val="en-US"/>
        </w:rPr>
      </w:pPr>
      <w:proofErr w:type="spellStart"/>
      <w:r>
        <w:rPr>
          <w:lang w:val="en-US"/>
        </w:rPr>
        <w:t>Bảng</w:t>
      </w:r>
      <w:proofErr w:type="spellEnd"/>
      <w:r>
        <w:rPr>
          <w:lang w:val="en-US"/>
        </w:rPr>
        <w:t xml:space="preserve"> Chi </w:t>
      </w:r>
      <w:proofErr w:type="spellStart"/>
      <w:r>
        <w:rPr>
          <w:lang w:val="en-US"/>
        </w:rPr>
        <w:t>tiết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hóa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đơn</w:t>
      </w:r>
      <w:proofErr w:type="spellEnd"/>
    </w:p>
    <w:tbl>
      <w:tblPr>
        <w:tblStyle w:val="LiBang"/>
        <w:tblW w:w="8868" w:type="dxa"/>
        <w:tblLook w:val="01E0" w:firstRow="1" w:lastRow="1" w:firstColumn="1" w:lastColumn="1" w:noHBand="0" w:noVBand="0"/>
      </w:tblPr>
      <w:tblGrid>
        <w:gridCol w:w="1044"/>
        <w:gridCol w:w="1778"/>
        <w:gridCol w:w="1637"/>
        <w:gridCol w:w="1639"/>
        <w:gridCol w:w="2770"/>
      </w:tblGrid>
      <w:tr w:rsidR="004B7E51" w:rsidRPr="005F2DFA" w14:paraId="350EDCA7" w14:textId="77777777" w:rsidTr="00817172">
        <w:tc>
          <w:tcPr>
            <w:tcW w:w="1044" w:type="dxa"/>
          </w:tcPr>
          <w:p w14:paraId="7C35A76F" w14:textId="77777777" w:rsidR="004B7E51" w:rsidRPr="005F2DFA" w:rsidRDefault="004B7E51" w:rsidP="00FD7C94">
            <w:pPr>
              <w:jc w:val="center"/>
            </w:pPr>
            <w:r w:rsidRPr="005F2DFA">
              <w:t>STT</w:t>
            </w:r>
          </w:p>
        </w:tc>
        <w:tc>
          <w:tcPr>
            <w:tcW w:w="1778" w:type="dxa"/>
          </w:tcPr>
          <w:p w14:paraId="31653A59" w14:textId="77777777" w:rsidR="004B7E51" w:rsidRPr="005F2DFA" w:rsidRDefault="004B7E51" w:rsidP="00817172">
            <w:r w:rsidRPr="005F2DFA">
              <w:t xml:space="preserve">Tên </w:t>
            </w:r>
            <w:proofErr w:type="spellStart"/>
            <w:r w:rsidRPr="005F2DFA">
              <w:t>thuộc</w:t>
            </w:r>
            <w:proofErr w:type="spellEnd"/>
            <w:r w:rsidRPr="005F2DFA">
              <w:t xml:space="preserve"> </w:t>
            </w:r>
            <w:proofErr w:type="spellStart"/>
            <w:r w:rsidRPr="005F2DFA">
              <w:t>tính</w:t>
            </w:r>
            <w:proofErr w:type="spellEnd"/>
          </w:p>
        </w:tc>
        <w:tc>
          <w:tcPr>
            <w:tcW w:w="1637" w:type="dxa"/>
          </w:tcPr>
          <w:p w14:paraId="137C26E6" w14:textId="77777777" w:rsidR="004B7E51" w:rsidRPr="005F2DFA" w:rsidRDefault="004B7E51" w:rsidP="00817172">
            <w:proofErr w:type="spellStart"/>
            <w:r w:rsidRPr="005F2DFA">
              <w:t>Kiểu</w:t>
            </w:r>
            <w:proofErr w:type="spellEnd"/>
          </w:p>
        </w:tc>
        <w:tc>
          <w:tcPr>
            <w:tcW w:w="1639" w:type="dxa"/>
          </w:tcPr>
          <w:p w14:paraId="1CED12BC" w14:textId="77777777" w:rsidR="004B7E51" w:rsidRPr="005F2DFA" w:rsidRDefault="004B7E51" w:rsidP="00817172">
            <w:proofErr w:type="spellStart"/>
            <w:r w:rsidRPr="005F2DFA">
              <w:t>Ràng</w:t>
            </w:r>
            <w:proofErr w:type="spellEnd"/>
            <w:r w:rsidRPr="005F2DFA">
              <w:t xml:space="preserve"> </w:t>
            </w:r>
            <w:proofErr w:type="spellStart"/>
            <w:r w:rsidRPr="005F2DFA">
              <w:t>buộc</w:t>
            </w:r>
            <w:proofErr w:type="spellEnd"/>
          </w:p>
        </w:tc>
        <w:tc>
          <w:tcPr>
            <w:tcW w:w="2770" w:type="dxa"/>
          </w:tcPr>
          <w:p w14:paraId="4DF46D38" w14:textId="77777777" w:rsidR="004B7E51" w:rsidRPr="005F2DFA" w:rsidRDefault="004B7E51" w:rsidP="00817172">
            <w:r w:rsidRPr="005F2DFA">
              <w:t xml:space="preserve">Ý </w:t>
            </w:r>
            <w:proofErr w:type="spellStart"/>
            <w:r w:rsidRPr="005F2DFA">
              <w:t>nghĩa</w:t>
            </w:r>
            <w:proofErr w:type="spellEnd"/>
            <w:r w:rsidRPr="005F2DFA">
              <w:t xml:space="preserve">/ghi </w:t>
            </w:r>
            <w:proofErr w:type="spellStart"/>
            <w:r w:rsidRPr="005F2DFA">
              <w:t>chú</w:t>
            </w:r>
            <w:proofErr w:type="spellEnd"/>
          </w:p>
        </w:tc>
      </w:tr>
      <w:tr w:rsidR="004B7E51" w:rsidRPr="004B7E51" w14:paraId="4172071C" w14:textId="77777777" w:rsidTr="00817172">
        <w:tc>
          <w:tcPr>
            <w:tcW w:w="1044" w:type="dxa"/>
          </w:tcPr>
          <w:p w14:paraId="1633CE4F" w14:textId="5C531887" w:rsidR="004B7E51" w:rsidRPr="004B7E51" w:rsidRDefault="0030020F" w:rsidP="00FD7C94">
            <w:pPr>
              <w:pStyle w:val="ThnVnban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78" w:type="dxa"/>
          </w:tcPr>
          <w:p w14:paraId="5C7E65CB" w14:textId="09506C47" w:rsidR="004B7E51" w:rsidRPr="004B7E51" w:rsidRDefault="0030020F" w:rsidP="00817172">
            <w:pPr>
              <w:pStyle w:val="ThnVnban"/>
              <w:spacing w:after="0" w:line="240" w:lineRule="auto"/>
              <w:ind w:left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</w:t>
            </w:r>
            <w:r w:rsidR="002C7852">
              <w:rPr>
                <w:lang w:val="en-US"/>
              </w:rPr>
              <w:t>SanPham</w:t>
            </w:r>
            <w:proofErr w:type="spellEnd"/>
          </w:p>
        </w:tc>
        <w:tc>
          <w:tcPr>
            <w:tcW w:w="1637" w:type="dxa"/>
          </w:tcPr>
          <w:p w14:paraId="78140651" w14:textId="0809732E" w:rsidR="004B7E51" w:rsidRPr="0030020F" w:rsidRDefault="0030020F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39" w:type="dxa"/>
          </w:tcPr>
          <w:p w14:paraId="33434F02" w14:textId="7BA4F854" w:rsidR="004B7E51" w:rsidRPr="0030020F" w:rsidRDefault="0030020F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Khóa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chính</w:t>
            </w:r>
            <w:proofErr w:type="spellEnd"/>
          </w:p>
        </w:tc>
        <w:tc>
          <w:tcPr>
            <w:tcW w:w="2770" w:type="dxa"/>
          </w:tcPr>
          <w:p w14:paraId="383AC3B0" w14:textId="38AD5D24" w:rsidR="004B7E51" w:rsidRPr="009A149B" w:rsidRDefault="009A149B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2C7852">
              <w:rPr>
                <w:lang w:val="en-US"/>
              </w:rPr>
              <w:t>sản</w:t>
            </w:r>
            <w:proofErr w:type="spellEnd"/>
            <w:r w:rsidR="002C7852">
              <w:rPr>
                <w:lang w:val="en-US"/>
              </w:rPr>
              <w:t xml:space="preserve"> </w:t>
            </w:r>
            <w:proofErr w:type="spellStart"/>
            <w:r w:rsidR="002C7852">
              <w:rPr>
                <w:lang w:val="en-US"/>
              </w:rPr>
              <w:t>phẩm</w:t>
            </w:r>
            <w:proofErr w:type="spellEnd"/>
          </w:p>
        </w:tc>
      </w:tr>
      <w:tr w:rsidR="0030020F" w:rsidRPr="004B7E51" w14:paraId="24D8900C" w14:textId="77777777" w:rsidTr="00817172">
        <w:tc>
          <w:tcPr>
            <w:tcW w:w="1044" w:type="dxa"/>
          </w:tcPr>
          <w:p w14:paraId="320D14C8" w14:textId="7AE0D066" w:rsidR="0030020F" w:rsidRPr="004B7E51" w:rsidRDefault="0030020F" w:rsidP="00FD7C94">
            <w:pPr>
              <w:pStyle w:val="ThnVnban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778" w:type="dxa"/>
          </w:tcPr>
          <w:p w14:paraId="3AE30CAE" w14:textId="0A448121" w:rsidR="0030020F" w:rsidRPr="004B7E51" w:rsidRDefault="0030020F" w:rsidP="00817172">
            <w:pPr>
              <w:pStyle w:val="ThnVnban"/>
              <w:spacing w:after="0" w:line="240" w:lineRule="auto"/>
              <w:ind w:left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MaH</w:t>
            </w:r>
            <w:r w:rsidR="002C7852">
              <w:rPr>
                <w:lang w:val="en-US"/>
              </w:rPr>
              <w:t>oaDon</w:t>
            </w:r>
            <w:proofErr w:type="spellEnd"/>
          </w:p>
        </w:tc>
        <w:tc>
          <w:tcPr>
            <w:tcW w:w="1637" w:type="dxa"/>
          </w:tcPr>
          <w:p w14:paraId="336A48C0" w14:textId="14583535" w:rsidR="0030020F" w:rsidRPr="0030020F" w:rsidRDefault="0030020F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39" w:type="dxa"/>
          </w:tcPr>
          <w:p w14:paraId="0F75C9EA" w14:textId="2049BA57" w:rsidR="0030020F" w:rsidRPr="0030020F" w:rsidRDefault="0030020F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Khóa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chính</w:t>
            </w:r>
            <w:proofErr w:type="spellEnd"/>
          </w:p>
        </w:tc>
        <w:tc>
          <w:tcPr>
            <w:tcW w:w="2770" w:type="dxa"/>
          </w:tcPr>
          <w:p w14:paraId="34CFD985" w14:textId="22BFD494" w:rsidR="0030020F" w:rsidRPr="009A149B" w:rsidRDefault="009A149B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hóa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đơn</w:t>
            </w:r>
            <w:proofErr w:type="spellEnd"/>
          </w:p>
        </w:tc>
      </w:tr>
      <w:tr w:rsidR="0030020F" w:rsidRPr="004B7E51" w14:paraId="16FAAB9D" w14:textId="77777777" w:rsidTr="00817172">
        <w:tc>
          <w:tcPr>
            <w:tcW w:w="1044" w:type="dxa"/>
          </w:tcPr>
          <w:p w14:paraId="27438620" w14:textId="1DA7E5B3" w:rsidR="0030020F" w:rsidRPr="004B7E51" w:rsidRDefault="0030020F" w:rsidP="00FD7C94">
            <w:pPr>
              <w:pStyle w:val="ThnVnban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778" w:type="dxa"/>
          </w:tcPr>
          <w:p w14:paraId="647D3424" w14:textId="45EE1AEA" w:rsidR="0030020F" w:rsidRPr="004B7E51" w:rsidRDefault="0030020F" w:rsidP="00817172">
            <w:pPr>
              <w:pStyle w:val="ThnVnban"/>
              <w:spacing w:after="0" w:line="240" w:lineRule="auto"/>
              <w:ind w:left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SoLuong</w:t>
            </w:r>
            <w:proofErr w:type="spellEnd"/>
          </w:p>
        </w:tc>
        <w:tc>
          <w:tcPr>
            <w:tcW w:w="1637" w:type="dxa"/>
          </w:tcPr>
          <w:p w14:paraId="324643F6" w14:textId="41C1B38B" w:rsidR="0030020F" w:rsidRPr="0030020F" w:rsidRDefault="0030020F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39" w:type="dxa"/>
          </w:tcPr>
          <w:p w14:paraId="4CAA0A03" w14:textId="0EE56824" w:rsidR="0030020F" w:rsidRPr="001649E4" w:rsidRDefault="001649E4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2770" w:type="dxa"/>
          </w:tcPr>
          <w:p w14:paraId="055F661B" w14:textId="77777777" w:rsidR="0030020F" w:rsidRDefault="009A149B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Số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lượng</w:t>
            </w:r>
            <w:proofErr w:type="spellEnd"/>
            <w:r w:rsidR="00FD7C94">
              <w:rPr>
                <w:lang w:val="en-US"/>
              </w:rPr>
              <w:t>,</w:t>
            </w:r>
          </w:p>
          <w:p w14:paraId="324EE02B" w14:textId="407F00F7" w:rsidR="00FD7C94" w:rsidRPr="009A149B" w:rsidRDefault="00FD7C94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lớn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hơn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hoặc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bằng</w:t>
            </w:r>
            <w:proofErr w:type="spellEnd"/>
            <w:r>
              <w:rPr>
                <w:lang w:val="en-US"/>
              </w:rPr>
              <w:t xml:space="preserve"> 0</w:t>
            </w:r>
          </w:p>
        </w:tc>
      </w:tr>
      <w:tr w:rsidR="0030020F" w:rsidRPr="004B7E51" w14:paraId="3296C011" w14:textId="77777777" w:rsidTr="00817172">
        <w:tc>
          <w:tcPr>
            <w:tcW w:w="1044" w:type="dxa"/>
          </w:tcPr>
          <w:p w14:paraId="281806F3" w14:textId="4D23B541" w:rsidR="0030020F" w:rsidRPr="004B7E51" w:rsidRDefault="0030020F" w:rsidP="00FD7C94">
            <w:pPr>
              <w:pStyle w:val="ThnVnban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778" w:type="dxa"/>
          </w:tcPr>
          <w:p w14:paraId="3CCF6BD3" w14:textId="6357EA85" w:rsidR="0030020F" w:rsidRPr="004B7E51" w:rsidRDefault="0030020F" w:rsidP="00817172">
            <w:pPr>
              <w:pStyle w:val="ThnVnban"/>
              <w:spacing w:after="0" w:line="240" w:lineRule="auto"/>
              <w:ind w:left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DonGiaHienTai</w:t>
            </w:r>
            <w:proofErr w:type="spellEnd"/>
          </w:p>
        </w:tc>
        <w:tc>
          <w:tcPr>
            <w:tcW w:w="1637" w:type="dxa"/>
          </w:tcPr>
          <w:p w14:paraId="7C68456E" w14:textId="056501DA" w:rsidR="0030020F" w:rsidRPr="0030020F" w:rsidRDefault="0030020F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1639" w:type="dxa"/>
          </w:tcPr>
          <w:p w14:paraId="473C8D9D" w14:textId="0B1012CF" w:rsidR="0030020F" w:rsidRPr="001649E4" w:rsidRDefault="001649E4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2770" w:type="dxa"/>
          </w:tcPr>
          <w:p w14:paraId="11B62BA8" w14:textId="77777777" w:rsidR="0030020F" w:rsidRDefault="009A149B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Đơn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giá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hiện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tại</w:t>
            </w:r>
            <w:proofErr w:type="spellEnd"/>
            <w:r w:rsidR="00FD7C94">
              <w:rPr>
                <w:lang w:val="en-US"/>
              </w:rPr>
              <w:t>,</w:t>
            </w:r>
          </w:p>
          <w:p w14:paraId="7911953A" w14:textId="428274B2" w:rsidR="00FD7C94" w:rsidRPr="009A149B" w:rsidRDefault="00FD7C94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lớn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hơn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hoặc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bằng</w:t>
            </w:r>
            <w:proofErr w:type="spellEnd"/>
            <w:r>
              <w:rPr>
                <w:lang w:val="en-US"/>
              </w:rPr>
              <w:t xml:space="preserve"> 0</w:t>
            </w:r>
          </w:p>
        </w:tc>
      </w:tr>
    </w:tbl>
    <w:p w14:paraId="61250D49" w14:textId="77777777" w:rsidR="004B7E51" w:rsidRDefault="004B7E51" w:rsidP="00050736">
      <w:pPr>
        <w:pStyle w:val="ThnVnban"/>
        <w:ind w:left="0"/>
        <w:rPr>
          <w:lang w:val="en-US"/>
        </w:rPr>
      </w:pPr>
    </w:p>
    <w:p w14:paraId="46D3FC66" w14:textId="519046D3" w:rsidR="004B7E51" w:rsidRDefault="004B7E51" w:rsidP="004B7E51">
      <w:pPr>
        <w:pStyle w:val="ThnVnban"/>
        <w:numPr>
          <w:ilvl w:val="0"/>
          <w:numId w:val="36"/>
        </w:numPr>
        <w:ind w:left="720"/>
        <w:rPr>
          <w:lang w:val="en-US"/>
        </w:rPr>
      </w:pPr>
      <w:proofErr w:type="spellStart"/>
      <w:r>
        <w:rPr>
          <w:lang w:val="en-US"/>
        </w:rPr>
        <w:t>Bảng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lí</w:t>
      </w:r>
      <w:proofErr w:type="spellEnd"/>
    </w:p>
    <w:tbl>
      <w:tblPr>
        <w:tblStyle w:val="LiBang"/>
        <w:tblW w:w="8868" w:type="dxa"/>
        <w:tblLook w:val="01E0" w:firstRow="1" w:lastRow="1" w:firstColumn="1" w:lastColumn="1" w:noHBand="0" w:noVBand="0"/>
      </w:tblPr>
      <w:tblGrid>
        <w:gridCol w:w="1044"/>
        <w:gridCol w:w="1778"/>
        <w:gridCol w:w="1637"/>
        <w:gridCol w:w="1639"/>
        <w:gridCol w:w="2770"/>
      </w:tblGrid>
      <w:tr w:rsidR="004B7E51" w:rsidRPr="005F2DFA" w14:paraId="1AAF9F61" w14:textId="77777777" w:rsidTr="00817172">
        <w:tc>
          <w:tcPr>
            <w:tcW w:w="1044" w:type="dxa"/>
          </w:tcPr>
          <w:p w14:paraId="5FE35537" w14:textId="77777777" w:rsidR="004B7E51" w:rsidRPr="005F2DFA" w:rsidRDefault="004B7E51" w:rsidP="00FD7C94">
            <w:pPr>
              <w:jc w:val="center"/>
            </w:pPr>
            <w:r w:rsidRPr="005F2DFA">
              <w:t>STT</w:t>
            </w:r>
          </w:p>
        </w:tc>
        <w:tc>
          <w:tcPr>
            <w:tcW w:w="1778" w:type="dxa"/>
          </w:tcPr>
          <w:p w14:paraId="2F490269" w14:textId="77777777" w:rsidR="004B7E51" w:rsidRPr="005F2DFA" w:rsidRDefault="004B7E51" w:rsidP="00817172">
            <w:r w:rsidRPr="005F2DFA">
              <w:t xml:space="preserve">Tên </w:t>
            </w:r>
            <w:proofErr w:type="spellStart"/>
            <w:r w:rsidRPr="005F2DFA">
              <w:t>thuộc</w:t>
            </w:r>
            <w:proofErr w:type="spellEnd"/>
            <w:r w:rsidRPr="005F2DFA">
              <w:t xml:space="preserve"> </w:t>
            </w:r>
            <w:proofErr w:type="spellStart"/>
            <w:r w:rsidRPr="005F2DFA">
              <w:t>tính</w:t>
            </w:r>
            <w:proofErr w:type="spellEnd"/>
          </w:p>
        </w:tc>
        <w:tc>
          <w:tcPr>
            <w:tcW w:w="1637" w:type="dxa"/>
          </w:tcPr>
          <w:p w14:paraId="1EEE5169" w14:textId="77777777" w:rsidR="004B7E51" w:rsidRPr="005F2DFA" w:rsidRDefault="004B7E51" w:rsidP="00817172">
            <w:proofErr w:type="spellStart"/>
            <w:r w:rsidRPr="005F2DFA">
              <w:t>Kiểu</w:t>
            </w:r>
            <w:proofErr w:type="spellEnd"/>
          </w:p>
        </w:tc>
        <w:tc>
          <w:tcPr>
            <w:tcW w:w="1639" w:type="dxa"/>
          </w:tcPr>
          <w:p w14:paraId="37B5E5C3" w14:textId="77777777" w:rsidR="004B7E51" w:rsidRPr="005F2DFA" w:rsidRDefault="004B7E51" w:rsidP="00817172">
            <w:proofErr w:type="spellStart"/>
            <w:r w:rsidRPr="005F2DFA">
              <w:t>Ràng</w:t>
            </w:r>
            <w:proofErr w:type="spellEnd"/>
            <w:r w:rsidRPr="005F2DFA">
              <w:t xml:space="preserve"> </w:t>
            </w:r>
            <w:proofErr w:type="spellStart"/>
            <w:r w:rsidRPr="005F2DFA">
              <w:t>buộc</w:t>
            </w:r>
            <w:proofErr w:type="spellEnd"/>
          </w:p>
        </w:tc>
        <w:tc>
          <w:tcPr>
            <w:tcW w:w="2770" w:type="dxa"/>
          </w:tcPr>
          <w:p w14:paraId="583C41A8" w14:textId="77777777" w:rsidR="004B7E51" w:rsidRPr="005F2DFA" w:rsidRDefault="004B7E51" w:rsidP="00817172">
            <w:r w:rsidRPr="005F2DFA">
              <w:t xml:space="preserve">Ý </w:t>
            </w:r>
            <w:proofErr w:type="spellStart"/>
            <w:r w:rsidRPr="005F2DFA">
              <w:t>nghĩa</w:t>
            </w:r>
            <w:proofErr w:type="spellEnd"/>
            <w:r w:rsidRPr="005F2DFA">
              <w:t xml:space="preserve">/ghi </w:t>
            </w:r>
            <w:proofErr w:type="spellStart"/>
            <w:r w:rsidRPr="005F2DFA">
              <w:t>chú</w:t>
            </w:r>
            <w:proofErr w:type="spellEnd"/>
          </w:p>
        </w:tc>
      </w:tr>
      <w:tr w:rsidR="004B7E51" w:rsidRPr="004B7E51" w14:paraId="7A1D2FC1" w14:textId="77777777" w:rsidTr="00817172">
        <w:tc>
          <w:tcPr>
            <w:tcW w:w="1044" w:type="dxa"/>
          </w:tcPr>
          <w:p w14:paraId="5E81FB71" w14:textId="5CE6AA25" w:rsidR="004B7E51" w:rsidRPr="004B7E51" w:rsidRDefault="00F1488C" w:rsidP="00FD7C94">
            <w:pPr>
              <w:pStyle w:val="ThnVnban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78" w:type="dxa"/>
          </w:tcPr>
          <w:p w14:paraId="3B980886" w14:textId="01E5903C" w:rsidR="004B7E51" w:rsidRPr="004B7E51" w:rsidRDefault="00F1488C" w:rsidP="00817172">
            <w:pPr>
              <w:pStyle w:val="ThnVnban"/>
              <w:spacing w:after="0" w:line="240" w:lineRule="auto"/>
              <w:ind w:left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MaNQL</w:t>
            </w:r>
            <w:proofErr w:type="spellEnd"/>
          </w:p>
        </w:tc>
        <w:tc>
          <w:tcPr>
            <w:tcW w:w="1637" w:type="dxa"/>
          </w:tcPr>
          <w:p w14:paraId="528BDACA" w14:textId="5736517D" w:rsidR="004B7E51" w:rsidRPr="00F1488C" w:rsidRDefault="00F1488C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39" w:type="dxa"/>
          </w:tcPr>
          <w:p w14:paraId="5A55569E" w14:textId="5A51F2F8" w:rsidR="004B7E51" w:rsidRPr="00F1488C" w:rsidRDefault="00F1488C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Khóa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chính</w:t>
            </w:r>
            <w:proofErr w:type="spellEnd"/>
          </w:p>
        </w:tc>
        <w:tc>
          <w:tcPr>
            <w:tcW w:w="2770" w:type="dxa"/>
          </w:tcPr>
          <w:p w14:paraId="16E8C012" w14:textId="58F583C0" w:rsidR="004B7E51" w:rsidRPr="00F1488C" w:rsidRDefault="00F1488C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quản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lí</w:t>
            </w:r>
            <w:proofErr w:type="spellEnd"/>
          </w:p>
        </w:tc>
      </w:tr>
      <w:tr w:rsidR="00F1488C" w:rsidRPr="004B7E51" w14:paraId="09864D42" w14:textId="77777777" w:rsidTr="00817172">
        <w:tc>
          <w:tcPr>
            <w:tcW w:w="1044" w:type="dxa"/>
          </w:tcPr>
          <w:p w14:paraId="0B3F73C6" w14:textId="181A3751" w:rsidR="00F1488C" w:rsidRPr="004B7E51" w:rsidRDefault="00F1488C" w:rsidP="00FD7C94">
            <w:pPr>
              <w:pStyle w:val="ThnVnban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778" w:type="dxa"/>
          </w:tcPr>
          <w:p w14:paraId="1C492F79" w14:textId="7E276226" w:rsidR="00F1488C" w:rsidRDefault="00F1488C" w:rsidP="00817172">
            <w:pPr>
              <w:pStyle w:val="ThnVnban"/>
              <w:spacing w:after="0" w:line="240" w:lineRule="auto"/>
              <w:ind w:left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HoTen</w:t>
            </w:r>
            <w:proofErr w:type="spellEnd"/>
          </w:p>
        </w:tc>
        <w:tc>
          <w:tcPr>
            <w:tcW w:w="1637" w:type="dxa"/>
          </w:tcPr>
          <w:p w14:paraId="3EAF05CE" w14:textId="2BE8D757" w:rsidR="00F1488C" w:rsidRPr="00F1488C" w:rsidRDefault="00F1488C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ntext</w:t>
            </w:r>
            <w:proofErr w:type="spellEnd"/>
          </w:p>
        </w:tc>
        <w:tc>
          <w:tcPr>
            <w:tcW w:w="1639" w:type="dxa"/>
          </w:tcPr>
          <w:p w14:paraId="5B7E894D" w14:textId="71B49008" w:rsidR="00F1488C" w:rsidRPr="001649E4" w:rsidRDefault="001649E4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2770" w:type="dxa"/>
          </w:tcPr>
          <w:p w14:paraId="1E37F69E" w14:textId="77777777" w:rsidR="00F1488C" w:rsidRDefault="00F1488C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Họ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và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tên</w:t>
            </w:r>
            <w:proofErr w:type="spellEnd"/>
            <w:r w:rsidR="00FD7C94">
              <w:rPr>
                <w:lang w:val="en-US"/>
              </w:rPr>
              <w:t>,</w:t>
            </w:r>
          </w:p>
          <w:p w14:paraId="2066242B" w14:textId="4B945B25" w:rsidR="00FD7C94" w:rsidRPr="00F1488C" w:rsidRDefault="00FD7C94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lớn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hơn</w:t>
            </w:r>
            <w:proofErr w:type="spellEnd"/>
            <w:r>
              <w:rPr>
                <w:lang w:val="en-US"/>
              </w:rPr>
              <w:t xml:space="preserve"> 6 </w:t>
            </w:r>
            <w:proofErr w:type="spellStart"/>
            <w:r>
              <w:rPr>
                <w:lang w:val="en-US"/>
              </w:rPr>
              <w:t>kí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tự</w:t>
            </w:r>
            <w:proofErr w:type="spellEnd"/>
          </w:p>
        </w:tc>
      </w:tr>
      <w:tr w:rsidR="00F1488C" w:rsidRPr="004B7E51" w14:paraId="054791DD" w14:textId="77777777" w:rsidTr="00817172">
        <w:tc>
          <w:tcPr>
            <w:tcW w:w="1044" w:type="dxa"/>
          </w:tcPr>
          <w:p w14:paraId="66504510" w14:textId="40C8EB27" w:rsidR="00F1488C" w:rsidRPr="004B7E51" w:rsidRDefault="00F1488C" w:rsidP="00FD7C94">
            <w:pPr>
              <w:pStyle w:val="ThnVnban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778" w:type="dxa"/>
          </w:tcPr>
          <w:p w14:paraId="3076627C" w14:textId="25ED097D" w:rsidR="00F1488C" w:rsidRDefault="00F1488C" w:rsidP="00817172">
            <w:pPr>
              <w:pStyle w:val="ThnVnban"/>
              <w:spacing w:after="0" w:line="240" w:lineRule="auto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CMND</w:t>
            </w:r>
          </w:p>
        </w:tc>
        <w:tc>
          <w:tcPr>
            <w:tcW w:w="1637" w:type="dxa"/>
          </w:tcPr>
          <w:p w14:paraId="48AD098F" w14:textId="02B7943B" w:rsidR="00F1488C" w:rsidRPr="00F1488C" w:rsidRDefault="00EC0EB6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nvarchar</w:t>
            </w:r>
            <w:proofErr w:type="spellEnd"/>
          </w:p>
        </w:tc>
        <w:tc>
          <w:tcPr>
            <w:tcW w:w="1639" w:type="dxa"/>
          </w:tcPr>
          <w:p w14:paraId="31549CF9" w14:textId="77777777" w:rsidR="00F1488C" w:rsidRPr="004B7E51" w:rsidRDefault="00F1488C" w:rsidP="00817172">
            <w:pPr>
              <w:pStyle w:val="ThnVnban"/>
              <w:spacing w:after="0" w:line="240" w:lineRule="auto"/>
              <w:ind w:left="0"/>
            </w:pPr>
          </w:p>
        </w:tc>
        <w:tc>
          <w:tcPr>
            <w:tcW w:w="2770" w:type="dxa"/>
          </w:tcPr>
          <w:p w14:paraId="1616D720" w14:textId="154F0FA6" w:rsidR="00F1488C" w:rsidRPr="00F1488C" w:rsidRDefault="00F1488C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Số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chứng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minh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nhân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dân</w:t>
            </w:r>
            <w:proofErr w:type="spellEnd"/>
          </w:p>
        </w:tc>
      </w:tr>
      <w:tr w:rsidR="00F1488C" w:rsidRPr="004B7E51" w14:paraId="195B0506" w14:textId="77777777" w:rsidTr="00817172">
        <w:tc>
          <w:tcPr>
            <w:tcW w:w="1044" w:type="dxa"/>
          </w:tcPr>
          <w:p w14:paraId="31D16F49" w14:textId="76F21101" w:rsidR="00F1488C" w:rsidRPr="004B7E51" w:rsidRDefault="00F1488C" w:rsidP="00FD7C94">
            <w:pPr>
              <w:pStyle w:val="ThnVnban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778" w:type="dxa"/>
          </w:tcPr>
          <w:p w14:paraId="4AA70FCC" w14:textId="175EBB77" w:rsidR="00F1488C" w:rsidRDefault="00F1488C" w:rsidP="00817172">
            <w:pPr>
              <w:pStyle w:val="ThnVnban"/>
              <w:spacing w:after="0" w:line="240" w:lineRule="auto"/>
              <w:ind w:left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DiaChi</w:t>
            </w:r>
            <w:proofErr w:type="spellEnd"/>
          </w:p>
        </w:tc>
        <w:tc>
          <w:tcPr>
            <w:tcW w:w="1637" w:type="dxa"/>
          </w:tcPr>
          <w:p w14:paraId="0615DB81" w14:textId="2B8EFE52" w:rsidR="00F1488C" w:rsidRPr="00F1488C" w:rsidRDefault="00EC0EB6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nvarchar</w:t>
            </w:r>
            <w:proofErr w:type="spellEnd"/>
          </w:p>
        </w:tc>
        <w:tc>
          <w:tcPr>
            <w:tcW w:w="1639" w:type="dxa"/>
          </w:tcPr>
          <w:p w14:paraId="0F92A7E7" w14:textId="77777777" w:rsidR="00F1488C" w:rsidRPr="004B7E51" w:rsidRDefault="00F1488C" w:rsidP="00817172">
            <w:pPr>
              <w:pStyle w:val="ThnVnban"/>
              <w:spacing w:after="0" w:line="240" w:lineRule="auto"/>
              <w:ind w:left="0"/>
            </w:pPr>
          </w:p>
        </w:tc>
        <w:tc>
          <w:tcPr>
            <w:tcW w:w="2770" w:type="dxa"/>
          </w:tcPr>
          <w:p w14:paraId="083FF9B3" w14:textId="4E810666" w:rsidR="00F1488C" w:rsidRPr="00F1488C" w:rsidRDefault="00F1488C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Địa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chỉ</w:t>
            </w:r>
            <w:proofErr w:type="spellEnd"/>
          </w:p>
        </w:tc>
      </w:tr>
      <w:tr w:rsidR="008A1739" w:rsidRPr="004B7E51" w14:paraId="0DC6A5DA" w14:textId="77777777" w:rsidTr="00817172">
        <w:tc>
          <w:tcPr>
            <w:tcW w:w="1044" w:type="dxa"/>
          </w:tcPr>
          <w:p w14:paraId="020F7A9F" w14:textId="18D55ECF" w:rsidR="008A1739" w:rsidRDefault="008A1739" w:rsidP="00FD7C94">
            <w:pPr>
              <w:pStyle w:val="ThnVnban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778" w:type="dxa"/>
          </w:tcPr>
          <w:p w14:paraId="26DFC78E" w14:textId="477F6A2A" w:rsidR="008A1739" w:rsidRDefault="008A1739" w:rsidP="00817172">
            <w:pPr>
              <w:pStyle w:val="ThnVnban"/>
              <w:spacing w:after="0" w:line="240" w:lineRule="auto"/>
              <w:ind w:left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SoDienThoai</w:t>
            </w:r>
            <w:proofErr w:type="spellEnd"/>
          </w:p>
        </w:tc>
        <w:tc>
          <w:tcPr>
            <w:tcW w:w="1637" w:type="dxa"/>
          </w:tcPr>
          <w:p w14:paraId="71F7695A" w14:textId="7ABF6805" w:rsidR="008A1739" w:rsidRDefault="00EC0EB6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nvarchar</w:t>
            </w:r>
            <w:proofErr w:type="spellEnd"/>
          </w:p>
        </w:tc>
        <w:tc>
          <w:tcPr>
            <w:tcW w:w="1639" w:type="dxa"/>
          </w:tcPr>
          <w:p w14:paraId="3B919F93" w14:textId="77777777" w:rsidR="008A1739" w:rsidRPr="004B7E51" w:rsidRDefault="008A1739" w:rsidP="00817172">
            <w:pPr>
              <w:pStyle w:val="ThnVnban"/>
              <w:spacing w:after="0" w:line="240" w:lineRule="auto"/>
              <w:ind w:left="0"/>
            </w:pPr>
          </w:p>
        </w:tc>
        <w:tc>
          <w:tcPr>
            <w:tcW w:w="2770" w:type="dxa"/>
          </w:tcPr>
          <w:p w14:paraId="3569CB77" w14:textId="77777777" w:rsidR="00FD7C94" w:rsidRDefault="008A1739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Số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điện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thoại</w:t>
            </w:r>
            <w:proofErr w:type="spellEnd"/>
            <w:r w:rsidR="00FD7C94">
              <w:rPr>
                <w:lang w:val="en-US"/>
              </w:rPr>
              <w:t>,</w:t>
            </w:r>
          </w:p>
          <w:p w14:paraId="5CA3AA3C" w14:textId="04D4E14C" w:rsidR="00FD7C94" w:rsidRDefault="00FD7C94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gồm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đúng</w:t>
            </w:r>
            <w:proofErr w:type="spellEnd"/>
            <w:r>
              <w:rPr>
                <w:lang w:val="en-US"/>
              </w:rPr>
              <w:t xml:space="preserve"> 10 </w:t>
            </w:r>
            <w:proofErr w:type="spellStart"/>
            <w:r>
              <w:rPr>
                <w:lang w:val="en-US"/>
              </w:rPr>
              <w:t>chữ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số</w:t>
            </w:r>
            <w:proofErr w:type="spellEnd"/>
          </w:p>
        </w:tc>
      </w:tr>
    </w:tbl>
    <w:p w14:paraId="26FA001E" w14:textId="77777777" w:rsidR="004B7E51" w:rsidRDefault="004B7E51" w:rsidP="004B7E51">
      <w:pPr>
        <w:pStyle w:val="ThnVnban"/>
        <w:rPr>
          <w:lang w:val="en-US"/>
        </w:rPr>
      </w:pPr>
    </w:p>
    <w:p w14:paraId="78F0E8CA" w14:textId="4CBDE850" w:rsidR="004B7E51" w:rsidRDefault="004B7E51" w:rsidP="004B7E51">
      <w:pPr>
        <w:pStyle w:val="ThnVnban"/>
        <w:numPr>
          <w:ilvl w:val="0"/>
          <w:numId w:val="36"/>
        </w:numPr>
        <w:ind w:left="720"/>
        <w:rPr>
          <w:lang w:val="en-US"/>
        </w:rPr>
      </w:pPr>
      <w:proofErr w:type="spellStart"/>
      <w:r>
        <w:rPr>
          <w:lang w:val="en-US"/>
        </w:rPr>
        <w:lastRenderedPageBreak/>
        <w:t>Bảng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khoản</w:t>
      </w:r>
      <w:proofErr w:type="spellEnd"/>
    </w:p>
    <w:tbl>
      <w:tblPr>
        <w:tblStyle w:val="LiBang"/>
        <w:tblW w:w="8868" w:type="dxa"/>
        <w:tblLook w:val="01E0" w:firstRow="1" w:lastRow="1" w:firstColumn="1" w:lastColumn="1" w:noHBand="0" w:noVBand="0"/>
      </w:tblPr>
      <w:tblGrid>
        <w:gridCol w:w="1044"/>
        <w:gridCol w:w="1778"/>
        <w:gridCol w:w="1637"/>
        <w:gridCol w:w="1639"/>
        <w:gridCol w:w="2770"/>
      </w:tblGrid>
      <w:tr w:rsidR="004B7E51" w:rsidRPr="005F2DFA" w14:paraId="65069E87" w14:textId="77777777" w:rsidTr="00817172">
        <w:tc>
          <w:tcPr>
            <w:tcW w:w="1044" w:type="dxa"/>
          </w:tcPr>
          <w:p w14:paraId="307ED40A" w14:textId="77777777" w:rsidR="004B7E51" w:rsidRPr="005F2DFA" w:rsidRDefault="004B7E51" w:rsidP="00FD7C94">
            <w:pPr>
              <w:jc w:val="center"/>
            </w:pPr>
            <w:r w:rsidRPr="005F2DFA">
              <w:t>STT</w:t>
            </w:r>
          </w:p>
        </w:tc>
        <w:tc>
          <w:tcPr>
            <w:tcW w:w="1778" w:type="dxa"/>
          </w:tcPr>
          <w:p w14:paraId="0C9951F0" w14:textId="77777777" w:rsidR="004B7E51" w:rsidRPr="005F2DFA" w:rsidRDefault="004B7E51" w:rsidP="00817172">
            <w:r w:rsidRPr="005F2DFA">
              <w:t xml:space="preserve">Tên </w:t>
            </w:r>
            <w:proofErr w:type="spellStart"/>
            <w:r w:rsidRPr="005F2DFA">
              <w:t>thuộc</w:t>
            </w:r>
            <w:proofErr w:type="spellEnd"/>
            <w:r w:rsidRPr="005F2DFA">
              <w:t xml:space="preserve"> </w:t>
            </w:r>
            <w:proofErr w:type="spellStart"/>
            <w:r w:rsidRPr="005F2DFA">
              <w:t>tính</w:t>
            </w:r>
            <w:proofErr w:type="spellEnd"/>
          </w:p>
        </w:tc>
        <w:tc>
          <w:tcPr>
            <w:tcW w:w="1637" w:type="dxa"/>
          </w:tcPr>
          <w:p w14:paraId="70E9108B" w14:textId="77777777" w:rsidR="004B7E51" w:rsidRPr="005F2DFA" w:rsidRDefault="004B7E51" w:rsidP="00817172">
            <w:proofErr w:type="spellStart"/>
            <w:r w:rsidRPr="005F2DFA">
              <w:t>Kiểu</w:t>
            </w:r>
            <w:proofErr w:type="spellEnd"/>
          </w:p>
        </w:tc>
        <w:tc>
          <w:tcPr>
            <w:tcW w:w="1639" w:type="dxa"/>
          </w:tcPr>
          <w:p w14:paraId="382C92B7" w14:textId="77777777" w:rsidR="004B7E51" w:rsidRPr="005F2DFA" w:rsidRDefault="004B7E51" w:rsidP="00817172">
            <w:proofErr w:type="spellStart"/>
            <w:r w:rsidRPr="005F2DFA">
              <w:t>Ràng</w:t>
            </w:r>
            <w:proofErr w:type="spellEnd"/>
            <w:r w:rsidRPr="005F2DFA">
              <w:t xml:space="preserve"> </w:t>
            </w:r>
            <w:proofErr w:type="spellStart"/>
            <w:r w:rsidRPr="005F2DFA">
              <w:t>buộc</w:t>
            </w:r>
            <w:proofErr w:type="spellEnd"/>
          </w:p>
        </w:tc>
        <w:tc>
          <w:tcPr>
            <w:tcW w:w="2770" w:type="dxa"/>
          </w:tcPr>
          <w:p w14:paraId="210557D1" w14:textId="77777777" w:rsidR="004B7E51" w:rsidRPr="005F2DFA" w:rsidRDefault="004B7E51" w:rsidP="00817172">
            <w:r w:rsidRPr="005F2DFA">
              <w:t xml:space="preserve">Ý </w:t>
            </w:r>
            <w:proofErr w:type="spellStart"/>
            <w:r w:rsidRPr="005F2DFA">
              <w:t>nghĩa</w:t>
            </w:r>
            <w:proofErr w:type="spellEnd"/>
            <w:r w:rsidRPr="005F2DFA">
              <w:t xml:space="preserve">/ghi </w:t>
            </w:r>
            <w:proofErr w:type="spellStart"/>
            <w:r w:rsidRPr="005F2DFA">
              <w:t>chú</w:t>
            </w:r>
            <w:proofErr w:type="spellEnd"/>
          </w:p>
        </w:tc>
      </w:tr>
      <w:tr w:rsidR="004B7E51" w:rsidRPr="004B7E51" w14:paraId="3E8F0855" w14:textId="77777777" w:rsidTr="00817172">
        <w:tc>
          <w:tcPr>
            <w:tcW w:w="1044" w:type="dxa"/>
          </w:tcPr>
          <w:p w14:paraId="49FC8453" w14:textId="3277513A" w:rsidR="004B7E51" w:rsidRPr="004B7E51" w:rsidRDefault="00472332" w:rsidP="00FD7C94">
            <w:pPr>
              <w:pStyle w:val="ThnVnban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78" w:type="dxa"/>
          </w:tcPr>
          <w:p w14:paraId="776D317A" w14:textId="138FB116" w:rsidR="004B7E51" w:rsidRPr="004B7E51" w:rsidRDefault="00472332" w:rsidP="00817172">
            <w:pPr>
              <w:pStyle w:val="ThnVnban"/>
              <w:spacing w:after="0" w:line="240" w:lineRule="auto"/>
              <w:ind w:left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MaT</w:t>
            </w:r>
            <w:r w:rsidR="001A2FD9">
              <w:rPr>
                <w:lang w:val="en-US"/>
              </w:rPr>
              <w:t>aiKhoan</w:t>
            </w:r>
            <w:proofErr w:type="spellEnd"/>
          </w:p>
        </w:tc>
        <w:tc>
          <w:tcPr>
            <w:tcW w:w="1637" w:type="dxa"/>
          </w:tcPr>
          <w:p w14:paraId="3310008B" w14:textId="6D0BE3A6" w:rsidR="004B7E51" w:rsidRPr="00F1488C" w:rsidRDefault="00F1488C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39" w:type="dxa"/>
          </w:tcPr>
          <w:p w14:paraId="07F1ABA4" w14:textId="775D4CFF" w:rsidR="004B7E51" w:rsidRPr="00F1488C" w:rsidRDefault="00F1488C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Khóa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chính</w:t>
            </w:r>
            <w:proofErr w:type="spellEnd"/>
          </w:p>
        </w:tc>
        <w:tc>
          <w:tcPr>
            <w:tcW w:w="2770" w:type="dxa"/>
          </w:tcPr>
          <w:p w14:paraId="5D526F91" w14:textId="1D620580" w:rsidR="004B7E51" w:rsidRPr="00F1488C" w:rsidRDefault="00F1488C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tài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khoản</w:t>
            </w:r>
            <w:proofErr w:type="spellEnd"/>
          </w:p>
        </w:tc>
      </w:tr>
      <w:tr w:rsidR="00472332" w:rsidRPr="004B7E51" w14:paraId="5BDC6E10" w14:textId="77777777" w:rsidTr="00817172">
        <w:tc>
          <w:tcPr>
            <w:tcW w:w="1044" w:type="dxa"/>
          </w:tcPr>
          <w:p w14:paraId="001EAF39" w14:textId="693371D4" w:rsidR="00472332" w:rsidRPr="004B7E51" w:rsidRDefault="00CE32B8" w:rsidP="00FD7C94">
            <w:pPr>
              <w:pStyle w:val="ThnVnban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778" w:type="dxa"/>
          </w:tcPr>
          <w:p w14:paraId="3434CFC3" w14:textId="59643A96" w:rsidR="00472332" w:rsidRPr="004B7E51" w:rsidRDefault="00F1488C" w:rsidP="00817172">
            <w:pPr>
              <w:pStyle w:val="ThnVnban"/>
              <w:spacing w:after="0" w:line="240" w:lineRule="auto"/>
              <w:ind w:left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TenDangNhap</w:t>
            </w:r>
            <w:proofErr w:type="spellEnd"/>
          </w:p>
        </w:tc>
        <w:tc>
          <w:tcPr>
            <w:tcW w:w="1637" w:type="dxa"/>
          </w:tcPr>
          <w:p w14:paraId="69132C34" w14:textId="79237697" w:rsidR="00472332" w:rsidRPr="00F1488C" w:rsidRDefault="00EC0EB6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nvarchar</w:t>
            </w:r>
            <w:proofErr w:type="spellEnd"/>
          </w:p>
        </w:tc>
        <w:tc>
          <w:tcPr>
            <w:tcW w:w="1639" w:type="dxa"/>
          </w:tcPr>
          <w:p w14:paraId="1F93B03E" w14:textId="403BB620" w:rsidR="00472332" w:rsidRPr="00F1488C" w:rsidRDefault="00F1488C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 w:rsidRPr="00F1488C">
              <w:rPr>
                <w:lang w:val="en-US"/>
              </w:rPr>
              <w:t>unique</w:t>
            </w:r>
          </w:p>
        </w:tc>
        <w:tc>
          <w:tcPr>
            <w:tcW w:w="2770" w:type="dxa"/>
          </w:tcPr>
          <w:p w14:paraId="7FDCFCD5" w14:textId="4A2D5A06" w:rsidR="00472332" w:rsidRPr="00F1488C" w:rsidRDefault="00F1488C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đăng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nhập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duy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nhất</w:t>
            </w:r>
            <w:proofErr w:type="spellEnd"/>
          </w:p>
        </w:tc>
      </w:tr>
      <w:tr w:rsidR="00472332" w:rsidRPr="004B7E51" w14:paraId="48E64BA9" w14:textId="77777777" w:rsidTr="00817172">
        <w:tc>
          <w:tcPr>
            <w:tcW w:w="1044" w:type="dxa"/>
          </w:tcPr>
          <w:p w14:paraId="6B3312E6" w14:textId="75A2AFAC" w:rsidR="00472332" w:rsidRPr="004B7E51" w:rsidRDefault="00CE32B8" w:rsidP="00FD7C94">
            <w:pPr>
              <w:pStyle w:val="ThnVnban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778" w:type="dxa"/>
          </w:tcPr>
          <w:p w14:paraId="2168E73C" w14:textId="2CD30BCF" w:rsidR="00472332" w:rsidRDefault="00F1488C" w:rsidP="00817172">
            <w:pPr>
              <w:pStyle w:val="ThnVnban"/>
              <w:spacing w:after="0" w:line="240" w:lineRule="auto"/>
              <w:ind w:left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MatKhau</w:t>
            </w:r>
            <w:proofErr w:type="spellEnd"/>
          </w:p>
        </w:tc>
        <w:tc>
          <w:tcPr>
            <w:tcW w:w="1637" w:type="dxa"/>
          </w:tcPr>
          <w:p w14:paraId="507BAF01" w14:textId="51BE43E3" w:rsidR="00472332" w:rsidRPr="00F1488C" w:rsidRDefault="00EC0EB6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nvarchar</w:t>
            </w:r>
            <w:proofErr w:type="spellEnd"/>
          </w:p>
        </w:tc>
        <w:tc>
          <w:tcPr>
            <w:tcW w:w="1639" w:type="dxa"/>
          </w:tcPr>
          <w:p w14:paraId="33F59AC5" w14:textId="3D817C53" w:rsidR="00472332" w:rsidRPr="001649E4" w:rsidRDefault="001649E4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2770" w:type="dxa"/>
          </w:tcPr>
          <w:p w14:paraId="083851D8" w14:textId="77777777" w:rsidR="00472332" w:rsidRDefault="00F1488C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Mật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khẩu</w:t>
            </w:r>
            <w:proofErr w:type="spellEnd"/>
            <w:r w:rsidR="00FD7C94">
              <w:rPr>
                <w:lang w:val="en-US"/>
              </w:rPr>
              <w:t>,</w:t>
            </w:r>
          </w:p>
          <w:p w14:paraId="703F567F" w14:textId="4A8A0F30" w:rsidR="00FD7C94" w:rsidRPr="00F1488C" w:rsidRDefault="00FD7C94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tối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thiểu</w:t>
            </w:r>
            <w:proofErr w:type="spellEnd"/>
            <w:r>
              <w:rPr>
                <w:lang w:val="en-US"/>
              </w:rPr>
              <w:t xml:space="preserve"> 3 </w:t>
            </w:r>
            <w:proofErr w:type="spellStart"/>
            <w:r>
              <w:rPr>
                <w:lang w:val="en-US"/>
              </w:rPr>
              <w:t>kí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tự</w:t>
            </w:r>
            <w:proofErr w:type="spellEnd"/>
          </w:p>
        </w:tc>
      </w:tr>
      <w:tr w:rsidR="00472332" w:rsidRPr="004B7E51" w14:paraId="590EE014" w14:textId="77777777" w:rsidTr="00817172">
        <w:tc>
          <w:tcPr>
            <w:tcW w:w="1044" w:type="dxa"/>
          </w:tcPr>
          <w:p w14:paraId="0596D307" w14:textId="31E842F2" w:rsidR="00472332" w:rsidRPr="004B7E51" w:rsidRDefault="00F1488C" w:rsidP="00FD7C94">
            <w:pPr>
              <w:pStyle w:val="ThnVnban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778" w:type="dxa"/>
          </w:tcPr>
          <w:p w14:paraId="062A586A" w14:textId="5E33A6EA" w:rsidR="00472332" w:rsidRDefault="00472332" w:rsidP="00817172">
            <w:pPr>
              <w:pStyle w:val="ThnVnban"/>
              <w:spacing w:after="0" w:line="240" w:lineRule="auto"/>
              <w:ind w:left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MaNQL</w:t>
            </w:r>
            <w:proofErr w:type="spellEnd"/>
          </w:p>
        </w:tc>
        <w:tc>
          <w:tcPr>
            <w:tcW w:w="1637" w:type="dxa"/>
          </w:tcPr>
          <w:p w14:paraId="218E8135" w14:textId="2D7A1337" w:rsidR="00472332" w:rsidRPr="00F1488C" w:rsidRDefault="00F1488C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39" w:type="dxa"/>
          </w:tcPr>
          <w:p w14:paraId="72FF8646" w14:textId="0DCC70B9" w:rsidR="00472332" w:rsidRPr="00F1488C" w:rsidRDefault="00F1488C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Khóa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ngoại</w:t>
            </w:r>
            <w:proofErr w:type="spellEnd"/>
          </w:p>
        </w:tc>
        <w:tc>
          <w:tcPr>
            <w:tcW w:w="2770" w:type="dxa"/>
          </w:tcPr>
          <w:p w14:paraId="4FCF26C3" w14:textId="019EF2A7" w:rsidR="00472332" w:rsidRPr="00F1488C" w:rsidRDefault="00F1488C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sử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dụng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tài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khoản</w:t>
            </w:r>
            <w:proofErr w:type="spellEnd"/>
          </w:p>
        </w:tc>
      </w:tr>
      <w:tr w:rsidR="00113AC7" w:rsidRPr="004B7E51" w14:paraId="371ABE95" w14:textId="77777777" w:rsidTr="00817172">
        <w:tc>
          <w:tcPr>
            <w:tcW w:w="1044" w:type="dxa"/>
          </w:tcPr>
          <w:p w14:paraId="59664439" w14:textId="180E2C1A" w:rsidR="00113AC7" w:rsidRDefault="00113AC7" w:rsidP="00FD7C94">
            <w:pPr>
              <w:pStyle w:val="ThnVnban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778" w:type="dxa"/>
          </w:tcPr>
          <w:p w14:paraId="43542F2D" w14:textId="5FC11D58" w:rsidR="00113AC7" w:rsidRDefault="00113AC7" w:rsidP="00817172">
            <w:pPr>
              <w:pStyle w:val="ThnVnban"/>
              <w:spacing w:after="0" w:line="240" w:lineRule="auto"/>
              <w:ind w:left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isDeleted</w:t>
            </w:r>
            <w:proofErr w:type="spellEnd"/>
          </w:p>
        </w:tc>
        <w:tc>
          <w:tcPr>
            <w:tcW w:w="1637" w:type="dxa"/>
          </w:tcPr>
          <w:p w14:paraId="0FA29D7A" w14:textId="3578D565" w:rsidR="00113AC7" w:rsidRDefault="00113AC7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39" w:type="dxa"/>
          </w:tcPr>
          <w:p w14:paraId="6C8019C6" w14:textId="42057AD0" w:rsidR="00113AC7" w:rsidRDefault="00113AC7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2770" w:type="dxa"/>
          </w:tcPr>
          <w:p w14:paraId="0969B393" w14:textId="7EDB84C1" w:rsidR="00113AC7" w:rsidRDefault="00113AC7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Xem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tài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khoản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còn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tồn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tại</w:t>
            </w:r>
            <w:proofErr w:type="spellEnd"/>
            <w:r>
              <w:rPr>
                <w:lang w:val="en-US"/>
              </w:rPr>
              <w:t xml:space="preserve"> hay </w:t>
            </w:r>
            <w:proofErr w:type="spellStart"/>
            <w:r>
              <w:rPr>
                <w:lang w:val="en-US"/>
              </w:rPr>
              <w:t>không</w:t>
            </w:r>
            <w:proofErr w:type="spellEnd"/>
          </w:p>
        </w:tc>
      </w:tr>
    </w:tbl>
    <w:p w14:paraId="2C861FCD" w14:textId="77777777" w:rsidR="004B7E51" w:rsidRPr="004B7E51" w:rsidRDefault="004B7E51" w:rsidP="004B7E51">
      <w:pPr>
        <w:pStyle w:val="ThnVnban"/>
        <w:rPr>
          <w:lang w:val="en-US"/>
        </w:rPr>
      </w:pPr>
    </w:p>
    <w:p w14:paraId="511DE880" w14:textId="77777777" w:rsidR="003C2F0F" w:rsidRPr="004B7E51" w:rsidRDefault="003C2F0F" w:rsidP="003C2F0F">
      <w:pPr>
        <w:pStyle w:val="ThnVnban"/>
        <w:ind w:left="0"/>
        <w:rPr>
          <w:color w:val="0000FF"/>
          <w:lang w:val="en-US"/>
        </w:rPr>
      </w:pPr>
    </w:p>
    <w:sectPr w:rsidR="003C2F0F" w:rsidRPr="004B7E51" w:rsidSect="00301562">
      <w:headerReference w:type="default" r:id="rId11"/>
      <w:footerReference w:type="default" r:id="rId12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276D76" w14:textId="77777777" w:rsidR="00E31C37" w:rsidRDefault="00E31C37">
      <w:r>
        <w:separator/>
      </w:r>
    </w:p>
  </w:endnote>
  <w:endnote w:type="continuationSeparator" w:id="0">
    <w:p w14:paraId="3852F4A2" w14:textId="77777777" w:rsidR="00E31C37" w:rsidRDefault="00E31C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E02C9B" w14:textId="77777777" w:rsidR="00125CD9" w:rsidRDefault="00125CD9">
    <w:pPr>
      <w:pStyle w:val="Chntrang"/>
    </w:pPr>
    <w:r w:rsidRPr="004257CD">
      <w:rPr>
        <w:noProof/>
        <w:lang w:val="en-US"/>
      </w:rPr>
      <w:drawing>
        <wp:anchor distT="0" distB="0" distL="114300" distR="114300" simplePos="0" relativeHeight="251670528" behindDoc="0" locked="0" layoutInCell="1" allowOverlap="1" wp14:anchorId="66D09020" wp14:editId="6A35FF5A">
          <wp:simplePos x="0" y="0"/>
          <wp:positionH relativeFrom="column">
            <wp:posOffset>-909955</wp:posOffset>
          </wp:positionH>
          <wp:positionV relativeFrom="paragraph">
            <wp:posOffset>-366395</wp:posOffset>
          </wp:positionV>
          <wp:extent cx="8323307" cy="992937"/>
          <wp:effectExtent l="0" t="0" r="0" b="0"/>
          <wp:wrapNone/>
          <wp:docPr id="4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/>
                </pic:blipFill>
                <pic:spPr bwMode="auto">
                  <a:xfrm>
                    <a:off x="0" y="0"/>
                    <a:ext cx="8323307" cy="9929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E95D0C" w14:paraId="06DD6811" w14:textId="77777777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14:paraId="5211819F" w14:textId="77777777" w:rsidR="00E95D0C" w:rsidRPr="007A1DE8" w:rsidRDefault="006D084D" w:rsidP="007A1DE8">
          <w:pPr>
            <w:rPr>
              <w:lang w:val="en-US"/>
            </w:rPr>
          </w:pPr>
          <w:r w:rsidRPr="004257CD">
            <w:rPr>
              <w:noProof/>
              <w:lang w:val="en-US"/>
            </w:rPr>
            <w:drawing>
              <wp:anchor distT="0" distB="0" distL="114300" distR="114300" simplePos="0" relativeHeight="251666432" behindDoc="1" locked="0" layoutInCell="1" allowOverlap="1" wp14:anchorId="0204CDBA" wp14:editId="0D551C89">
                <wp:simplePos x="0" y="0"/>
                <wp:positionH relativeFrom="column">
                  <wp:posOffset>-912495</wp:posOffset>
                </wp:positionH>
                <wp:positionV relativeFrom="paragraph">
                  <wp:posOffset>-107646</wp:posOffset>
                </wp:positionV>
                <wp:extent cx="8515350" cy="1025849"/>
                <wp:effectExtent l="0" t="0" r="0" b="3175"/>
                <wp:wrapNone/>
                <wp:docPr id="5" name="Pictu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14:paraId="04A69CE3" w14:textId="77777777" w:rsidR="00E95D0C" w:rsidRPr="00B871C5" w:rsidRDefault="00E95D0C" w:rsidP="00D234F3">
          <w:pPr>
            <w:jc w:val="right"/>
            <w:rPr>
              <w:lang w:val="en-US"/>
            </w:rPr>
          </w:pPr>
          <w:r>
            <w:t xml:space="preserve">Trang </w:t>
          </w:r>
          <w:r>
            <w:rPr>
              <w:rStyle w:val="Strang"/>
            </w:rPr>
            <w:fldChar w:fldCharType="begin"/>
          </w:r>
          <w:r>
            <w:rPr>
              <w:rStyle w:val="Strang"/>
            </w:rPr>
            <w:instrText xml:space="preserve">page </w:instrText>
          </w:r>
          <w:r>
            <w:rPr>
              <w:rStyle w:val="Strang"/>
            </w:rPr>
            <w:fldChar w:fldCharType="separate"/>
          </w:r>
          <w:r w:rsidR="00C25BB4">
            <w:rPr>
              <w:rStyle w:val="Strang"/>
              <w:noProof/>
            </w:rPr>
            <w:t>2</w:t>
          </w:r>
          <w:r>
            <w:rPr>
              <w:rStyle w:val="Strang"/>
            </w:rPr>
            <w:fldChar w:fldCharType="end"/>
          </w:r>
        </w:p>
      </w:tc>
    </w:tr>
  </w:tbl>
  <w:p w14:paraId="76EDFF1B" w14:textId="77777777" w:rsidR="00E95D0C" w:rsidRDefault="00E95D0C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32F98D" w14:textId="77777777" w:rsidR="00E31C37" w:rsidRDefault="00E31C37">
      <w:r>
        <w:separator/>
      </w:r>
    </w:p>
  </w:footnote>
  <w:footnote w:type="continuationSeparator" w:id="0">
    <w:p w14:paraId="510E8F51" w14:textId="77777777" w:rsidR="00E31C37" w:rsidRDefault="00E31C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4DDF68" w14:textId="77777777" w:rsidR="00125CD9" w:rsidRDefault="00125CD9" w:rsidP="00746ED1">
    <w:pPr>
      <w:pStyle w:val="utrang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AE390A1" wp14:editId="6730624D">
              <wp:simplePos x="0" y="0"/>
              <wp:positionH relativeFrom="page">
                <wp:posOffset>-1</wp:posOffset>
              </wp:positionH>
              <wp:positionV relativeFrom="page">
                <wp:posOffset>9526</wp:posOffset>
              </wp:positionV>
              <wp:extent cx="1183005" cy="10344150"/>
              <wp:effectExtent l="0" t="0" r="0" b="0"/>
              <wp:wrapNone/>
              <wp:docPr id="3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1183005" cy="10344150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FADB56" id="Freeform 1" o:spid="_x0000_s1026" style="position:absolute;margin-left:0;margin-top:.75pt;width:93.15pt;height:814.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" path="m502,c93,,93,,93,,146,383,323,1900,,3168v502,,502,,502,l502,xe" fillcolor="#8db3e2" stroked="f" strokecolor="#212120">
              <v:fill color2="#1f497d" rotate="t" focus="100%" type="gradient"/>
              <v:shadow color="#8c8682"/>
              <v:path arrowok="t" o:connecttype="custom" o:connectlocs="1183005,0;219162,0;0,10344150;1183005,10344150;1183005,0" o:connectangles="0,0,0,0,0"/>
              <w10:wrap anchorx="page" anchory="page"/>
            </v:shape>
          </w:pict>
        </mc:Fallback>
      </mc:AlternateContent>
    </w:r>
    <w:r w:rsidRPr="004257CD">
      <w:rPr>
        <w:noProof/>
        <w:lang w:val="en-US"/>
      </w:rPr>
      <w:drawing>
        <wp:anchor distT="0" distB="0" distL="114300" distR="114300" simplePos="0" relativeHeight="251669504" behindDoc="0" locked="0" layoutInCell="1" allowOverlap="1" wp14:anchorId="463820CE" wp14:editId="724F49D6">
          <wp:simplePos x="0" y="0"/>
          <wp:positionH relativeFrom="column">
            <wp:posOffset>-538642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42806489" w14:textId="77777777" w:rsidR="00125CD9" w:rsidRDefault="00125CD9" w:rsidP="00746ED1">
    <w:pPr>
      <w:pStyle w:val="Tiu"/>
      <w:rPr>
        <w:lang w:val="en-US"/>
      </w:rPr>
    </w:pPr>
  </w:p>
  <w:p w14:paraId="529DA7BF" w14:textId="77777777" w:rsidR="00125CD9" w:rsidRPr="003B1A2B" w:rsidRDefault="00125CD9" w:rsidP="00746ED1">
    <w:pPr>
      <w:rPr>
        <w:lang w:val="en-US"/>
      </w:rPr>
    </w:pPr>
  </w:p>
  <w:p w14:paraId="05392B46" w14:textId="77777777" w:rsidR="00125CD9" w:rsidRPr="00F53DBB" w:rsidRDefault="00125CD9" w:rsidP="00746ED1">
    <w:pPr>
      <w:pStyle w:val="Thngthng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Đồ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án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môn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Phân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tích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và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thiết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kế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phần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mềm</w:t>
    </w:r>
    <w:proofErr w:type="spellEnd"/>
  </w:p>
  <w:p w14:paraId="7D3DCA95" w14:textId="77777777" w:rsidR="00125CD9" w:rsidRPr="0040293A" w:rsidRDefault="00125CD9" w:rsidP="00746ED1">
    <w:pPr>
      <w:pStyle w:val="utrang"/>
      <w:rPr>
        <w:rFonts w:eastAsia="Tahoma"/>
      </w:rPr>
    </w:pPr>
  </w:p>
  <w:p w14:paraId="4691B223" w14:textId="77777777" w:rsidR="00125CD9" w:rsidRPr="00746ED1" w:rsidRDefault="00125CD9" w:rsidP="00746ED1">
    <w:pPr>
      <w:pStyle w:val="utrang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A372EF" w14:textId="77777777" w:rsidR="006D084D" w:rsidRDefault="006D084D">
    <w:r w:rsidRPr="004257CD">
      <w:rPr>
        <w:noProof/>
        <w:lang w:val="en-US"/>
      </w:rPr>
      <w:drawing>
        <wp:anchor distT="0" distB="0" distL="114300" distR="114300" simplePos="0" relativeHeight="251664384" behindDoc="1" locked="0" layoutInCell="1" allowOverlap="1" wp14:anchorId="5D74EAC3" wp14:editId="695F2469">
          <wp:simplePos x="0" y="0"/>
          <wp:positionH relativeFrom="column">
            <wp:posOffset>-545106</wp:posOffset>
          </wp:positionH>
          <wp:positionV relativeFrom="paragraph">
            <wp:posOffset>-457144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6623"/>
      <w:gridCol w:w="2845"/>
    </w:tblGrid>
    <w:tr w:rsidR="00125CD9" w14:paraId="635F8290" w14:textId="77777777" w:rsidTr="008D3541">
      <w:tc>
        <w:tcPr>
          <w:tcW w:w="6623" w:type="dxa"/>
          <w:shd w:val="clear" w:color="auto" w:fill="auto"/>
        </w:tcPr>
        <w:p w14:paraId="667D0AEC" w14:textId="23A11457" w:rsidR="00125CD9" w:rsidRPr="008D3541" w:rsidRDefault="00125CD9" w:rsidP="00125CD9">
          <w:pPr>
            <w:pStyle w:val="utrang"/>
            <w:rPr>
              <w:color w:val="0000FF"/>
              <w:lang w:val="en-US"/>
            </w:rPr>
          </w:pPr>
          <w:r>
            <w:rPr>
              <w:color w:val="0000FF"/>
              <w:lang w:val="en-US"/>
            </w:rPr>
            <w:t>&lt;</w:t>
          </w:r>
          <w:r>
            <w:rPr>
              <w:color w:val="0000FF"/>
            </w:rPr>
            <w:t> </w:t>
          </w:r>
          <w:proofErr w:type="spellStart"/>
          <w:r>
            <w:rPr>
              <w:color w:val="0000FF"/>
            </w:rPr>
            <w:t>Quản</w:t>
          </w:r>
          <w:proofErr w:type="spellEnd"/>
          <w:r>
            <w:rPr>
              <w:color w:val="0000FF"/>
            </w:rPr>
            <w:t xml:space="preserve"> </w:t>
          </w:r>
          <w:proofErr w:type="spellStart"/>
          <w:r>
            <w:rPr>
              <w:color w:val="0000FF"/>
            </w:rPr>
            <w:t>lí</w:t>
          </w:r>
          <w:proofErr w:type="spellEnd"/>
          <w:r>
            <w:rPr>
              <w:color w:val="0000FF"/>
            </w:rPr>
            <w:t xml:space="preserve"> </w:t>
          </w:r>
          <w:proofErr w:type="spellStart"/>
          <w:r>
            <w:rPr>
              <w:color w:val="0000FF"/>
            </w:rPr>
            <w:t>quán</w:t>
          </w:r>
          <w:proofErr w:type="spellEnd"/>
          <w:r>
            <w:rPr>
              <w:color w:val="0000FF"/>
            </w:rPr>
            <w:t xml:space="preserve"> </w:t>
          </w:r>
          <w:proofErr w:type="spellStart"/>
          <w:r>
            <w:rPr>
              <w:color w:val="0000FF"/>
            </w:rPr>
            <w:t>cafe</w:t>
          </w:r>
          <w:proofErr w:type="spellEnd"/>
          <w:r>
            <w:rPr>
              <w:color w:val="0000FF"/>
              <w:lang w:val="en-US"/>
            </w:rPr>
            <w:t>&gt;</w:t>
          </w:r>
        </w:p>
      </w:tc>
      <w:tc>
        <w:tcPr>
          <w:tcW w:w="2845" w:type="dxa"/>
          <w:shd w:val="clear" w:color="auto" w:fill="auto"/>
        </w:tcPr>
        <w:p w14:paraId="6618E03D" w14:textId="12EEE057" w:rsidR="00125CD9" w:rsidRPr="008D3541" w:rsidRDefault="00125CD9" w:rsidP="00125CD9">
          <w:pPr>
            <w:pStyle w:val="utrang"/>
            <w:rPr>
              <w:lang w:val="en-US"/>
            </w:rPr>
          </w:pPr>
          <w:proofErr w:type="spellStart"/>
          <w:r w:rsidRPr="008D3541">
            <w:rPr>
              <w:lang w:val="en-US"/>
            </w:rPr>
            <w:t>Phiên</w:t>
          </w:r>
          <w:proofErr w:type="spellEnd"/>
          <w:r w:rsidRPr="008D3541">
            <w:rPr>
              <w:lang w:val="en-US"/>
            </w:rPr>
            <w:t xml:space="preserve"> </w:t>
          </w:r>
          <w:proofErr w:type="spellStart"/>
          <w:r w:rsidRPr="008D3541">
            <w:rPr>
              <w:lang w:val="en-US"/>
            </w:rPr>
            <w:t>bản</w:t>
          </w:r>
          <w:proofErr w:type="spellEnd"/>
          <w:r w:rsidRPr="008D3541">
            <w:rPr>
              <w:lang w:val="en-US"/>
            </w:rPr>
            <w:t xml:space="preserve">: </w:t>
          </w:r>
          <w:r w:rsidRPr="00746ED1">
            <w:rPr>
              <w:color w:val="0000FF"/>
              <w:lang w:val="en-US"/>
            </w:rPr>
            <w:t>&lt;</w:t>
          </w:r>
          <w:r>
            <w:rPr>
              <w:color w:val="0000FF"/>
            </w:rPr>
            <w:t>1</w:t>
          </w:r>
          <w:r w:rsidRPr="003548A8">
            <w:rPr>
              <w:color w:val="0000FF"/>
              <w:lang w:val="en-US"/>
            </w:rPr>
            <w:t>.</w:t>
          </w:r>
          <w:r>
            <w:rPr>
              <w:color w:val="0000FF"/>
            </w:rPr>
            <w:t>0</w:t>
          </w:r>
          <w:r>
            <w:rPr>
              <w:color w:val="0000FF"/>
              <w:lang w:val="en-US"/>
            </w:rPr>
            <w:t>&gt;</w:t>
          </w:r>
        </w:p>
      </w:tc>
    </w:tr>
    <w:tr w:rsidR="00E95D0C" w14:paraId="0BF2F48E" w14:textId="77777777" w:rsidTr="008D3541">
      <w:tc>
        <w:tcPr>
          <w:tcW w:w="6623" w:type="dxa"/>
          <w:shd w:val="clear" w:color="auto" w:fill="auto"/>
        </w:tcPr>
        <w:p w14:paraId="6220B88F" w14:textId="77777777" w:rsidR="00E95D0C" w:rsidRPr="008D3541" w:rsidRDefault="00C14AB8" w:rsidP="00D328EA">
          <w:pPr>
            <w:pStyle w:val="utrang"/>
            <w:rPr>
              <w:lang w:val="en-US"/>
            </w:rPr>
          </w:pPr>
          <w:proofErr w:type="spellStart"/>
          <w:r>
            <w:rPr>
              <w:lang w:val="en-US"/>
            </w:rPr>
            <w:t>Thiết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kế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dữ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liệu</w:t>
          </w:r>
          <w:proofErr w:type="spellEnd"/>
        </w:p>
      </w:tc>
      <w:tc>
        <w:tcPr>
          <w:tcW w:w="2845" w:type="dxa"/>
          <w:shd w:val="clear" w:color="auto" w:fill="auto"/>
        </w:tcPr>
        <w:p w14:paraId="1C553585" w14:textId="133CEA13" w:rsidR="00E95D0C" w:rsidRPr="008D3541" w:rsidRDefault="00E95D0C">
          <w:pPr>
            <w:pStyle w:val="utrang"/>
            <w:rPr>
              <w:lang w:val="en-US"/>
            </w:rPr>
          </w:pPr>
          <w:proofErr w:type="spellStart"/>
          <w:r w:rsidRPr="008D3541">
            <w:rPr>
              <w:lang w:val="en-US"/>
            </w:rPr>
            <w:t>Ngày</w:t>
          </w:r>
          <w:proofErr w:type="spellEnd"/>
          <w:r w:rsidRPr="008D3541">
            <w:rPr>
              <w:lang w:val="en-US"/>
            </w:rPr>
            <w:t xml:space="preserve">: </w:t>
          </w:r>
          <w:r w:rsidR="00125CD9" w:rsidRPr="00746ED1">
            <w:rPr>
              <w:color w:val="0000FF"/>
              <w:lang w:val="en-US"/>
            </w:rPr>
            <w:t>&lt;</w:t>
          </w:r>
          <w:r w:rsidR="00125CD9">
            <w:rPr>
              <w:color w:val="0000FF"/>
            </w:rPr>
            <w:t>17</w:t>
          </w:r>
          <w:r w:rsidR="00125CD9" w:rsidRPr="003548A8">
            <w:rPr>
              <w:color w:val="0000FF"/>
              <w:lang w:val="en-US"/>
            </w:rPr>
            <w:t>/</w:t>
          </w:r>
          <w:r w:rsidR="00125CD9">
            <w:rPr>
              <w:color w:val="0000FF"/>
            </w:rPr>
            <w:t>05</w:t>
          </w:r>
          <w:r w:rsidR="00125CD9" w:rsidRPr="003548A8">
            <w:rPr>
              <w:color w:val="0000FF"/>
              <w:lang w:val="en-US"/>
            </w:rPr>
            <w:t>/</w:t>
          </w:r>
          <w:r w:rsidR="00125CD9">
            <w:rPr>
              <w:color w:val="0000FF"/>
            </w:rPr>
            <w:t>2019</w:t>
          </w:r>
          <w:r w:rsidR="00125CD9">
            <w:rPr>
              <w:color w:val="0000FF"/>
              <w:lang w:val="en-US"/>
            </w:rPr>
            <w:t xml:space="preserve"> &gt;</w:t>
          </w:r>
        </w:p>
      </w:tc>
    </w:tr>
  </w:tbl>
  <w:p w14:paraId="029C98C6" w14:textId="77777777" w:rsidR="00E95D0C" w:rsidRPr="007A1DE8" w:rsidRDefault="00E95D0C">
    <w:pPr>
      <w:pStyle w:val="utrang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u1"/>
      <w:lvlText w:val="%1."/>
      <w:legacy w:legacy="1" w:legacySpace="144" w:legacyIndent="0"/>
      <w:lvlJc w:val="left"/>
    </w:lvl>
    <w:lvl w:ilvl="1">
      <w:start w:val="1"/>
      <w:numFmt w:val="decimal"/>
      <w:pStyle w:val="u2"/>
      <w:lvlText w:val="%1.%2"/>
      <w:legacy w:legacy="1" w:legacySpace="144" w:legacyIndent="0"/>
      <w:lvlJc w:val="left"/>
    </w:lvl>
    <w:lvl w:ilvl="2">
      <w:start w:val="1"/>
      <w:numFmt w:val="decimal"/>
      <w:pStyle w:val="u3"/>
      <w:lvlText w:val="%1.%2.%3"/>
      <w:legacy w:legacy="1" w:legacySpace="144" w:legacyIndent="0"/>
      <w:lvlJc w:val="left"/>
    </w:lvl>
    <w:lvl w:ilvl="3">
      <w:start w:val="1"/>
      <w:numFmt w:val="decimal"/>
      <w:pStyle w:val="u4"/>
      <w:lvlText w:val="%1.%2.%3.%4"/>
      <w:legacy w:legacy="1" w:legacySpace="144" w:legacyIndent="0"/>
      <w:lvlJc w:val="left"/>
    </w:lvl>
    <w:lvl w:ilvl="4">
      <w:start w:val="1"/>
      <w:numFmt w:val="decimal"/>
      <w:pStyle w:val="u5"/>
      <w:lvlText w:val="%1.%2.%3.%4.%5"/>
      <w:legacy w:legacy="1" w:legacySpace="144" w:legacyIndent="0"/>
      <w:lvlJc w:val="left"/>
    </w:lvl>
    <w:lvl w:ilvl="5">
      <w:start w:val="1"/>
      <w:numFmt w:val="decimal"/>
      <w:pStyle w:val="u6"/>
      <w:lvlText w:val="%1.%2.%3.%4.%5.%6"/>
      <w:legacy w:legacy="1" w:legacySpace="144" w:legacyIndent="0"/>
      <w:lvlJc w:val="left"/>
    </w:lvl>
    <w:lvl w:ilvl="6">
      <w:start w:val="1"/>
      <w:numFmt w:val="decimal"/>
      <w:pStyle w:val="u7"/>
      <w:lvlText w:val="%1.%2.%3.%4.%5.%6.%7"/>
      <w:legacy w:legacy="1" w:legacySpace="144" w:legacyIndent="0"/>
      <w:lvlJc w:val="left"/>
    </w:lvl>
    <w:lvl w:ilvl="7">
      <w:start w:val="1"/>
      <w:numFmt w:val="decimal"/>
      <w:pStyle w:val="u8"/>
      <w:lvlText w:val="%1.%2.%3.%4.%5.%6.%7.%8"/>
      <w:legacy w:legacy="1" w:legacySpace="144" w:legacyIndent="0"/>
      <w:lvlJc w:val="left"/>
    </w:lvl>
    <w:lvl w:ilvl="8">
      <w:start w:val="1"/>
      <w:numFmt w:val="decimal"/>
      <w:pStyle w:val="u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3CCA4D89"/>
    <w:multiLevelType w:val="hybridMultilevel"/>
    <w:tmpl w:val="3EB87112"/>
    <w:lvl w:ilvl="0" w:tplc="637878CC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47415235"/>
    <w:multiLevelType w:val="hybridMultilevel"/>
    <w:tmpl w:val="0068EB28"/>
    <w:lvl w:ilvl="0" w:tplc="637878CC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7F1C81"/>
    <w:multiLevelType w:val="hybridMultilevel"/>
    <w:tmpl w:val="8B1AC994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563B69EC"/>
    <w:multiLevelType w:val="hybridMultilevel"/>
    <w:tmpl w:val="AD263F4E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 w15:restartNumberingAfterBreak="0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1" w15:restartNumberingAfterBreak="0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8"/>
  </w:num>
  <w:num w:numId="4">
    <w:abstractNumId w:val="16"/>
  </w:num>
  <w:num w:numId="5">
    <w:abstractNumId w:val="19"/>
  </w:num>
  <w:num w:numId="6">
    <w:abstractNumId w:val="8"/>
  </w:num>
  <w:num w:numId="7">
    <w:abstractNumId w:val="20"/>
  </w:num>
  <w:num w:numId="8">
    <w:abstractNumId w:val="25"/>
  </w:num>
  <w:num w:numId="9">
    <w:abstractNumId w:val="11"/>
  </w:num>
  <w:num w:numId="10">
    <w:abstractNumId w:val="6"/>
  </w:num>
  <w:num w:numId="11">
    <w:abstractNumId w:val="30"/>
  </w:num>
  <w:num w:numId="12">
    <w:abstractNumId w:val="26"/>
  </w:num>
  <w:num w:numId="13">
    <w:abstractNumId w:val="24"/>
  </w:num>
  <w:num w:numId="14">
    <w:abstractNumId w:val="2"/>
  </w:num>
  <w:num w:numId="15">
    <w:abstractNumId w:val="4"/>
  </w:num>
  <w:num w:numId="16">
    <w:abstractNumId w:val="23"/>
  </w:num>
  <w:num w:numId="17">
    <w:abstractNumId w:val="28"/>
  </w:num>
  <w:num w:numId="18">
    <w:abstractNumId w:val="10"/>
  </w:num>
  <w:num w:numId="19">
    <w:abstractNumId w:val="22"/>
  </w:num>
  <w:num w:numId="20">
    <w:abstractNumId w:val="27"/>
  </w:num>
  <w:num w:numId="21">
    <w:abstractNumId w:val="29"/>
  </w:num>
  <w:num w:numId="22">
    <w:abstractNumId w:val="7"/>
  </w:num>
  <w:num w:numId="23">
    <w:abstractNumId w:val="15"/>
  </w:num>
  <w:num w:numId="24">
    <w:abstractNumId w:val="5"/>
  </w:num>
  <w:num w:numId="25">
    <w:abstractNumId w:val="3"/>
  </w:num>
  <w:num w:numId="26">
    <w:abstractNumId w:val="14"/>
  </w:num>
  <w:num w:numId="27">
    <w:abstractNumId w:val="21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2"/>
  </w:num>
  <w:num w:numId="32">
    <w:abstractNumId w:val="0"/>
  </w:num>
  <w:num w:numId="33">
    <w:abstractNumId w:val="0"/>
  </w:num>
  <w:num w:numId="34">
    <w:abstractNumId w:val="17"/>
  </w:num>
  <w:num w:numId="35">
    <w:abstractNumId w:val="9"/>
  </w:num>
  <w:num w:numId="3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1DE8"/>
    <w:rsid w:val="000001B6"/>
    <w:rsid w:val="00012FC7"/>
    <w:rsid w:val="000442FD"/>
    <w:rsid w:val="000458C6"/>
    <w:rsid w:val="00047499"/>
    <w:rsid w:val="00050736"/>
    <w:rsid w:val="000519D9"/>
    <w:rsid w:val="000C0CA8"/>
    <w:rsid w:val="000F54F7"/>
    <w:rsid w:val="00113AC7"/>
    <w:rsid w:val="00125CD9"/>
    <w:rsid w:val="00146869"/>
    <w:rsid w:val="001649E4"/>
    <w:rsid w:val="001A2FD9"/>
    <w:rsid w:val="00204C2F"/>
    <w:rsid w:val="00213ECB"/>
    <w:rsid w:val="002160F2"/>
    <w:rsid w:val="00221A67"/>
    <w:rsid w:val="002B7C64"/>
    <w:rsid w:val="002C7852"/>
    <w:rsid w:val="0030020F"/>
    <w:rsid w:val="00301562"/>
    <w:rsid w:val="0031511D"/>
    <w:rsid w:val="003548A8"/>
    <w:rsid w:val="003701D7"/>
    <w:rsid w:val="003747E6"/>
    <w:rsid w:val="003C2F0F"/>
    <w:rsid w:val="003F6149"/>
    <w:rsid w:val="00402940"/>
    <w:rsid w:val="004176B5"/>
    <w:rsid w:val="00435847"/>
    <w:rsid w:val="00472332"/>
    <w:rsid w:val="004B7CC9"/>
    <w:rsid w:val="004B7E51"/>
    <w:rsid w:val="004E4257"/>
    <w:rsid w:val="005802A5"/>
    <w:rsid w:val="006021FF"/>
    <w:rsid w:val="0060493B"/>
    <w:rsid w:val="006257BE"/>
    <w:rsid w:val="00640FA8"/>
    <w:rsid w:val="006855DC"/>
    <w:rsid w:val="006D084D"/>
    <w:rsid w:val="006E420F"/>
    <w:rsid w:val="006E56E2"/>
    <w:rsid w:val="007338F6"/>
    <w:rsid w:val="007466A1"/>
    <w:rsid w:val="007A1DE8"/>
    <w:rsid w:val="007B2E10"/>
    <w:rsid w:val="007D431C"/>
    <w:rsid w:val="007F21C9"/>
    <w:rsid w:val="008243D9"/>
    <w:rsid w:val="008339AA"/>
    <w:rsid w:val="008663E5"/>
    <w:rsid w:val="008A1739"/>
    <w:rsid w:val="008D3541"/>
    <w:rsid w:val="009205C6"/>
    <w:rsid w:val="00964B66"/>
    <w:rsid w:val="00965993"/>
    <w:rsid w:val="00984338"/>
    <w:rsid w:val="00991FB3"/>
    <w:rsid w:val="0099744F"/>
    <w:rsid w:val="009A149B"/>
    <w:rsid w:val="009B2AFC"/>
    <w:rsid w:val="009E5D0D"/>
    <w:rsid w:val="009F47F5"/>
    <w:rsid w:val="00A077C4"/>
    <w:rsid w:val="00A23833"/>
    <w:rsid w:val="00A26C3C"/>
    <w:rsid w:val="00A544E7"/>
    <w:rsid w:val="00A638EF"/>
    <w:rsid w:val="00A91B02"/>
    <w:rsid w:val="00AC1EED"/>
    <w:rsid w:val="00B871C5"/>
    <w:rsid w:val="00BB5444"/>
    <w:rsid w:val="00C14AB8"/>
    <w:rsid w:val="00C25BB4"/>
    <w:rsid w:val="00C74D6D"/>
    <w:rsid w:val="00CA52C8"/>
    <w:rsid w:val="00CE32B8"/>
    <w:rsid w:val="00D04A68"/>
    <w:rsid w:val="00D234F3"/>
    <w:rsid w:val="00D328EA"/>
    <w:rsid w:val="00D7301B"/>
    <w:rsid w:val="00DA2A6D"/>
    <w:rsid w:val="00DC363E"/>
    <w:rsid w:val="00DD57E3"/>
    <w:rsid w:val="00DE1AAA"/>
    <w:rsid w:val="00E15738"/>
    <w:rsid w:val="00E31C37"/>
    <w:rsid w:val="00E95D0C"/>
    <w:rsid w:val="00EC0EB6"/>
    <w:rsid w:val="00EC290D"/>
    <w:rsid w:val="00F10E34"/>
    <w:rsid w:val="00F1488C"/>
    <w:rsid w:val="00F73687"/>
    <w:rsid w:val="00F93BD1"/>
    <w:rsid w:val="00F9608D"/>
    <w:rsid w:val="00F96D1D"/>
    <w:rsid w:val="00FA2327"/>
    <w:rsid w:val="00FB3FFD"/>
    <w:rsid w:val="00FD7C94"/>
    <w:rsid w:val="00FF4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4F6F53D"/>
  <w15:docId w15:val="{3B45845D-DC8F-5948-A903-DA756935C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Binhthng">
    <w:name w:val="Normal"/>
    <w:qFormat/>
    <w:rsid w:val="006021FF"/>
    <w:pPr>
      <w:widowControl w:val="0"/>
      <w:spacing w:line="240" w:lineRule="atLeast"/>
    </w:pPr>
    <w:rPr>
      <w:sz w:val="24"/>
      <w:lang w:val="vi-VN"/>
    </w:rPr>
  </w:style>
  <w:style w:type="paragraph" w:styleId="u1">
    <w:name w:val="heading 1"/>
    <w:aliases w:val="Heading 1 new"/>
    <w:basedOn w:val="Binhthng"/>
    <w:next w:val="Binhthng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u2">
    <w:name w:val="heading 2"/>
    <w:basedOn w:val="u1"/>
    <w:next w:val="Binhthng"/>
    <w:qFormat/>
    <w:pPr>
      <w:numPr>
        <w:ilvl w:val="1"/>
      </w:numPr>
      <w:outlineLvl w:val="1"/>
    </w:pPr>
    <w:rPr>
      <w:sz w:val="20"/>
    </w:rPr>
  </w:style>
  <w:style w:type="paragraph" w:styleId="u3">
    <w:name w:val="heading 3"/>
    <w:basedOn w:val="u1"/>
    <w:next w:val="Binhthng"/>
    <w:qFormat/>
    <w:pPr>
      <w:numPr>
        <w:ilvl w:val="2"/>
      </w:numPr>
      <w:outlineLvl w:val="2"/>
    </w:pPr>
    <w:rPr>
      <w:b w:val="0"/>
      <w:i/>
      <w:sz w:val="20"/>
    </w:rPr>
  </w:style>
  <w:style w:type="paragraph" w:styleId="u4">
    <w:name w:val="heading 4"/>
    <w:basedOn w:val="u1"/>
    <w:next w:val="Binhthng"/>
    <w:qFormat/>
    <w:pPr>
      <w:numPr>
        <w:ilvl w:val="3"/>
      </w:numPr>
      <w:outlineLvl w:val="3"/>
    </w:pPr>
    <w:rPr>
      <w:b w:val="0"/>
      <w:sz w:val="20"/>
    </w:rPr>
  </w:style>
  <w:style w:type="paragraph" w:styleId="u5">
    <w:name w:val="heading 5"/>
    <w:basedOn w:val="Binhthng"/>
    <w:next w:val="Binhthng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u6">
    <w:name w:val="heading 6"/>
    <w:basedOn w:val="Binhthng"/>
    <w:next w:val="Binhthng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u7">
    <w:name w:val="heading 7"/>
    <w:basedOn w:val="Binhthng"/>
    <w:next w:val="Binhthng"/>
    <w:qFormat/>
    <w:pPr>
      <w:numPr>
        <w:ilvl w:val="6"/>
        <w:numId w:val="1"/>
      </w:numPr>
      <w:spacing w:before="240" w:after="60"/>
      <w:outlineLvl w:val="6"/>
    </w:pPr>
  </w:style>
  <w:style w:type="paragraph" w:styleId="u8">
    <w:name w:val="heading 8"/>
    <w:basedOn w:val="Binhthng"/>
    <w:next w:val="Binhthng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u9">
    <w:name w:val="heading 9"/>
    <w:basedOn w:val="Binhthng"/>
    <w:next w:val="Binhthng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customStyle="1" w:styleId="Paragraph2">
    <w:name w:val="Paragraph2"/>
    <w:basedOn w:val="Binhthng"/>
    <w:pPr>
      <w:spacing w:before="80"/>
      <w:ind w:left="720"/>
      <w:jc w:val="both"/>
    </w:pPr>
    <w:rPr>
      <w:color w:val="000000"/>
      <w:lang w:val="en-AU"/>
    </w:rPr>
  </w:style>
  <w:style w:type="paragraph" w:styleId="Tiu">
    <w:name w:val="Title"/>
    <w:basedOn w:val="Binhthng"/>
    <w:next w:val="Binhthng"/>
    <w:link w:val="Tiu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Tiuphu">
    <w:name w:val="Subtitle"/>
    <w:basedOn w:val="Binhthng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ThutlBinhthng">
    <w:name w:val="Normal Indent"/>
    <w:basedOn w:val="Binhthng"/>
    <w:pPr>
      <w:ind w:left="900" w:hanging="900"/>
    </w:pPr>
  </w:style>
  <w:style w:type="paragraph" w:styleId="Mucluc1">
    <w:name w:val="toc 1"/>
    <w:basedOn w:val="Binhthng"/>
    <w:next w:val="Binhthng"/>
    <w:uiPriority w:val="39"/>
    <w:pPr>
      <w:tabs>
        <w:tab w:val="right" w:pos="9360"/>
      </w:tabs>
      <w:spacing w:before="240" w:after="60"/>
      <w:ind w:right="720"/>
    </w:pPr>
  </w:style>
  <w:style w:type="paragraph" w:styleId="Mucluc2">
    <w:name w:val="toc 2"/>
    <w:basedOn w:val="Binhthng"/>
    <w:next w:val="Binhthng"/>
    <w:uiPriority w:val="39"/>
    <w:pPr>
      <w:tabs>
        <w:tab w:val="right" w:pos="9360"/>
      </w:tabs>
      <w:ind w:left="432" w:right="720"/>
    </w:pPr>
  </w:style>
  <w:style w:type="paragraph" w:styleId="Mucluc3">
    <w:name w:val="toc 3"/>
    <w:basedOn w:val="Binhthng"/>
    <w:next w:val="Binhthng"/>
    <w:semiHidden/>
    <w:pPr>
      <w:tabs>
        <w:tab w:val="right" w:pos="9360"/>
      </w:tabs>
      <w:ind w:left="864"/>
    </w:pPr>
  </w:style>
  <w:style w:type="paragraph" w:styleId="utrang">
    <w:name w:val="header"/>
    <w:basedOn w:val="Binhthng"/>
    <w:link w:val="utrangChar"/>
    <w:uiPriority w:val="99"/>
    <w:pPr>
      <w:tabs>
        <w:tab w:val="center" w:pos="4320"/>
        <w:tab w:val="right" w:pos="8640"/>
      </w:tabs>
    </w:pPr>
  </w:style>
  <w:style w:type="paragraph" w:styleId="Chntrang">
    <w:name w:val="footer"/>
    <w:basedOn w:val="Binhthng"/>
    <w:pPr>
      <w:tabs>
        <w:tab w:val="center" w:pos="4320"/>
        <w:tab w:val="right" w:pos="8640"/>
      </w:tabs>
    </w:pPr>
  </w:style>
  <w:style w:type="character" w:styleId="Strang">
    <w:name w:val="page number"/>
    <w:basedOn w:val="Phngmcinhcuaoanvn"/>
  </w:style>
  <w:style w:type="paragraph" w:customStyle="1" w:styleId="Bullet2">
    <w:name w:val="Bullet2"/>
    <w:basedOn w:val="Binhthng"/>
    <w:pPr>
      <w:ind w:left="1440" w:hanging="360"/>
    </w:pPr>
    <w:rPr>
      <w:color w:val="000080"/>
    </w:rPr>
  </w:style>
  <w:style w:type="paragraph" w:customStyle="1" w:styleId="Paragraph1">
    <w:name w:val="Paragraph1"/>
    <w:basedOn w:val="Binhthng"/>
    <w:pPr>
      <w:spacing w:before="80" w:line="240" w:lineRule="auto"/>
      <w:jc w:val="both"/>
    </w:pPr>
  </w:style>
  <w:style w:type="paragraph" w:customStyle="1" w:styleId="Tabletext">
    <w:name w:val="Tabletext"/>
    <w:basedOn w:val="Binhthng"/>
    <w:pPr>
      <w:keepLines/>
      <w:spacing w:after="120"/>
    </w:pPr>
  </w:style>
  <w:style w:type="paragraph" w:styleId="ThnVnban">
    <w:name w:val="Body Text"/>
    <w:basedOn w:val="Binhthng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Binhthng"/>
    <w:pPr>
      <w:ind w:left="720" w:hanging="432"/>
    </w:pPr>
  </w:style>
  <w:style w:type="character" w:styleId="ThamchiuCcchu">
    <w:name w:val="footnote reference"/>
    <w:semiHidden/>
    <w:rPr>
      <w:sz w:val="20"/>
      <w:vertAlign w:val="superscript"/>
    </w:rPr>
  </w:style>
  <w:style w:type="paragraph" w:styleId="VnbanCcchu">
    <w:name w:val="footnote text"/>
    <w:basedOn w:val="Binhthng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Bantailiu">
    <w:name w:val="Document Map"/>
    <w:basedOn w:val="Binhthng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Mucluc4">
    <w:name w:val="toc 4"/>
    <w:basedOn w:val="Binhthng"/>
    <w:next w:val="Binhthng"/>
    <w:semiHidden/>
    <w:pPr>
      <w:ind w:left="600"/>
    </w:pPr>
  </w:style>
  <w:style w:type="paragraph" w:styleId="Mucluc5">
    <w:name w:val="toc 5"/>
    <w:basedOn w:val="Binhthng"/>
    <w:next w:val="Binhthng"/>
    <w:semiHidden/>
    <w:pPr>
      <w:ind w:left="800"/>
    </w:pPr>
  </w:style>
  <w:style w:type="paragraph" w:styleId="Mucluc6">
    <w:name w:val="toc 6"/>
    <w:basedOn w:val="Binhthng"/>
    <w:next w:val="Binhthng"/>
    <w:semiHidden/>
    <w:pPr>
      <w:ind w:left="1000"/>
    </w:pPr>
  </w:style>
  <w:style w:type="paragraph" w:styleId="Mucluc7">
    <w:name w:val="toc 7"/>
    <w:basedOn w:val="Binhthng"/>
    <w:next w:val="Binhthng"/>
    <w:semiHidden/>
    <w:pPr>
      <w:ind w:left="1200"/>
    </w:pPr>
  </w:style>
  <w:style w:type="paragraph" w:styleId="Mucluc8">
    <w:name w:val="toc 8"/>
    <w:basedOn w:val="Binhthng"/>
    <w:next w:val="Binhthng"/>
    <w:semiHidden/>
    <w:pPr>
      <w:ind w:left="1400"/>
    </w:pPr>
  </w:style>
  <w:style w:type="paragraph" w:styleId="Mucluc9">
    <w:name w:val="toc 9"/>
    <w:basedOn w:val="Binhthng"/>
    <w:next w:val="Binhthng"/>
    <w:semiHidden/>
    <w:pPr>
      <w:ind w:left="1600"/>
    </w:pPr>
  </w:style>
  <w:style w:type="paragraph" w:styleId="Thnvnban2">
    <w:name w:val="Body Text 2"/>
    <w:basedOn w:val="Binhthng"/>
    <w:pPr>
      <w:widowControl/>
      <w:spacing w:line="240" w:lineRule="auto"/>
    </w:pPr>
    <w:rPr>
      <w:snapToGrid w:val="0"/>
      <w:sz w:val="28"/>
    </w:rPr>
  </w:style>
  <w:style w:type="paragraph" w:styleId="Thnvnban3">
    <w:name w:val="Body Text 3"/>
    <w:basedOn w:val="Binhthng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Binhthng"/>
    <w:pPr>
      <w:numPr>
        <w:numId w:val="5"/>
      </w:numPr>
    </w:pPr>
  </w:style>
  <w:style w:type="character" w:customStyle="1" w:styleId="SoDAField">
    <w:name w:val="SoDA Field"/>
    <w:rPr>
      <w:color w:val="0000FF"/>
    </w:rPr>
  </w:style>
  <w:style w:type="table" w:styleId="LiBang">
    <w:name w:val="Table Grid"/>
    <w:basedOn w:val="BangThngthng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iuktni">
    <w:name w:val="Hyperlink"/>
    <w:uiPriority w:val="99"/>
    <w:rsid w:val="00A23833"/>
    <w:rPr>
      <w:color w:val="0000FF"/>
      <w:u w:val="single"/>
    </w:rPr>
  </w:style>
  <w:style w:type="character" w:customStyle="1" w:styleId="TiuChar">
    <w:name w:val="Tiêu đề Char"/>
    <w:link w:val="Tiu"/>
    <w:rsid w:val="00A23833"/>
    <w:rPr>
      <w:rFonts w:ascii="Arial" w:hAnsi="Arial"/>
      <w:b/>
      <w:sz w:val="36"/>
      <w:lang w:val="vi-VN"/>
    </w:rPr>
  </w:style>
  <w:style w:type="paragraph" w:styleId="Bongchuthich">
    <w:name w:val="Balloon Text"/>
    <w:basedOn w:val="Binhthng"/>
    <w:link w:val="BongchuthichChar"/>
    <w:rsid w:val="00D328E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rsid w:val="00D328EA"/>
    <w:rPr>
      <w:rFonts w:ascii="Tahoma" w:hAnsi="Tahoma" w:cs="Tahoma"/>
      <w:sz w:val="16"/>
      <w:szCs w:val="16"/>
      <w:lang w:val="vi-VN"/>
    </w:rPr>
  </w:style>
  <w:style w:type="paragraph" w:styleId="ThngthngWeb">
    <w:name w:val="Normal (Web)"/>
    <w:basedOn w:val="Binhthng"/>
    <w:uiPriority w:val="99"/>
    <w:unhideWhenUsed/>
    <w:rsid w:val="00D328EA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character" w:customStyle="1" w:styleId="utrangChar">
    <w:name w:val="Đầu trang Char"/>
    <w:basedOn w:val="Phngmcinhcuaoanvn"/>
    <w:link w:val="utrang"/>
    <w:uiPriority w:val="99"/>
    <w:rsid w:val="006D084D"/>
    <w:rPr>
      <w:sz w:val="24"/>
      <w:lang w:val="vi-VN"/>
    </w:rPr>
  </w:style>
  <w:style w:type="paragraph" w:styleId="uMucluc">
    <w:name w:val="TOC Heading"/>
    <w:basedOn w:val="u1"/>
    <w:next w:val="Binhthng"/>
    <w:uiPriority w:val="39"/>
    <w:unhideWhenUsed/>
    <w:qFormat/>
    <w:rsid w:val="00E15738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2F84FC-1C09-40DA-BC2C-A66C9CE91F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</Template>
  <TotalTime>83</TotalTime>
  <Pages>6</Pages>
  <Words>454</Words>
  <Characters>2591</Characters>
  <Application>Microsoft Office Word</Application>
  <DocSecurity>0</DocSecurity>
  <Lines>21</Lines>
  <Paragraphs>6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Phát biểu bài toán đăng ký học phần</vt:lpstr>
      <vt:lpstr>Phát biểu bài toán đăng ký học phần</vt:lpstr>
    </vt:vector>
  </TitlesOfParts>
  <Company>HCMUNS</Company>
  <LinksUpToDate>false</LinksUpToDate>
  <CharactersWithSpaces>3039</CharactersWithSpaces>
  <SharedDoc>false</SharedDoc>
  <HLinks>
    <vt:vector size="30" baseType="variant">
      <vt:variant>
        <vt:i4>1179704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_Toc369450777</vt:lpwstr>
      </vt:variant>
      <vt:variant>
        <vt:i4>1179704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_Toc369450776</vt:lpwstr>
      </vt:variant>
      <vt:variant>
        <vt:i4>1179704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_Toc369450775</vt:lpwstr>
      </vt:variant>
      <vt:variant>
        <vt:i4>1179704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_Toc369450774</vt:lpwstr>
      </vt:variant>
      <vt:variant>
        <vt:i4>1179704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_Toc369450773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Hieu</cp:lastModifiedBy>
  <cp:revision>46</cp:revision>
  <cp:lastPrinted>2013-12-07T15:58:00Z</cp:lastPrinted>
  <dcterms:created xsi:type="dcterms:W3CDTF">2013-10-13T11:14:00Z</dcterms:created>
  <dcterms:modified xsi:type="dcterms:W3CDTF">2019-06-18T14:05:00Z</dcterms:modified>
</cp:coreProperties>
</file>