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u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Quản</w:t>
      </w:r>
      <w:proofErr w:type="spellEnd"/>
      <w:r w:rsidR="00AA705E">
        <w:rPr>
          <w:color w:val="0000FF"/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lí</w:t>
      </w:r>
      <w:proofErr w:type="spellEnd"/>
      <w:r w:rsidR="00AA705E">
        <w:rPr>
          <w:color w:val="0000FF"/>
          <w:lang w:val="en-US"/>
        </w:rPr>
        <w:t xml:space="preserve"> </w:t>
      </w:r>
      <w:proofErr w:type="spellStart"/>
      <w:r w:rsidR="00AA705E">
        <w:rPr>
          <w:color w:val="0000FF"/>
          <w:lang w:val="en-US"/>
        </w:rPr>
        <w:t>quán</w:t>
      </w:r>
      <w:proofErr w:type="spellEnd"/>
      <w:r w:rsidR="00AA705E">
        <w:rPr>
          <w:color w:val="0000FF"/>
          <w:lang w:val="en-US"/>
        </w:rPr>
        <w:t xml:space="preserve">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57752845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A705E"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u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796928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5734D30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18C5E45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73D309F3" w:rsidR="0037628A" w:rsidRPr="002238FA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Hồ</w:t>
            </w:r>
            <w:proofErr w:type="spellEnd"/>
            <w:r>
              <w:rPr>
                <w:rFonts w:eastAsia="SimSun"/>
                <w:color w:val="0000FF"/>
              </w:rPr>
              <w:t xml:space="preserve"> sơ phân </w:t>
            </w:r>
            <w:proofErr w:type="spellStart"/>
            <w:r>
              <w:rPr>
                <w:rFonts w:eastAsia="SimSun"/>
                <w:color w:val="0000FF"/>
              </w:rPr>
              <w:t>tích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7A1DE8" w:rsidRPr="007A1DE8" w14:paraId="45E995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62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6600E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7CABC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u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44ADCF2C" w14:textId="53D979D9" w:rsidR="00937329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Siuktni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 xml:space="preserve">Sơ đồ lớp </w:t>
        </w:r>
        <w:r w:rsidR="00937329" w:rsidRPr="001409DC">
          <w:rPr>
            <w:rStyle w:val="Siuktni"/>
            <w:noProof/>
            <w:lang w:val="en-US"/>
          </w:rPr>
          <w:t>(</w:t>
        </w:r>
        <w:r w:rsidR="00937329" w:rsidRPr="001409DC">
          <w:rPr>
            <w:rStyle w:val="Siuktni"/>
            <w:noProof/>
          </w:rPr>
          <w:t>mức phân tích</w:t>
        </w:r>
        <w:r w:rsidR="00937329" w:rsidRPr="001409DC">
          <w:rPr>
            <w:rStyle w:val="Siuktni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7B73C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="00937329" w:rsidRPr="001409DC">
          <w:rPr>
            <w:rStyle w:val="Siuktni"/>
            <w:noProof/>
            <w:lang w:val="en-US"/>
          </w:rPr>
          <w:t>1.1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lớp (mức phân tích)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_Toc6431286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057AAB3D" w14:textId="57F7AD0C" w:rsidR="00937329" w:rsidRDefault="007B73C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="00937329" w:rsidRPr="001409DC">
          <w:rPr>
            <w:rStyle w:val="Siuktni"/>
            <w:noProof/>
          </w:rPr>
          <w:t>1.2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Danh sách các lớp đối tượng và quan hệ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_Toc6431287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4E07FC54" w14:textId="38208BAF" w:rsidR="00937329" w:rsidRDefault="007B73C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="00937329" w:rsidRPr="001409DC">
          <w:rPr>
            <w:rStyle w:val="Siuktni"/>
            <w:noProof/>
          </w:rPr>
          <w:t>1.3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Mô tả chi tiết từng lớp đối tượng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_Toc6431288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5</w:t>
        </w:r>
        <w:r w:rsidR="00937329">
          <w:rPr>
            <w:noProof/>
            <w:webHidden/>
          </w:rPr>
          <w:fldChar w:fldCharType="end"/>
        </w:r>
      </w:hyperlink>
    </w:p>
    <w:p w14:paraId="2368130F" w14:textId="736D2B23" w:rsidR="00937329" w:rsidRDefault="007B73C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="00937329" w:rsidRPr="001409DC">
          <w:rPr>
            <w:rStyle w:val="Siuktni"/>
            <w:noProof/>
          </w:rPr>
          <w:t>2.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Siuktni"/>
            <w:noProof/>
          </w:rPr>
          <w:t>Sơ đồ trạng thái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_Toc6431289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7</w:t>
        </w:r>
        <w:r w:rsidR="00937329">
          <w:rPr>
            <w:noProof/>
            <w:webHidden/>
          </w:rPr>
          <w:fldChar w:fldCharType="end"/>
        </w:r>
      </w:hyperlink>
    </w:p>
    <w:p w14:paraId="696CDFD9" w14:textId="182E5634"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43128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14:paraId="43C15AF6" w14:textId="77777777" w:rsidR="00FD06E2" w:rsidRDefault="00FD06E2" w:rsidP="00FD06E2">
      <w:pPr>
        <w:pStyle w:val="u2"/>
        <w:rPr>
          <w:lang w:val="en-US"/>
        </w:rPr>
      </w:pPr>
      <w:bookmarkStart w:id="2" w:name="_Toc643128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14:paraId="0718EA64" w14:textId="2215EE26" w:rsidR="002238FA" w:rsidRDefault="003A725D" w:rsidP="00FD06E2">
      <w:pPr>
        <w:spacing w:line="360" w:lineRule="auto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3E5DFCD9" wp14:editId="35E03779">
            <wp:extent cx="5732145" cy="3444240"/>
            <wp:effectExtent l="0" t="0" r="1905" b="3810"/>
            <wp:docPr id="7" name="Hình ảnh 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 xml:space="preserve">Sơ </w:t>
      </w:r>
      <w:proofErr w:type="spellStart"/>
      <w:r w:rsidRPr="002238FA">
        <w:rPr>
          <w:b/>
          <w:color w:val="0070C0"/>
          <w:sz w:val="28"/>
          <w:szCs w:val="28"/>
        </w:rPr>
        <w:t>đồ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lớp</w:t>
      </w:r>
      <w:proofErr w:type="spellEnd"/>
      <w:r w:rsidRPr="002238FA">
        <w:rPr>
          <w:b/>
          <w:color w:val="0070C0"/>
          <w:sz w:val="28"/>
          <w:szCs w:val="28"/>
        </w:rPr>
        <w:t xml:space="preserve"> cho </w:t>
      </w:r>
      <w:proofErr w:type="spellStart"/>
      <w:r w:rsidRPr="002238FA">
        <w:rPr>
          <w:b/>
          <w:color w:val="0070C0"/>
          <w:sz w:val="28"/>
          <w:szCs w:val="28"/>
        </w:rPr>
        <w:t>quản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lý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quán</w:t>
      </w:r>
      <w:proofErr w:type="spellEnd"/>
      <w:r w:rsidRPr="002238FA">
        <w:rPr>
          <w:b/>
          <w:color w:val="0070C0"/>
          <w:sz w:val="28"/>
          <w:szCs w:val="28"/>
        </w:rPr>
        <w:t xml:space="preserve"> </w:t>
      </w:r>
      <w:proofErr w:type="spellStart"/>
      <w:r w:rsidRPr="002238FA">
        <w:rPr>
          <w:b/>
          <w:color w:val="0070C0"/>
          <w:sz w:val="28"/>
          <w:szCs w:val="28"/>
        </w:rPr>
        <w:t>cafe</w:t>
      </w:r>
      <w:proofErr w:type="spellEnd"/>
    </w:p>
    <w:p w14:paraId="0DED4636" w14:textId="77777777" w:rsidR="00FD06E2" w:rsidRDefault="00FD06E2" w:rsidP="00FD06E2">
      <w:pPr>
        <w:pStyle w:val="u2"/>
      </w:pPr>
      <w:bookmarkStart w:id="3" w:name="_Toc643128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ThnVnban"/>
              <w:spacing w:after="0"/>
              <w:jc w:val="center"/>
            </w:pPr>
            <w:proofErr w:type="spellStart"/>
            <w:r>
              <w:t>Loại</w:t>
            </w:r>
            <w:proofErr w:type="spellEnd"/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ThnVnban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65B64C1F" w:rsidR="00FD06E2" w:rsidRPr="003A725D" w:rsidRDefault="003A725D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7CE03330" w14:textId="3987FF10" w:rsidR="009949F7" w:rsidRDefault="009949F7" w:rsidP="00FD06E2">
            <w:pPr>
              <w:pStyle w:val="ThnVnban"/>
              <w:spacing w:after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trong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58114BE6" w:rsidR="009949F7" w:rsidRPr="003A725D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409486E2" w14:textId="5990A0DD" w:rsidR="009949F7" w:rsidRDefault="009949F7" w:rsidP="00FD06E2">
            <w:pPr>
              <w:pStyle w:val="ThnVnban"/>
              <w:spacing w:after="0"/>
            </w:pPr>
            <w:r>
              <w:t xml:space="preserve">Gom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3A725D">
              <w:rPr>
                <w:lang w:val="en-US"/>
              </w:rPr>
              <w:t>sản</w:t>
            </w:r>
            <w:proofErr w:type="spellEnd"/>
            <w:r w:rsidR="003A725D">
              <w:rPr>
                <w:lang w:val="en-US"/>
              </w:rPr>
              <w:t xml:space="preserve"> </w:t>
            </w:r>
            <w:proofErr w:type="spellStart"/>
            <w:r w:rsidR="003A725D">
              <w:rPr>
                <w:lang w:val="en-US"/>
              </w:rPr>
              <w:t>phẩm</w:t>
            </w:r>
            <w:proofErr w:type="spellEnd"/>
            <w:r>
              <w:t xml:space="preserve"> theo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 theo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ThnVnban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364AF82E" w:rsidR="009949F7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7552CB45" w14:textId="31055616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đã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yêu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cầu</w:t>
            </w:r>
            <w:proofErr w:type="spellEnd"/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10" w:type="dxa"/>
          </w:tcPr>
          <w:p w14:paraId="745E9894" w14:textId="35125483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bàn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ăn</w:t>
            </w:r>
            <w:proofErr w:type="spellEnd"/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487E76F2" w14:textId="0BF0C358" w:rsidR="009949F7" w:rsidRPr="00C36827" w:rsidRDefault="009949F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trong </w:t>
            </w:r>
            <w:proofErr w:type="spellStart"/>
            <w:r w:rsidR="00C36827">
              <w:rPr>
                <w:lang w:val="en-US"/>
              </w:rPr>
              <w:t>bàn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ăn</w:t>
            </w:r>
            <w:proofErr w:type="spellEnd"/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ThnVnban"/>
              <w:spacing w:after="0"/>
            </w:pP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6E0D5AFE" w14:textId="5A024CCE" w:rsidR="009949F7" w:rsidRDefault="009949F7" w:rsidP="00FD06E2">
            <w:pPr>
              <w:pStyle w:val="ThnVnban"/>
              <w:spacing w:after="0"/>
            </w:pPr>
            <w:r>
              <w:t xml:space="preserve">Ghi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mua </w:t>
            </w:r>
            <w:proofErr w:type="spellStart"/>
            <w:r>
              <w:t>và</w:t>
            </w:r>
            <w:proofErr w:type="spellEnd"/>
            <w:r>
              <w:t xml:space="preserve"> ghi </w:t>
            </w:r>
            <w:proofErr w:type="spellStart"/>
            <w:r>
              <w:t>lại</w:t>
            </w:r>
            <w:proofErr w:type="spellEnd"/>
            <w:r>
              <w:t xml:space="preserve"> doanh thu cho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ThnVnban"/>
              <w:spacing w:after="0"/>
            </w:pPr>
            <w:r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ThnVnban"/>
              <w:spacing w:after="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689A3155" w14:textId="0EBCE291" w:rsidR="00F61C75" w:rsidRDefault="00BD3DA5" w:rsidP="00FD06E2">
            <w:pPr>
              <w:pStyle w:val="ThnVnban"/>
              <w:spacing w:after="0"/>
            </w:pPr>
            <w:r>
              <w:t xml:space="preserve">Ghi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lượng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 w:rsidR="00C36827">
              <w:rPr>
                <w:lang w:val="en-US"/>
              </w:rPr>
              <w:t>sản</w:t>
            </w:r>
            <w:proofErr w:type="spellEnd"/>
            <w:r w:rsidR="00C36827">
              <w:rPr>
                <w:lang w:val="en-US"/>
              </w:rPr>
              <w:t xml:space="preserve"> </w:t>
            </w:r>
            <w:proofErr w:type="spellStart"/>
            <w:r w:rsidR="00C36827">
              <w:rPr>
                <w:lang w:val="en-US"/>
              </w:rP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đơn </w:t>
            </w: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khi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ThnVnban"/>
              <w:spacing w:after="0"/>
            </w:pPr>
            <w:r>
              <w:lastRenderedPageBreak/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ThnVnban"/>
              <w:spacing w:after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ThnVnban"/>
              <w:spacing w:after="0"/>
              <w:jc w:val="center"/>
            </w:pPr>
            <w:proofErr w:type="spellStart"/>
            <w:r>
              <w:t>Abstract</w:t>
            </w:r>
            <w:proofErr w:type="spellEnd"/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ThnVnban"/>
              <w:spacing w:after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159CB" w14:paraId="2BBDB2D0" w14:textId="77777777">
        <w:tc>
          <w:tcPr>
            <w:tcW w:w="801" w:type="dxa"/>
          </w:tcPr>
          <w:p w14:paraId="3F8F31C5" w14:textId="6DE8A123" w:rsidR="002159CB" w:rsidRPr="002159CB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2110" w:type="dxa"/>
          </w:tcPr>
          <w:p w14:paraId="70D3A7D9" w14:textId="04FEEDC7" w:rsidR="002159CB" w:rsidRPr="002159CB" w:rsidRDefault="002159CB" w:rsidP="002B6F45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</w:tr>
      <w:tr w:rsidR="0068266E" w14:paraId="6A40D1EF" w14:textId="77777777">
        <w:tc>
          <w:tcPr>
            <w:tcW w:w="801" w:type="dxa"/>
          </w:tcPr>
          <w:p w14:paraId="4EEFD1ED" w14:textId="3FF89E8F" w:rsidR="0068266E" w:rsidRPr="00C36827" w:rsidRDefault="00C3682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 xml:space="preserve">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ThnVnban"/>
              <w:spacing w:after="0"/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phương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</w:p>
        </w:tc>
      </w:tr>
      <w:tr w:rsidR="0068266E" w14:paraId="5EF3F376" w14:textId="77777777">
        <w:tc>
          <w:tcPr>
            <w:tcW w:w="801" w:type="dxa"/>
          </w:tcPr>
          <w:p w14:paraId="07F552AE" w14:textId="37CEDB5D" w:rsidR="0068266E" w:rsidRPr="00C36827" w:rsidRDefault="0068266E" w:rsidP="00FD06E2">
            <w:pPr>
              <w:pStyle w:val="ThnVnban"/>
              <w:spacing w:after="0"/>
              <w:rPr>
                <w:lang w:val="en-US"/>
              </w:rPr>
            </w:pPr>
            <w:r>
              <w:t>1</w:t>
            </w:r>
            <w:r w:rsidR="00C36827">
              <w:rPr>
                <w:lang w:val="en-US"/>
              </w:rPr>
              <w:t>0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ThnVnban"/>
              <w:spacing w:after="0"/>
            </w:pPr>
            <w:r>
              <w:t xml:space="preserve">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Association</w:t>
            </w:r>
            <w:proofErr w:type="spellEnd"/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ThnVnban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ThnVnban"/>
              <w:spacing w:after="0"/>
            </w:pPr>
            <w:proofErr w:type="spellStart"/>
            <w:r>
              <w:t>Giữa</w:t>
            </w:r>
            <w:proofErr w:type="spellEnd"/>
            <w:r>
              <w:t xml:space="preserve"> hai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quan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nhau.</w:t>
            </w:r>
          </w:p>
        </w:tc>
      </w:tr>
    </w:tbl>
    <w:p w14:paraId="0F9B5B77" w14:textId="77777777" w:rsidR="00FD06E2" w:rsidRDefault="00FD06E2" w:rsidP="00FD06E2">
      <w:pPr>
        <w:pStyle w:val="u2"/>
      </w:pPr>
      <w:bookmarkStart w:id="4" w:name="_Toc6431288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4"/>
      <w:proofErr w:type="spellEnd"/>
    </w:p>
    <w:p w14:paraId="17524788" w14:textId="5973275D" w:rsidR="00FD06E2" w:rsidRPr="00FD06E2" w:rsidRDefault="00FD06E2" w:rsidP="00034D33">
      <w:pPr>
        <w:pStyle w:val="ThnVnban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643"/>
        <w:gridCol w:w="2167"/>
        <w:gridCol w:w="1556"/>
        <w:gridCol w:w="1620"/>
        <w:gridCol w:w="3590"/>
      </w:tblGrid>
      <w:tr w:rsidR="00363B6E" w14:paraId="0F248226" w14:textId="77777777" w:rsidTr="00C8196A">
        <w:tc>
          <w:tcPr>
            <w:tcW w:w="643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67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55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62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590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363B6E" w14:paraId="2DE9F9E8" w14:textId="77777777" w:rsidTr="00C8196A">
        <w:tc>
          <w:tcPr>
            <w:tcW w:w="643" w:type="dxa"/>
          </w:tcPr>
          <w:p w14:paraId="06A1A4D4" w14:textId="7B211062" w:rsidR="00363B6E" w:rsidRDefault="00897965" w:rsidP="00FD06E2">
            <w:pPr>
              <w:pStyle w:val="ThnVnban"/>
              <w:spacing w:after="0"/>
            </w:pPr>
            <w:r>
              <w:t>1</w:t>
            </w:r>
          </w:p>
        </w:tc>
        <w:tc>
          <w:tcPr>
            <w:tcW w:w="2167" w:type="dxa"/>
          </w:tcPr>
          <w:p w14:paraId="4892D775" w14:textId="4009C4CD" w:rsidR="00363B6E" w:rsidRDefault="00897965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 w:rsidR="005851C2">
              <w:rPr>
                <w:lang w:val="en-US"/>
              </w:rPr>
              <w:t>Sản</w:t>
            </w:r>
            <w:proofErr w:type="spellEnd"/>
            <w:r w:rsidR="005851C2">
              <w:rPr>
                <w:lang w:val="en-US"/>
              </w:rPr>
              <w:t xml:space="preserve"> </w:t>
            </w:r>
            <w:proofErr w:type="spellStart"/>
            <w:r w:rsidR="005851C2">
              <w:rPr>
                <w:lang w:val="en-US"/>
              </w:rPr>
              <w:t>phẩm</w:t>
            </w:r>
            <w:proofErr w:type="spellEnd"/>
            <w:r>
              <w:t>)</w:t>
            </w:r>
          </w:p>
          <w:p w14:paraId="1A1663BC" w14:textId="10894895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14:paraId="6CD3388D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ThnVnban"/>
              <w:spacing w:after="0"/>
              <w:jc w:val="both"/>
            </w:pPr>
            <w:r>
              <w:t xml:space="preserve">Mô </w:t>
            </w:r>
            <w:proofErr w:type="spellStart"/>
            <w:r>
              <w:t>tả</w:t>
            </w:r>
            <w:proofErr w:type="spellEnd"/>
          </w:p>
          <w:p w14:paraId="36DCBEA5" w14:textId="77777777" w:rsidR="00897965" w:rsidRDefault="00897965" w:rsidP="00AE4E7D">
            <w:pPr>
              <w:pStyle w:val="ThnVnban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  <w:p w14:paraId="3793656D" w14:textId="77777777" w:rsidR="00897965" w:rsidRDefault="00897965" w:rsidP="00AE4E7D">
            <w:pPr>
              <w:pStyle w:val="ThnVnban"/>
              <w:spacing w:after="0"/>
              <w:jc w:val="both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  <w:p w14:paraId="6C9C3231" w14:textId="2D42A918" w:rsidR="00AE4E7D" w:rsidRDefault="00AE4E7D" w:rsidP="00AE4E7D">
            <w:pPr>
              <w:pStyle w:val="ThnVnban"/>
              <w:spacing w:after="0"/>
              <w:jc w:val="both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715DD994" w14:textId="77777777" w:rsidR="00C26934" w:rsidRDefault="00C26934" w:rsidP="00AE4E7D">
            <w:pPr>
              <w:pStyle w:val="ThnVnban"/>
              <w:spacing w:after="0"/>
              <w:jc w:val="both"/>
            </w:pPr>
          </w:p>
          <w:p w14:paraId="279F2346" w14:textId="77777777" w:rsidR="00C26934" w:rsidRDefault="00C26934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</w:p>
          <w:p w14:paraId="023D1543" w14:textId="39E6DCC7" w:rsidR="005851C2" w:rsidRPr="00C26934" w:rsidRDefault="005851C2" w:rsidP="00AE4E7D">
            <w:pPr>
              <w:pStyle w:val="ThnVnban"/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556" w:type="dxa"/>
          </w:tcPr>
          <w:p w14:paraId="07BBE248" w14:textId="77777777" w:rsidR="00363B6E" w:rsidRDefault="00363B6E" w:rsidP="00FD06E2">
            <w:pPr>
              <w:pStyle w:val="ThnVnban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ThnVnban"/>
              <w:spacing w:after="0"/>
            </w:pPr>
            <w:proofErr w:type="spellStart"/>
            <w:r>
              <w:t>Protected</w:t>
            </w:r>
            <w:proofErr w:type="spellEnd"/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ThnVnban"/>
              <w:spacing w:after="0"/>
            </w:pPr>
          </w:p>
          <w:p w14:paraId="0ECA0AD8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624F0746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2A8824AE" w14:textId="77777777" w:rsidR="002B6F45" w:rsidRDefault="002B6F45" w:rsidP="00FD06E2">
            <w:pPr>
              <w:pStyle w:val="ThnVnban"/>
              <w:spacing w:after="0"/>
            </w:pPr>
          </w:p>
          <w:p w14:paraId="2C7865DD" w14:textId="065DCBAE" w:rsidR="002B6F45" w:rsidRP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ThnVnban"/>
              <w:spacing w:after="0"/>
            </w:pPr>
            <w:proofErr w:type="spellStart"/>
            <w:r>
              <w:t>Private</w:t>
            </w:r>
            <w:proofErr w:type="spellEnd"/>
          </w:p>
          <w:p w14:paraId="63953693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</w:p>
          <w:p w14:paraId="57A13ADA" w14:textId="77777777" w:rsidR="00C26934" w:rsidRDefault="00C269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7C656050" w14:textId="5E299C67" w:rsidR="005851C2" w:rsidRPr="002B6F45" w:rsidRDefault="005851C2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582CC703" w14:textId="77777777"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7070319" w14:textId="77777777" w:rsidR="00363B6E" w:rsidRDefault="00363B6E" w:rsidP="00FD06E2">
            <w:pPr>
              <w:pStyle w:val="ThnVnban"/>
              <w:spacing w:after="0"/>
            </w:pPr>
          </w:p>
          <w:p w14:paraId="0D382CBE" w14:textId="77777777" w:rsidR="00897965" w:rsidRDefault="00897965" w:rsidP="00AE4E7D">
            <w:pPr>
              <w:pStyle w:val="ThnVnban"/>
              <w:spacing w:after="0"/>
            </w:pPr>
            <w:r>
              <w:t xml:space="preserve">Lưu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phân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nhau.</w:t>
            </w:r>
          </w:p>
          <w:p w14:paraId="40079C42" w14:textId="77777777" w:rsidR="00897965" w:rsidRDefault="00897965" w:rsidP="00AE4E7D">
            <w:pPr>
              <w:pStyle w:val="ThnVnban"/>
              <w:spacing w:after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tên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869334C" w14:textId="77777777" w:rsidR="00897965" w:rsidRDefault="00897965" w:rsidP="00AE4E7D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thông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6766D26B" w14:textId="77777777" w:rsidR="00897965" w:rsidRDefault="00897965" w:rsidP="00AE4E7D">
            <w:pPr>
              <w:pStyle w:val="ThnVnban"/>
              <w:spacing w:after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  <w:p w14:paraId="08095E86" w14:textId="77777777" w:rsidR="00897965" w:rsidRDefault="00897965" w:rsidP="00AE4E7D">
            <w:pPr>
              <w:pStyle w:val="ThnVnban"/>
              <w:spacing w:after="0"/>
            </w:pPr>
            <w:r>
              <w:t xml:space="preserve">Xem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hay </w:t>
            </w:r>
            <w:proofErr w:type="spellStart"/>
            <w:r>
              <w:t>hết</w:t>
            </w:r>
            <w:proofErr w:type="spellEnd"/>
          </w:p>
          <w:p w14:paraId="1990BB56" w14:textId="77777777" w:rsidR="00AE4E7D" w:rsidRDefault="00AE4E7D" w:rsidP="00AE4E7D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  <w:p w14:paraId="3668E457" w14:textId="77777777" w:rsidR="00C26934" w:rsidRDefault="00C26934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  <w:p w14:paraId="48DBA8DD" w14:textId="1CDE4572" w:rsidR="005851C2" w:rsidRPr="00C26934" w:rsidRDefault="005851C2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897965" w14:paraId="63D2D32A" w14:textId="77777777" w:rsidTr="00C8196A">
        <w:tc>
          <w:tcPr>
            <w:tcW w:w="643" w:type="dxa"/>
          </w:tcPr>
          <w:p w14:paraId="2F9A61AB" w14:textId="59D99F47" w:rsidR="00897965" w:rsidRDefault="00AE4E7D" w:rsidP="00FD06E2">
            <w:pPr>
              <w:pStyle w:val="ThnVnban"/>
              <w:spacing w:after="0"/>
            </w:pPr>
            <w:r>
              <w:t>2</w:t>
            </w:r>
          </w:p>
        </w:tc>
        <w:tc>
          <w:tcPr>
            <w:tcW w:w="2167" w:type="dxa"/>
          </w:tcPr>
          <w:p w14:paraId="0D75DD7F" w14:textId="5E4F7305" w:rsidR="00897965" w:rsidRDefault="00AE4E7D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>
              <w:t>)</w:t>
            </w:r>
          </w:p>
          <w:p w14:paraId="2BB6548C" w14:textId="0CD6473E" w:rsidR="005C699F" w:rsidRDefault="005C699F" w:rsidP="00AE4E7D">
            <w:pPr>
              <w:pStyle w:val="ThnVnban"/>
              <w:spacing w:after="0"/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  <w:p w14:paraId="28F4C154" w14:textId="40E4FC78" w:rsidR="00AE4E7D" w:rsidRDefault="00AE4E7D" w:rsidP="00AE4E7D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</w:p>
          <w:p w14:paraId="44208552" w14:textId="77777777" w:rsidR="005C699F" w:rsidRDefault="005C699F" w:rsidP="00AE4E7D">
            <w:pPr>
              <w:pStyle w:val="ThnVnban"/>
              <w:spacing w:after="0"/>
              <w:rPr>
                <w:lang w:val="en-US"/>
              </w:rPr>
            </w:pPr>
          </w:p>
          <w:p w14:paraId="50A1A294" w14:textId="3DE7F37A" w:rsidR="00C8196A" w:rsidRPr="005C699F" w:rsidRDefault="00C8196A" w:rsidP="00AE4E7D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556" w:type="dxa"/>
          </w:tcPr>
          <w:p w14:paraId="0BC45C1D" w14:textId="77777777" w:rsidR="00897965" w:rsidRDefault="00897965" w:rsidP="00FD06E2">
            <w:pPr>
              <w:pStyle w:val="ThnVnban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1D5FB42B" w14:textId="77777777" w:rsid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E967E37" w14:textId="77777777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</w:p>
          <w:p w14:paraId="63E6F037" w14:textId="2B87F6DF" w:rsid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D9A4FC3" w14:textId="77777777" w:rsidR="00897965" w:rsidRDefault="00897965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24D1EE7" w14:textId="3FEBD94F" w:rsidR="005C699F" w:rsidRDefault="005C699F" w:rsidP="00FD06E2">
            <w:pPr>
              <w:pStyle w:val="ThnVnban"/>
              <w:spacing w:after="0"/>
            </w:pPr>
          </w:p>
          <w:p w14:paraId="55FC7B0C" w14:textId="321F0584" w:rsidR="005C699F" w:rsidRPr="005C699F" w:rsidRDefault="005C699F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  <w:p w14:paraId="7169B741" w14:textId="77777777" w:rsidR="00897965" w:rsidRDefault="00AE4E7D" w:rsidP="00FD06E2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tên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</w:t>
            </w:r>
          </w:p>
          <w:p w14:paraId="13F2C741" w14:textId="61AF1B2C" w:rsidR="00C8196A" w:rsidRPr="00C8196A" w:rsidRDefault="00C8196A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AE4E7D" w14:paraId="18E3CAB3" w14:textId="77777777" w:rsidTr="00C8196A">
        <w:tc>
          <w:tcPr>
            <w:tcW w:w="643" w:type="dxa"/>
          </w:tcPr>
          <w:p w14:paraId="0C5D2249" w14:textId="75E3EBB9" w:rsidR="00AE4E7D" w:rsidRDefault="00AE4E7D" w:rsidP="00FD06E2">
            <w:pPr>
              <w:pStyle w:val="ThnVnban"/>
              <w:spacing w:after="0"/>
            </w:pPr>
            <w:r>
              <w:lastRenderedPageBreak/>
              <w:t>3</w:t>
            </w:r>
          </w:p>
        </w:tc>
        <w:tc>
          <w:tcPr>
            <w:tcW w:w="2167" w:type="dxa"/>
          </w:tcPr>
          <w:p w14:paraId="6C462AA0" w14:textId="6581050A" w:rsidR="00AE4E7D" w:rsidRDefault="00AE4E7D" w:rsidP="00897965">
            <w:pPr>
              <w:pStyle w:val="ThnVnban"/>
              <w:spacing w:after="0"/>
              <w:jc w:val="center"/>
            </w:pPr>
            <w:r>
              <w:t xml:space="preserve">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bàn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ăn</w:t>
            </w:r>
            <w:proofErr w:type="spellEnd"/>
            <w:r>
              <w:t>)</w:t>
            </w:r>
          </w:p>
          <w:p w14:paraId="6BF8F407" w14:textId="43C2AFFA" w:rsidR="00AE4E7D" w:rsidRDefault="00AE4E7D" w:rsidP="00AE4E7D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556" w:type="dxa"/>
          </w:tcPr>
          <w:p w14:paraId="02443976" w14:textId="77777777" w:rsidR="00AE4E7D" w:rsidRDefault="00AE4E7D" w:rsidP="00FD06E2">
            <w:pPr>
              <w:pStyle w:val="ThnVnban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18539B5" w14:textId="77777777" w:rsidR="00AE4E7D" w:rsidRDefault="00AE4E7D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0F039E7D" w14:textId="0B56EB4B" w:rsidR="00AE4E7D" w:rsidRPr="00C8196A" w:rsidRDefault="00351CF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 w:rsidR="00C8196A">
              <w:rPr>
                <w:lang w:val="en-US"/>
              </w:rPr>
              <w:t>sản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phẩm</w:t>
            </w:r>
            <w:proofErr w:type="spellEnd"/>
            <w:r>
              <w:t xml:space="preserve"> trong </w:t>
            </w:r>
            <w:proofErr w:type="spellStart"/>
            <w:r w:rsidR="00C8196A">
              <w:rPr>
                <w:lang w:val="en-US"/>
              </w:rPr>
              <w:t>mỗi</w:t>
            </w:r>
            <w:proofErr w:type="spellEnd"/>
            <w:r w:rsidR="00C8196A">
              <w:rPr>
                <w:lang w:val="en-US"/>
              </w:rPr>
              <w:t xml:space="preserve"> </w:t>
            </w:r>
            <w:proofErr w:type="spellStart"/>
            <w:r w:rsidR="00C8196A">
              <w:rPr>
                <w:lang w:val="en-US"/>
              </w:rPr>
              <w:t>bàn</w:t>
            </w:r>
            <w:proofErr w:type="spellEnd"/>
          </w:p>
        </w:tc>
      </w:tr>
      <w:tr w:rsidR="00351CF9" w14:paraId="06DC5448" w14:textId="77777777" w:rsidTr="00C8196A">
        <w:tc>
          <w:tcPr>
            <w:tcW w:w="643" w:type="dxa"/>
          </w:tcPr>
          <w:p w14:paraId="784E067A" w14:textId="4D99FFFC" w:rsidR="00351CF9" w:rsidRDefault="00351CF9" w:rsidP="00FD06E2">
            <w:pPr>
              <w:pStyle w:val="ThnVnban"/>
              <w:spacing w:after="0"/>
            </w:pPr>
            <w:r>
              <w:t>4</w:t>
            </w:r>
          </w:p>
        </w:tc>
        <w:tc>
          <w:tcPr>
            <w:tcW w:w="2167" w:type="dxa"/>
          </w:tcPr>
          <w:p w14:paraId="6AFCC2AC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>(</w:t>
            </w:r>
            <w:proofErr w:type="spellStart"/>
            <w:r>
              <w:t>Hoá</w:t>
            </w:r>
            <w:proofErr w:type="spellEnd"/>
            <w:r>
              <w:t xml:space="preserve"> đơn)</w:t>
            </w:r>
          </w:p>
          <w:p w14:paraId="1B3EF9F5" w14:textId="77777777" w:rsidR="00351CF9" w:rsidRDefault="00351CF9" w:rsidP="00351CF9">
            <w:pPr>
              <w:pStyle w:val="ThnVnban"/>
              <w:spacing w:after="0"/>
            </w:pPr>
            <w:proofErr w:type="spellStart"/>
            <w:r>
              <w:t>Tống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  <w:p w14:paraId="7BCA5B34" w14:textId="77777777" w:rsidR="00351CF9" w:rsidRDefault="00351CF9" w:rsidP="00351CF9">
            <w:pPr>
              <w:pStyle w:val="ThnVnban"/>
              <w:spacing w:after="0"/>
            </w:pPr>
          </w:p>
          <w:p w14:paraId="645B73AC" w14:textId="5FF26C68" w:rsidR="00351CF9" w:rsidRDefault="00351CF9" w:rsidP="00351CF9">
            <w:pPr>
              <w:pStyle w:val="ThnVnban"/>
              <w:spacing w:after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</w:tc>
        <w:tc>
          <w:tcPr>
            <w:tcW w:w="1556" w:type="dxa"/>
          </w:tcPr>
          <w:p w14:paraId="54CEDFB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23718958" w14:textId="2479A708" w:rsidR="002B6F45" w:rsidRDefault="002B6F45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55AEB21C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4D94A568" w14:textId="77777777" w:rsidR="00351CF9" w:rsidRDefault="00351CF9" w:rsidP="00FD06E2">
            <w:pPr>
              <w:pStyle w:val="ThnVnban"/>
              <w:spacing w:after="0"/>
            </w:pPr>
          </w:p>
          <w:p w14:paraId="11675488" w14:textId="77777777" w:rsidR="00351CF9" w:rsidRDefault="00351CF9" w:rsidP="00FD06E2">
            <w:pPr>
              <w:pStyle w:val="ThnVnban"/>
              <w:spacing w:after="0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 </w:t>
            </w:r>
            <w:proofErr w:type="spellStart"/>
            <w:r>
              <w:t>đó</w:t>
            </w:r>
            <w:proofErr w:type="spellEnd"/>
          </w:p>
          <w:p w14:paraId="29F3BE68" w14:textId="78965C17" w:rsidR="00351CF9" w:rsidRDefault="00351CF9" w:rsidP="00FD06E2">
            <w:pPr>
              <w:pStyle w:val="ThnVnban"/>
              <w:spacing w:after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351CF9" w14:paraId="057FC7EF" w14:textId="77777777" w:rsidTr="00C8196A">
        <w:tc>
          <w:tcPr>
            <w:tcW w:w="643" w:type="dxa"/>
          </w:tcPr>
          <w:p w14:paraId="6FD9E998" w14:textId="295E34CB" w:rsidR="00351CF9" w:rsidRDefault="00351CF9" w:rsidP="00FD06E2">
            <w:pPr>
              <w:pStyle w:val="ThnVnban"/>
              <w:spacing w:after="0"/>
            </w:pPr>
            <w:r>
              <w:t>5</w:t>
            </w:r>
          </w:p>
        </w:tc>
        <w:tc>
          <w:tcPr>
            <w:tcW w:w="2167" w:type="dxa"/>
          </w:tcPr>
          <w:p w14:paraId="77FA950B" w14:textId="77777777" w:rsidR="00351CF9" w:rsidRDefault="00351CF9" w:rsidP="00897965">
            <w:pPr>
              <w:pStyle w:val="ThnVnban"/>
              <w:spacing w:after="0"/>
              <w:jc w:val="center"/>
            </w:pPr>
            <w:r>
              <w:t xml:space="preserve">(Chi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đơn)</w:t>
            </w:r>
          </w:p>
          <w:p w14:paraId="4298B13F" w14:textId="77777777" w:rsidR="00351CF9" w:rsidRDefault="00351CF9" w:rsidP="00351CF9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  <w:p w14:paraId="15E36E39" w14:textId="4A0B2415" w:rsidR="00351CF9" w:rsidRDefault="00351CF9" w:rsidP="00351CF9">
            <w:pPr>
              <w:pStyle w:val="ThnVnban"/>
              <w:spacing w:after="0"/>
            </w:pPr>
            <w:r>
              <w:t xml:space="preserve">Đơn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556" w:type="dxa"/>
          </w:tcPr>
          <w:p w14:paraId="035E5B04" w14:textId="77777777" w:rsidR="00351CF9" w:rsidRDefault="00351CF9" w:rsidP="00FD06E2">
            <w:pPr>
              <w:pStyle w:val="ThnVnban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14:paraId="43A136EB" w14:textId="77777777" w:rsidR="00351CF9" w:rsidRDefault="00351CF9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126413CC" w14:textId="77777777" w:rsidR="00351CF9" w:rsidRDefault="00351CF9" w:rsidP="00FD06E2">
            <w:pPr>
              <w:pStyle w:val="ThnVnban"/>
              <w:spacing w:after="0"/>
            </w:pPr>
          </w:p>
          <w:p w14:paraId="09F03F30" w14:textId="77777777" w:rsidR="00351CF9" w:rsidRDefault="00351CF9" w:rsidP="00FD06E2">
            <w:pPr>
              <w:pStyle w:val="ThnVnban"/>
              <w:spacing w:after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trong </w:t>
            </w:r>
            <w:proofErr w:type="spellStart"/>
            <w:r>
              <w:t>hoá</w:t>
            </w:r>
            <w:proofErr w:type="spellEnd"/>
            <w:r>
              <w:t xml:space="preserve"> đơn</w:t>
            </w:r>
          </w:p>
          <w:p w14:paraId="1AC4A878" w14:textId="5147CAD0" w:rsidR="00351CF9" w:rsidRDefault="00351CF9" w:rsidP="00FD06E2">
            <w:pPr>
              <w:pStyle w:val="ThnVnban"/>
              <w:spacing w:after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tuỳ</w:t>
            </w:r>
            <w:proofErr w:type="spellEnd"/>
            <w:r>
              <w:t xml:space="preserve"> theo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nhau</w:t>
            </w:r>
          </w:p>
        </w:tc>
      </w:tr>
      <w:tr w:rsidR="00207903" w14:paraId="48D1D0CD" w14:textId="77777777" w:rsidTr="00C8196A">
        <w:tc>
          <w:tcPr>
            <w:tcW w:w="643" w:type="dxa"/>
          </w:tcPr>
          <w:p w14:paraId="5A851F04" w14:textId="690CF44E" w:rsidR="00207903" w:rsidRPr="00207903" w:rsidRDefault="00C8196A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7" w:type="dxa"/>
          </w:tcPr>
          <w:p w14:paraId="00E6249C" w14:textId="77777777" w:rsidR="00207903" w:rsidRDefault="00207903" w:rsidP="0071012F">
            <w:pPr>
              <w:pStyle w:val="ThnVnban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>)</w:t>
            </w:r>
          </w:p>
          <w:p w14:paraId="183905D1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14:paraId="6363BEDA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  <w:p w14:paraId="54ABA4A4" w14:textId="77777777" w:rsid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4003B338" w14:textId="50753E2F" w:rsidR="00207903" w:rsidRPr="00207903" w:rsidRDefault="00207903" w:rsidP="00207903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  <w:tc>
          <w:tcPr>
            <w:tcW w:w="1556" w:type="dxa"/>
          </w:tcPr>
          <w:p w14:paraId="60F5F19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20" w:type="dxa"/>
          </w:tcPr>
          <w:p w14:paraId="2602173F" w14:textId="77777777" w:rsidR="00207903" w:rsidRDefault="00207903" w:rsidP="00FD06E2">
            <w:pPr>
              <w:pStyle w:val="ThnVnban"/>
              <w:spacing w:after="0"/>
            </w:pPr>
          </w:p>
        </w:tc>
        <w:tc>
          <w:tcPr>
            <w:tcW w:w="3590" w:type="dxa"/>
          </w:tcPr>
          <w:p w14:paraId="54BACAFA" w14:textId="77777777" w:rsidR="00207903" w:rsidRDefault="00207903" w:rsidP="00FD06E2">
            <w:pPr>
              <w:pStyle w:val="ThnVnban"/>
              <w:spacing w:after="0"/>
            </w:pPr>
          </w:p>
          <w:p w14:paraId="57B47182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riêng</w:t>
            </w:r>
            <w:proofErr w:type="spellEnd"/>
          </w:p>
          <w:p w14:paraId="63DBF415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  <w:p w14:paraId="4C40AA0D" w14:textId="77777777" w:rsid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  <w:p w14:paraId="39428AC1" w14:textId="4D82DA8E" w:rsidR="00207903" w:rsidRPr="00207903" w:rsidRDefault="0020790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1BB1F114" w14:textId="72B6804E" w:rsidR="00FD06E2" w:rsidRDefault="00FD06E2" w:rsidP="00363B6E">
      <w:pPr>
        <w:pStyle w:val="u1"/>
      </w:pPr>
      <w:bookmarkStart w:id="5" w:name="_Toc167699050"/>
      <w:bookmarkStart w:id="6" w:name="_Toc6431289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r w:rsidR="00BB61BC">
        <w:t>thai</w:t>
      </w:r>
      <w:bookmarkEnd w:id="5"/>
      <w:bookmarkEnd w:id="6"/>
    </w:p>
    <w:p w14:paraId="4C42F586" w14:textId="7A354818" w:rsidR="00BB61BC" w:rsidRPr="00BB61BC" w:rsidRDefault="00BB61BC" w:rsidP="00BB61BC">
      <w:pPr>
        <w:rPr>
          <w:lang w:val="en-US"/>
        </w:rPr>
      </w:pPr>
      <w:r>
        <w:rPr>
          <w:lang w:val="en-US"/>
        </w:rPr>
        <w:t xml:space="preserve">Them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: </w:t>
      </w:r>
      <w:bookmarkStart w:id="7" w:name="_GoBack"/>
      <w:bookmarkEnd w:id="7"/>
    </w:p>
    <w:p w14:paraId="30457533" w14:textId="268579AF" w:rsidR="00FD06E2" w:rsidRPr="00363B6E" w:rsidRDefault="00706AE3" w:rsidP="00FD06E2">
      <w:pPr>
        <w:pStyle w:val="ThnVnban"/>
        <w:rPr>
          <w:i/>
          <w:color w:val="0000FF"/>
        </w:rPr>
      </w:pPr>
      <w:r>
        <w:rPr>
          <w:noProof/>
        </w:rPr>
        <w:lastRenderedPageBreak/>
        <w:drawing>
          <wp:inline distT="0" distB="0" distL="0" distR="0" wp14:anchorId="3C83EE51" wp14:editId="3DA9649C">
            <wp:extent cx="4371975" cy="598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93E2" w14:textId="77777777" w:rsidR="007B73CE" w:rsidRDefault="007B73CE">
      <w:r>
        <w:separator/>
      </w:r>
    </w:p>
  </w:endnote>
  <w:endnote w:type="continuationSeparator" w:id="0">
    <w:p w14:paraId="35BDD569" w14:textId="77777777" w:rsidR="007B73CE" w:rsidRDefault="007B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9271867" wp14:editId="2BE0036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393E7C5" wp14:editId="4C2F494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60A0" w14:textId="77777777" w:rsidR="007B73CE" w:rsidRDefault="007B73CE">
      <w:r>
        <w:separator/>
      </w:r>
    </w:p>
  </w:footnote>
  <w:footnote w:type="continuationSeparator" w:id="0">
    <w:p w14:paraId="6CF14A4B" w14:textId="77777777" w:rsidR="007B73CE" w:rsidRDefault="007B7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2F263" wp14:editId="0A09A41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5CC36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E813CB" wp14:editId="184C10A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u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D64C930" w14:textId="77777777" w:rsidR="00746ED1" w:rsidRPr="0040293A" w:rsidRDefault="00746ED1" w:rsidP="00746ED1">
    <w:pPr>
      <w:pStyle w:val="utrang"/>
      <w:rPr>
        <w:rFonts w:eastAsia="Tahoma"/>
      </w:rPr>
    </w:pPr>
  </w:p>
  <w:p w14:paraId="0E871287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BF06EE6" wp14:editId="61DB428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</w:t>
          </w:r>
          <w:proofErr w:type="spellStart"/>
          <w:r w:rsidR="00706D37">
            <w:rPr>
              <w:color w:val="0000FF"/>
            </w:rPr>
            <w:t>Quản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lí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quán</w:t>
          </w:r>
          <w:proofErr w:type="spellEnd"/>
          <w:r w:rsidR="00706D37">
            <w:rPr>
              <w:color w:val="0000FF"/>
            </w:rPr>
            <w:t xml:space="preserve"> </w:t>
          </w:r>
          <w:proofErr w:type="spellStart"/>
          <w:r w:rsidR="00706D37"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2FA72A8D"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649DEE42" w14:textId="542A05B4"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17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351CF9"/>
    <w:rsid w:val="00362991"/>
    <w:rsid w:val="00363B6E"/>
    <w:rsid w:val="0037628A"/>
    <w:rsid w:val="003A725D"/>
    <w:rsid w:val="003B6D89"/>
    <w:rsid w:val="004540F1"/>
    <w:rsid w:val="00476AB8"/>
    <w:rsid w:val="004A6BB7"/>
    <w:rsid w:val="004B7CC9"/>
    <w:rsid w:val="004D5A73"/>
    <w:rsid w:val="005439AE"/>
    <w:rsid w:val="00562E67"/>
    <w:rsid w:val="00565DFE"/>
    <w:rsid w:val="0057432C"/>
    <w:rsid w:val="005851C2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87418"/>
    <w:rsid w:val="007A1DE8"/>
    <w:rsid w:val="007B73CE"/>
    <w:rsid w:val="00806764"/>
    <w:rsid w:val="0087106A"/>
    <w:rsid w:val="00897965"/>
    <w:rsid w:val="008F22E3"/>
    <w:rsid w:val="008F7BA1"/>
    <w:rsid w:val="00937329"/>
    <w:rsid w:val="00976D26"/>
    <w:rsid w:val="009949F7"/>
    <w:rsid w:val="00A122CE"/>
    <w:rsid w:val="00AA30A6"/>
    <w:rsid w:val="00AA49C3"/>
    <w:rsid w:val="00AA705E"/>
    <w:rsid w:val="00AE4E7D"/>
    <w:rsid w:val="00AF5704"/>
    <w:rsid w:val="00B62132"/>
    <w:rsid w:val="00B9220E"/>
    <w:rsid w:val="00BB61BC"/>
    <w:rsid w:val="00BB6EF3"/>
    <w:rsid w:val="00BD1F8A"/>
    <w:rsid w:val="00BD3DA5"/>
    <w:rsid w:val="00C107A7"/>
    <w:rsid w:val="00C122ED"/>
    <w:rsid w:val="00C161AA"/>
    <w:rsid w:val="00C26934"/>
    <w:rsid w:val="00C36827"/>
    <w:rsid w:val="00C8196A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4386-E30A-46C3-BB4A-5A58CA5E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109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3048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27</cp:revision>
  <cp:lastPrinted>2013-12-07T15:57:00Z</cp:lastPrinted>
  <dcterms:created xsi:type="dcterms:W3CDTF">2013-10-13T11:07:00Z</dcterms:created>
  <dcterms:modified xsi:type="dcterms:W3CDTF">2019-06-18T11:36:00Z</dcterms:modified>
</cp:coreProperties>
</file>