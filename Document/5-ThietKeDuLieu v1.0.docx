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719E" w14:textId="77777777" w:rsidR="003548A8" w:rsidRDefault="003548A8" w:rsidP="003548A8">
      <w:pPr>
        <w:rPr>
          <w:lang w:val="en-US"/>
        </w:rPr>
      </w:pPr>
    </w:p>
    <w:p w14:paraId="70379A9B" w14:textId="77777777" w:rsidR="00301562" w:rsidRDefault="00301562" w:rsidP="003548A8">
      <w:pPr>
        <w:rPr>
          <w:lang w:val="en-US"/>
        </w:rPr>
      </w:pPr>
    </w:p>
    <w:p w14:paraId="20330ED7" w14:textId="77777777" w:rsidR="00301562" w:rsidRDefault="00301562" w:rsidP="003548A8">
      <w:pPr>
        <w:rPr>
          <w:lang w:val="en-US"/>
        </w:rPr>
      </w:pPr>
    </w:p>
    <w:p w14:paraId="61CD228C" w14:textId="77777777" w:rsidR="00301562" w:rsidRDefault="00301562" w:rsidP="003548A8">
      <w:pPr>
        <w:rPr>
          <w:lang w:val="en-US"/>
        </w:rPr>
      </w:pPr>
    </w:p>
    <w:p w14:paraId="15B349E6" w14:textId="77777777" w:rsidR="00301562" w:rsidRDefault="00301562" w:rsidP="003548A8">
      <w:pPr>
        <w:rPr>
          <w:lang w:val="en-US"/>
        </w:rPr>
      </w:pPr>
    </w:p>
    <w:p w14:paraId="1A26CBC2" w14:textId="77777777" w:rsidR="00301562" w:rsidRDefault="00301562" w:rsidP="003548A8">
      <w:pPr>
        <w:rPr>
          <w:lang w:val="en-US"/>
        </w:rPr>
      </w:pPr>
    </w:p>
    <w:p w14:paraId="5D6384BA" w14:textId="77777777" w:rsidR="00301562" w:rsidRDefault="00301562" w:rsidP="003548A8">
      <w:pPr>
        <w:rPr>
          <w:lang w:val="en-US"/>
        </w:rPr>
      </w:pPr>
    </w:p>
    <w:p w14:paraId="4DE7B6B3" w14:textId="77777777" w:rsidR="003548A8" w:rsidRPr="003548A8" w:rsidRDefault="003548A8" w:rsidP="003548A8">
      <w:pPr>
        <w:rPr>
          <w:lang w:val="en-US"/>
        </w:rPr>
      </w:pPr>
    </w:p>
    <w:p w14:paraId="4D58D6C8" w14:textId="17517C9C" w:rsidR="00D234F3" w:rsidRDefault="00C14AB8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Quản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lí</w:t>
      </w:r>
      <w:proofErr w:type="spellEnd"/>
      <w:r w:rsidR="00125CD9">
        <w:rPr>
          <w:color w:val="0000FF"/>
          <w:lang w:val="en-US"/>
        </w:rPr>
        <w:t xml:space="preserve"> </w:t>
      </w:r>
      <w:proofErr w:type="spellStart"/>
      <w:r w:rsidR="00125CD9">
        <w:rPr>
          <w:color w:val="0000FF"/>
          <w:lang w:val="en-US"/>
        </w:rPr>
        <w:t>quán</w:t>
      </w:r>
      <w:proofErr w:type="spellEnd"/>
      <w:r w:rsidR="00125CD9">
        <w:rPr>
          <w:color w:val="0000FF"/>
          <w:lang w:val="en-US"/>
        </w:rPr>
        <w:t xml:space="preserve"> cafe</w:t>
      </w:r>
    </w:p>
    <w:p w14:paraId="643483C1" w14:textId="77777777" w:rsidR="007A1DE8" w:rsidRPr="007A1DE8" w:rsidRDefault="007A1DE8" w:rsidP="007A1DE8">
      <w:pPr>
        <w:rPr>
          <w:lang w:val="en-US"/>
        </w:rPr>
      </w:pPr>
    </w:p>
    <w:p w14:paraId="280893E5" w14:textId="77777777" w:rsidR="00125CD9" w:rsidRPr="00AA705E" w:rsidRDefault="007A1DE8" w:rsidP="00125CD9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25CD9">
        <w:rPr>
          <w:rFonts w:ascii="Arial" w:hAnsi="Arial"/>
          <w:color w:val="0000FF"/>
          <w:sz w:val="34"/>
          <w:szCs w:val="30"/>
        </w:rPr>
        <w:t>1</w:t>
      </w:r>
      <w:r w:rsidR="00125CD9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25CD9">
        <w:rPr>
          <w:rFonts w:ascii="Arial" w:hAnsi="Arial"/>
          <w:color w:val="0000FF"/>
          <w:sz w:val="34"/>
          <w:szCs w:val="30"/>
        </w:rPr>
        <w:t>0</w:t>
      </w:r>
    </w:p>
    <w:p w14:paraId="4DAF7FCB" w14:textId="0C62093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60C6722D" w14:textId="77777777" w:rsidR="00D234F3" w:rsidRDefault="00D234F3">
      <w:pPr>
        <w:pStyle w:val="Tiu"/>
        <w:jc w:val="both"/>
        <w:rPr>
          <w:lang w:val="en-US"/>
        </w:rPr>
      </w:pPr>
    </w:p>
    <w:p w14:paraId="3817039C" w14:textId="77777777" w:rsidR="003548A8" w:rsidRDefault="003548A8" w:rsidP="003548A8">
      <w:pPr>
        <w:rPr>
          <w:lang w:val="en-US"/>
        </w:rPr>
      </w:pPr>
    </w:p>
    <w:p w14:paraId="65F25AA6" w14:textId="77777777" w:rsidR="00301562" w:rsidRDefault="00301562" w:rsidP="003548A8">
      <w:pPr>
        <w:rPr>
          <w:lang w:val="en-US"/>
        </w:rPr>
      </w:pPr>
    </w:p>
    <w:p w14:paraId="1D8C907D" w14:textId="77777777" w:rsidR="00301562" w:rsidRDefault="00301562" w:rsidP="003548A8">
      <w:pPr>
        <w:rPr>
          <w:lang w:val="en-US"/>
        </w:rPr>
      </w:pPr>
    </w:p>
    <w:p w14:paraId="348FBA64" w14:textId="77777777" w:rsidR="00301562" w:rsidRDefault="00301562" w:rsidP="003548A8">
      <w:pPr>
        <w:rPr>
          <w:lang w:val="en-US"/>
        </w:rPr>
      </w:pPr>
    </w:p>
    <w:p w14:paraId="08EE63E6" w14:textId="77777777" w:rsidR="00301562" w:rsidRDefault="00301562" w:rsidP="003548A8">
      <w:pPr>
        <w:rPr>
          <w:lang w:val="en-US"/>
        </w:rPr>
      </w:pPr>
    </w:p>
    <w:p w14:paraId="3C7B32AA" w14:textId="77777777" w:rsidR="00301562" w:rsidRDefault="00301562" w:rsidP="003548A8">
      <w:pPr>
        <w:rPr>
          <w:lang w:val="en-US"/>
        </w:rPr>
      </w:pPr>
    </w:p>
    <w:p w14:paraId="5D5381DE" w14:textId="77777777" w:rsidR="00301562" w:rsidRDefault="00301562" w:rsidP="003548A8">
      <w:pPr>
        <w:rPr>
          <w:lang w:val="en-US"/>
        </w:rPr>
      </w:pPr>
    </w:p>
    <w:p w14:paraId="67AA00E1" w14:textId="77777777" w:rsidR="00301562" w:rsidRDefault="00301562" w:rsidP="003548A8">
      <w:pPr>
        <w:rPr>
          <w:lang w:val="en-US"/>
        </w:rPr>
      </w:pPr>
    </w:p>
    <w:p w14:paraId="7FF0B2C4" w14:textId="77777777" w:rsidR="00301562" w:rsidRDefault="00301562" w:rsidP="003548A8">
      <w:pPr>
        <w:rPr>
          <w:lang w:val="en-US"/>
        </w:rPr>
      </w:pPr>
    </w:p>
    <w:p w14:paraId="50071325" w14:textId="77777777" w:rsidR="003548A8" w:rsidRDefault="003548A8" w:rsidP="003548A8">
      <w:pPr>
        <w:rPr>
          <w:lang w:val="en-US"/>
        </w:rPr>
      </w:pPr>
    </w:p>
    <w:p w14:paraId="3A765BB7" w14:textId="77777777" w:rsidR="003548A8" w:rsidRDefault="003548A8" w:rsidP="003548A8">
      <w:pPr>
        <w:rPr>
          <w:lang w:val="en-US"/>
        </w:rPr>
      </w:pPr>
    </w:p>
    <w:p w14:paraId="69A95D2F" w14:textId="77777777" w:rsidR="003548A8" w:rsidRDefault="003548A8" w:rsidP="003548A8">
      <w:pPr>
        <w:rPr>
          <w:lang w:val="en-US"/>
        </w:rPr>
      </w:pPr>
    </w:p>
    <w:p w14:paraId="2168CEE2" w14:textId="77777777" w:rsidR="003548A8" w:rsidRDefault="003548A8" w:rsidP="003548A8">
      <w:pPr>
        <w:rPr>
          <w:lang w:val="en-US"/>
        </w:rPr>
      </w:pPr>
    </w:p>
    <w:p w14:paraId="4CD582C7" w14:textId="77777777" w:rsidR="003548A8" w:rsidRDefault="003548A8" w:rsidP="003548A8">
      <w:pPr>
        <w:rPr>
          <w:lang w:val="en-US"/>
        </w:rPr>
      </w:pPr>
    </w:p>
    <w:p w14:paraId="3606DB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2C68260A" w14:textId="77777777" w:rsidR="00125CD9" w:rsidRPr="005B5DFD" w:rsidRDefault="00125CD9" w:rsidP="00125CD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Hiếu</w:t>
      </w:r>
      <w:proofErr w:type="spellEnd"/>
    </w:p>
    <w:p w14:paraId="32882706" w14:textId="77777777" w:rsidR="00125CD9" w:rsidRPr="005B5DFD" w:rsidRDefault="00125CD9" w:rsidP="00125CD9">
      <w:pPr>
        <w:jc w:val="center"/>
        <w:rPr>
          <w:sz w:val="30"/>
          <w:szCs w:val="30"/>
        </w:rPr>
        <w:sectPr w:rsidR="00125CD9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</w:rPr>
        <w:t>Hoà</w:t>
      </w:r>
      <w:proofErr w:type="spellEnd"/>
    </w:p>
    <w:p w14:paraId="5A9668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22DDC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22B69B1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8B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A1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B8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378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125CD9" w:rsidRPr="000C0CA8" w14:paraId="31B35CA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819D" w14:textId="03552088" w:rsidR="00125CD9" w:rsidRPr="003548A8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46ED1">
              <w:rPr>
                <w:color w:val="0000FF"/>
                <w:lang w:val="en-US"/>
              </w:rPr>
              <w:t>&lt;</w:t>
            </w:r>
            <w:r>
              <w:rPr>
                <w:color w:val="0000FF"/>
              </w:rPr>
              <w:t>17</w:t>
            </w:r>
            <w:r w:rsidRPr="003548A8">
              <w:rPr>
                <w:color w:val="0000FF"/>
                <w:lang w:val="en-US"/>
              </w:rPr>
              <w:t>/</w:t>
            </w:r>
            <w:r>
              <w:rPr>
                <w:color w:val="0000FF"/>
              </w:rPr>
              <w:t>05</w:t>
            </w:r>
            <w:r w:rsidRPr="003548A8">
              <w:rPr>
                <w:color w:val="0000FF"/>
                <w:lang w:val="en-US"/>
              </w:rPr>
              <w:t>/</w:t>
            </w:r>
            <w:r>
              <w:rPr>
                <w:color w:val="0000FF"/>
              </w:rPr>
              <w:t>2019</w:t>
            </w:r>
            <w:r>
              <w:rPr>
                <w:color w:val="0000FF"/>
                <w:lang w:val="en-US"/>
              </w:rPr>
              <w:t xml:space="preserve"> 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6DD5" w14:textId="6C984D12" w:rsidR="00125CD9" w:rsidRPr="003548A8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746ED1">
              <w:rPr>
                <w:color w:val="0000FF"/>
                <w:lang w:val="en-US"/>
              </w:rPr>
              <w:t>&lt;</w:t>
            </w:r>
            <w:r>
              <w:rPr>
                <w:color w:val="0000FF"/>
              </w:rPr>
              <w:t>1</w:t>
            </w:r>
            <w:r w:rsidRPr="003548A8">
              <w:rPr>
                <w:color w:val="0000FF"/>
                <w:lang w:val="en-US"/>
              </w:rPr>
              <w:t>.</w:t>
            </w:r>
            <w:r>
              <w:rPr>
                <w:color w:val="0000FF"/>
              </w:rPr>
              <w:t>0</w:t>
            </w:r>
            <w:r>
              <w:rPr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395B" w14:textId="718295A0" w:rsidR="00125CD9" w:rsidRPr="0037628A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41E2" w14:textId="77777777" w:rsidR="00125CD9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</w:rPr>
              <w:t>Tống</w:t>
            </w:r>
            <w:proofErr w:type="spellEnd"/>
            <w:r>
              <w:rPr>
                <w:rFonts w:eastAsia="SimSun"/>
                <w:color w:val="0000FF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</w:rPr>
              <w:t>Hiếu</w:t>
            </w:r>
            <w:proofErr w:type="spellEnd"/>
          </w:p>
          <w:p w14:paraId="706A1BA4" w14:textId="27C50FB5" w:rsidR="00125CD9" w:rsidRPr="00125CD9" w:rsidRDefault="00125CD9" w:rsidP="00125CD9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</w:rPr>
              <w:t>Nguyễn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Hữu</w:t>
            </w:r>
            <w:proofErr w:type="spellEnd"/>
            <w:r>
              <w:rPr>
                <w:rFonts w:eastAsia="SimSun"/>
                <w:color w:val="0000FF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</w:rPr>
              <w:t>Hoà</w:t>
            </w:r>
            <w:proofErr w:type="spellEnd"/>
          </w:p>
        </w:tc>
      </w:tr>
      <w:tr w:rsidR="00E95D0C" w:rsidRPr="007A1DE8" w14:paraId="5EC8B13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AF0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8B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22C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FE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A23F0D7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E40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5C4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B5B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2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27F39FC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3F4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373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19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4E0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5E0516A" w14:textId="77777777" w:rsidR="00A23833" w:rsidRDefault="00A23833" w:rsidP="0031511D">
      <w:pPr>
        <w:pStyle w:val="Tiu"/>
        <w:rPr>
          <w:lang w:val="en-US"/>
        </w:rPr>
      </w:pPr>
    </w:p>
    <w:p w14:paraId="29A01352" w14:textId="4AC49EEC"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444469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F51" w14:textId="060FDE78" w:rsidR="00E15738" w:rsidRDefault="00E15738">
          <w:pPr>
            <w:pStyle w:val="uMucluc"/>
          </w:pPr>
        </w:p>
        <w:p w14:paraId="735D3943" w14:textId="7DEBB6D8" w:rsidR="00E15738" w:rsidRPr="00E15738" w:rsidRDefault="00E15738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r w:rsidRPr="00E15738">
            <w:rPr>
              <w:b/>
            </w:rPr>
            <w:fldChar w:fldCharType="begin"/>
          </w:r>
          <w:r w:rsidRPr="00E15738">
            <w:rPr>
              <w:b/>
            </w:rPr>
            <w:instrText xml:space="preserve"> TOC \o "1-3" \h \z \u </w:instrText>
          </w:r>
          <w:r w:rsidRPr="00E15738">
            <w:rPr>
              <w:b/>
            </w:rPr>
            <w:fldChar w:fldCharType="separate"/>
          </w:r>
          <w:hyperlink w:anchor="_Toc9021974" w:history="1">
            <w:r w:rsidRPr="00E15738">
              <w:rPr>
                <w:rStyle w:val="Siuktni"/>
                <w:b/>
                <w:noProof/>
              </w:rPr>
              <w:t>1.</w:t>
            </w:r>
            <w:r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Pr="00E15738">
              <w:rPr>
                <w:rStyle w:val="Siuktni"/>
                <w:b/>
                <w:noProof/>
              </w:rPr>
              <w:t>Sơ đồ logic</w:t>
            </w:r>
            <w:r w:rsidRPr="00E15738">
              <w:rPr>
                <w:b/>
                <w:noProof/>
                <w:webHidden/>
              </w:rPr>
              <w:tab/>
            </w:r>
            <w:r w:rsidRPr="00E15738">
              <w:rPr>
                <w:b/>
                <w:noProof/>
                <w:webHidden/>
              </w:rPr>
              <w:fldChar w:fldCharType="begin"/>
            </w:r>
            <w:r w:rsidRPr="00E15738">
              <w:rPr>
                <w:b/>
                <w:noProof/>
                <w:webHidden/>
              </w:rPr>
              <w:instrText xml:space="preserve"> PAGEREF _Toc9021974 \h </w:instrText>
            </w:r>
            <w:r w:rsidRPr="00E15738">
              <w:rPr>
                <w:b/>
                <w:noProof/>
                <w:webHidden/>
              </w:rPr>
            </w:r>
            <w:r w:rsidRPr="00E15738">
              <w:rPr>
                <w:b/>
                <w:noProof/>
                <w:webHidden/>
              </w:rPr>
              <w:fldChar w:fldCharType="separate"/>
            </w:r>
            <w:r w:rsidRPr="00E15738">
              <w:rPr>
                <w:b/>
                <w:noProof/>
                <w:webHidden/>
              </w:rPr>
              <w:t>3</w:t>
            </w:r>
            <w:r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5A6AC037" w14:textId="37FFF490" w:rsidR="00E15738" w:rsidRPr="00E15738" w:rsidRDefault="00012FC7">
          <w:pPr>
            <w:pStyle w:val="Muclu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en-US"/>
            </w:rPr>
          </w:pPr>
          <w:hyperlink w:anchor="_Toc9021975" w:history="1">
            <w:r w:rsidR="00E15738" w:rsidRPr="00E15738">
              <w:rPr>
                <w:rStyle w:val="Siuktni"/>
                <w:b/>
                <w:noProof/>
              </w:rPr>
              <w:t>2.</w:t>
            </w:r>
            <w:r w:rsidR="00E15738" w:rsidRPr="00E15738">
              <w:rPr>
                <w:rFonts w:asciiTheme="minorHAnsi" w:eastAsiaTheme="minorEastAsia" w:hAnsiTheme="minorHAnsi" w:cstheme="minorBidi"/>
                <w:b/>
                <w:noProof/>
                <w:sz w:val="22"/>
                <w:szCs w:val="22"/>
                <w:lang w:val="en-US"/>
              </w:rPr>
              <w:tab/>
            </w:r>
            <w:r w:rsidR="00E15738" w:rsidRPr="00E15738">
              <w:rPr>
                <w:rStyle w:val="Siuktni"/>
                <w:b/>
                <w:noProof/>
              </w:rPr>
              <w:t>Mô tả chi tiết các kiểu dữ liệu trong sơ đồ logic</w:t>
            </w:r>
            <w:r w:rsidR="00E15738" w:rsidRPr="00E15738">
              <w:rPr>
                <w:b/>
                <w:noProof/>
                <w:webHidden/>
              </w:rPr>
              <w:tab/>
            </w:r>
            <w:r w:rsidR="00E15738" w:rsidRPr="00E15738">
              <w:rPr>
                <w:b/>
                <w:noProof/>
                <w:webHidden/>
              </w:rPr>
              <w:fldChar w:fldCharType="begin"/>
            </w:r>
            <w:r w:rsidR="00E15738" w:rsidRPr="00E15738">
              <w:rPr>
                <w:b/>
                <w:noProof/>
                <w:webHidden/>
              </w:rPr>
              <w:instrText xml:space="preserve"> PAGEREF _Toc9021975 \h </w:instrText>
            </w:r>
            <w:r w:rsidR="00E15738" w:rsidRPr="00E15738">
              <w:rPr>
                <w:b/>
                <w:noProof/>
                <w:webHidden/>
              </w:rPr>
            </w:r>
            <w:r w:rsidR="00E15738" w:rsidRPr="00E15738">
              <w:rPr>
                <w:b/>
                <w:noProof/>
                <w:webHidden/>
              </w:rPr>
              <w:fldChar w:fldCharType="separate"/>
            </w:r>
            <w:r w:rsidR="00E15738" w:rsidRPr="00E15738">
              <w:rPr>
                <w:b/>
                <w:noProof/>
                <w:webHidden/>
              </w:rPr>
              <w:t>3</w:t>
            </w:r>
            <w:r w:rsidR="00E15738" w:rsidRPr="00E15738">
              <w:rPr>
                <w:b/>
                <w:noProof/>
                <w:webHidden/>
              </w:rPr>
              <w:fldChar w:fldCharType="end"/>
            </w:r>
          </w:hyperlink>
        </w:p>
        <w:p w14:paraId="02C0570C" w14:textId="71561359" w:rsidR="00E15738" w:rsidRDefault="00E15738">
          <w:r w:rsidRPr="00E15738">
            <w:rPr>
              <w:b/>
              <w:bCs/>
              <w:noProof/>
            </w:rPr>
            <w:fldChar w:fldCharType="end"/>
          </w:r>
        </w:p>
      </w:sdtContent>
    </w:sdt>
    <w:p w14:paraId="3D5276CD" w14:textId="1B5C030E" w:rsidR="00C14AB8" w:rsidRDefault="00C14AB8" w:rsidP="00C14AB8">
      <w:pPr>
        <w:pStyle w:val="ThnVnban"/>
        <w:jc w:val="both"/>
        <w:rPr>
          <w:lang w:val="en-US"/>
        </w:rPr>
      </w:pPr>
    </w:p>
    <w:p w14:paraId="1FA468BF" w14:textId="0D5C24C3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F648AF" w14:textId="236638B3" w:rsidR="00C14AB8" w:rsidRDefault="00C14AB8" w:rsidP="00C14AB8">
      <w:pPr>
        <w:pStyle w:val="u1"/>
        <w:spacing w:line="360" w:lineRule="auto"/>
        <w:jc w:val="both"/>
      </w:pPr>
      <w:bookmarkStart w:id="0" w:name="_Toc176928159"/>
      <w:bookmarkStart w:id="1" w:name="_Toc9021961"/>
      <w:bookmarkStart w:id="2" w:name="_Toc9021974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0"/>
      <w:bookmarkEnd w:id="1"/>
      <w:bookmarkEnd w:id="2"/>
      <w:proofErr w:type="spellEnd"/>
    </w:p>
    <w:p w14:paraId="2399E579" w14:textId="35ADB01F" w:rsidR="000442FD" w:rsidRPr="000442FD" w:rsidRDefault="008663E5" w:rsidP="007466A1">
      <w:pPr>
        <w:ind w:left="720" w:hanging="810"/>
      </w:pPr>
      <w:r>
        <w:rPr>
          <w:noProof/>
        </w:rPr>
        <w:drawing>
          <wp:inline distT="0" distB="0" distL="0" distR="0" wp14:anchorId="634A5C24" wp14:editId="2562DA86">
            <wp:extent cx="5732145" cy="6682740"/>
            <wp:effectExtent l="0" t="0" r="1905" b="381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D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0E" w14:textId="77777777" w:rsidR="00C14AB8" w:rsidRPr="005F2DFA" w:rsidRDefault="00C14AB8" w:rsidP="00C14AB8">
      <w:pPr>
        <w:pStyle w:val="u1"/>
        <w:spacing w:line="360" w:lineRule="auto"/>
        <w:jc w:val="both"/>
      </w:pPr>
      <w:bookmarkStart w:id="3" w:name="_Toc176928160"/>
      <w:bookmarkStart w:id="4" w:name="_Toc9021962"/>
      <w:bookmarkStart w:id="5" w:name="_Toc9021975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3"/>
      <w:bookmarkEnd w:id="4"/>
      <w:bookmarkEnd w:id="5"/>
      <w:proofErr w:type="spellEnd"/>
    </w:p>
    <w:p w14:paraId="39110A8F" w14:textId="7F3DE17C" w:rsidR="003C2F0F" w:rsidRP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Sản</w:t>
      </w:r>
      <w:proofErr w:type="spellEnd"/>
      <w:r w:rsidR="00F96D1D">
        <w:rPr>
          <w:lang w:val="en-US"/>
        </w:rPr>
        <w:t xml:space="preserve"> </w:t>
      </w:r>
      <w:proofErr w:type="spellStart"/>
      <w:r w:rsidR="00F96D1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BDFA0C3" w14:textId="77777777" w:rsidTr="004B7E51">
        <w:tc>
          <w:tcPr>
            <w:tcW w:w="1044" w:type="dxa"/>
          </w:tcPr>
          <w:p w14:paraId="5DCED1F6" w14:textId="77777777" w:rsidR="003C2F0F" w:rsidRPr="005F2DFA" w:rsidRDefault="003C2F0F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6259A52E" w14:textId="77777777" w:rsidR="003C2F0F" w:rsidRPr="005F2DFA" w:rsidRDefault="003C2F0F" w:rsidP="00F10F04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2422B53F" w14:textId="77777777" w:rsidR="003C2F0F" w:rsidRPr="005F2DFA" w:rsidRDefault="003C2F0F" w:rsidP="00F10F04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628FFC10" w14:textId="77777777" w:rsidR="003C2F0F" w:rsidRPr="005F2DFA" w:rsidRDefault="003C2F0F" w:rsidP="00F10F04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8C5EB45" w14:textId="77777777" w:rsidR="003C2F0F" w:rsidRPr="005F2DFA" w:rsidRDefault="003C2F0F" w:rsidP="00F10F04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44C5FF8" w14:textId="77777777" w:rsidTr="004B7E51">
        <w:tc>
          <w:tcPr>
            <w:tcW w:w="1044" w:type="dxa"/>
          </w:tcPr>
          <w:p w14:paraId="7D274BDA" w14:textId="1350A93A" w:rsidR="003C2F0F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795E381" w14:textId="30CB0942" w:rsidR="003C2F0F" w:rsidRPr="004B7E51" w:rsidRDefault="00EC290D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F96D1D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C45A8B2" w14:textId="764F3D71" w:rsidR="003C2F0F" w:rsidRP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765B6E4" w14:textId="5B37294E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2616FB" w14:textId="454C1E39" w:rsidR="003C2F0F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sản</w:t>
            </w:r>
            <w:proofErr w:type="spellEnd"/>
            <w:r w:rsidR="00F96D1D">
              <w:rPr>
                <w:lang w:val="en-US"/>
              </w:rPr>
              <w:t xml:space="preserve"> </w:t>
            </w:r>
            <w:proofErr w:type="spellStart"/>
            <w:r w:rsidR="00F96D1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3ECB6FEB" w14:textId="77777777" w:rsidTr="004B7E51">
        <w:tc>
          <w:tcPr>
            <w:tcW w:w="1044" w:type="dxa"/>
          </w:tcPr>
          <w:p w14:paraId="23EDFD1D" w14:textId="1D9160B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C1407AA" w14:textId="603D82C6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26C3C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27770590" w14:textId="18B5172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1C1D2215" w14:textId="3648C4F3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364DB1AF" w14:textId="4EFAD33D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sản</w:t>
            </w:r>
            <w:proofErr w:type="spellEnd"/>
            <w:r w:rsidR="00A26C3C">
              <w:rPr>
                <w:lang w:val="en-US"/>
              </w:rPr>
              <w:t xml:space="preserve"> </w:t>
            </w:r>
            <w:proofErr w:type="spellStart"/>
            <w:r w:rsidR="00A26C3C"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>,</w:t>
            </w:r>
          </w:p>
          <w:p w14:paraId="24B13F05" w14:textId="07853310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EC290D" w:rsidRPr="004B7E51" w14:paraId="1A52BBC4" w14:textId="77777777" w:rsidTr="004B7E51">
        <w:tc>
          <w:tcPr>
            <w:tcW w:w="1044" w:type="dxa"/>
          </w:tcPr>
          <w:p w14:paraId="248F748F" w14:textId="72FA0978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E774F64" w14:textId="36E2F7A1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1637" w:type="dxa"/>
          </w:tcPr>
          <w:p w14:paraId="322D8712" w14:textId="4EB2835A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17A38BEB" w14:textId="77777777" w:rsidR="00EC290D" w:rsidRPr="004B7E51" w:rsidRDefault="00EC290D" w:rsidP="004B7E51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83B69B2" w14:textId="671F7336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tả</w:t>
            </w:r>
            <w:proofErr w:type="spellEnd"/>
          </w:p>
        </w:tc>
      </w:tr>
      <w:tr w:rsidR="00EC290D" w:rsidRPr="004B7E51" w14:paraId="6D1BE639" w14:textId="77777777" w:rsidTr="004B7E51">
        <w:tc>
          <w:tcPr>
            <w:tcW w:w="1044" w:type="dxa"/>
          </w:tcPr>
          <w:p w14:paraId="1FFCA152" w14:textId="625C09FF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778" w:type="dxa"/>
          </w:tcPr>
          <w:p w14:paraId="39C57FBC" w14:textId="1D222482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GiaBan</w:t>
            </w:r>
            <w:proofErr w:type="spellEnd"/>
          </w:p>
        </w:tc>
        <w:tc>
          <w:tcPr>
            <w:tcW w:w="1637" w:type="dxa"/>
          </w:tcPr>
          <w:p w14:paraId="68C22AEF" w14:textId="15EAB10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7BF5F248" w14:textId="24FFE35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1306407" w14:textId="77777777" w:rsidR="00EC290D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>,</w:t>
            </w:r>
          </w:p>
          <w:p w14:paraId="255C9DBB" w14:textId="6048AE19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3EA4AA69" w14:textId="77777777" w:rsidTr="004B7E51">
        <w:tc>
          <w:tcPr>
            <w:tcW w:w="1044" w:type="dxa"/>
          </w:tcPr>
          <w:p w14:paraId="7FD9728E" w14:textId="4E2A4ACC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540CB2C3" w14:textId="3A82341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0632C261" w14:textId="3FAC84EC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6457A70D" w14:textId="3F6B8991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0972F" w14:textId="3107A1B7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0E9EBA16" w14:textId="77777777" w:rsidTr="004B7E51">
        <w:tc>
          <w:tcPr>
            <w:tcW w:w="1044" w:type="dxa"/>
          </w:tcPr>
          <w:p w14:paraId="1D1A5BAB" w14:textId="7A55A446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173B62E6" w14:textId="14EAEE55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5C4DD8BC" w14:textId="64BB9B9C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809391" w14:textId="6590343F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CA9F167" w14:textId="4B610756" w:rsidR="00F10E3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EC290D" w:rsidRPr="004B7E51" w14:paraId="551688CE" w14:textId="77777777" w:rsidTr="004B7E51">
        <w:tc>
          <w:tcPr>
            <w:tcW w:w="1044" w:type="dxa"/>
          </w:tcPr>
          <w:p w14:paraId="0BB0FB1B" w14:textId="5C8B1BE1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1F9DF2DB" w14:textId="0020810A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HinhAnh</w:t>
            </w:r>
            <w:proofErr w:type="spellEnd"/>
          </w:p>
        </w:tc>
        <w:tc>
          <w:tcPr>
            <w:tcW w:w="1637" w:type="dxa"/>
          </w:tcPr>
          <w:p w14:paraId="097A904E" w14:textId="0D51DE8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3DFEC485" w14:textId="77777777" w:rsidR="00EC290D" w:rsidRPr="004B7E51" w:rsidRDefault="00EC290D" w:rsidP="004B7E51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1C60764" w14:textId="789BB800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ảnh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6FDE3F1F" w14:textId="77777777" w:rsidTr="004B7E51">
        <w:tc>
          <w:tcPr>
            <w:tcW w:w="1044" w:type="dxa"/>
          </w:tcPr>
          <w:p w14:paraId="50A6BF41" w14:textId="3C2881F2" w:rsidR="00EC290D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28040385" w14:textId="1CEC87EB" w:rsidR="00EC290D" w:rsidRPr="004B7E51" w:rsidRDefault="00F10E3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3D07D62A" w14:textId="205153A8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0AFE2B8" w14:textId="7DF14014" w:rsidR="00EC290D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2699A867" w14:textId="1F08FF45" w:rsidR="002B7C64" w:rsidRPr="00F10E34" w:rsidRDefault="00F10E3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2B7C64" w:rsidRPr="004B7E51" w14:paraId="6F4D79D1" w14:textId="77777777" w:rsidTr="004B7E51">
        <w:tc>
          <w:tcPr>
            <w:tcW w:w="1044" w:type="dxa"/>
          </w:tcPr>
          <w:p w14:paraId="3339D4F1" w14:textId="0A473812" w:rsidR="002B7C64" w:rsidRDefault="002B7C64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8" w:type="dxa"/>
          </w:tcPr>
          <w:p w14:paraId="4CAAF565" w14:textId="0BEFF100" w:rsidR="002B7C64" w:rsidRDefault="002B7C64" w:rsidP="004B7E51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55950758" w14:textId="08535717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147AB23" w14:textId="6E269248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57D3455" w14:textId="7F393215" w:rsidR="002B7C64" w:rsidRDefault="002B7C64" w:rsidP="004B7E51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662AE548" w14:textId="77777777" w:rsidR="004B7E51" w:rsidRDefault="004B7E51" w:rsidP="004B7E51">
      <w:pPr>
        <w:pStyle w:val="ThnVnban"/>
        <w:rPr>
          <w:lang w:val="en-US"/>
        </w:rPr>
      </w:pPr>
    </w:p>
    <w:p w14:paraId="2BFE93D4" w14:textId="6A9AD0CF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</w:t>
      </w:r>
      <w:r w:rsidR="00AC1EED">
        <w:rPr>
          <w:lang w:val="en-US"/>
        </w:rPr>
        <w:t>m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sản</w:t>
      </w:r>
      <w:proofErr w:type="spellEnd"/>
      <w:r w:rsidR="00AC1EED">
        <w:rPr>
          <w:lang w:val="en-US"/>
        </w:rPr>
        <w:t xml:space="preserve"> </w:t>
      </w:r>
      <w:proofErr w:type="spellStart"/>
      <w:r w:rsidR="00AC1EED">
        <w:rPr>
          <w:lang w:val="en-US"/>
        </w:rPr>
        <w:t>phẩm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367D2CA" w14:textId="77777777" w:rsidTr="00817172">
        <w:tc>
          <w:tcPr>
            <w:tcW w:w="1044" w:type="dxa"/>
          </w:tcPr>
          <w:p w14:paraId="518AD225" w14:textId="77777777" w:rsidR="004B7E51" w:rsidRPr="005F2DFA" w:rsidRDefault="004B7E51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5ACB69F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5DE6E22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7D7EDDB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70B9BE2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D6A1A47" w14:textId="77777777" w:rsidTr="00817172">
        <w:tc>
          <w:tcPr>
            <w:tcW w:w="1044" w:type="dxa"/>
          </w:tcPr>
          <w:p w14:paraId="210E773C" w14:textId="316D1D36" w:rsidR="004B7E51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43010932" w14:textId="7A0E221F" w:rsidR="004B7E51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MaNhom</w:t>
            </w:r>
            <w:proofErr w:type="spellEnd"/>
          </w:p>
        </w:tc>
        <w:tc>
          <w:tcPr>
            <w:tcW w:w="1637" w:type="dxa"/>
          </w:tcPr>
          <w:p w14:paraId="19CA992F" w14:textId="0E8BA2B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C6367A2" w14:textId="4AF6A5A2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C8B773C" w14:textId="7E7E6234" w:rsidR="004B7E51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sản</w:t>
            </w:r>
            <w:proofErr w:type="spellEnd"/>
            <w:r w:rsidR="00AC1EED">
              <w:rPr>
                <w:lang w:val="en-US"/>
              </w:rPr>
              <w:t xml:space="preserve"> </w:t>
            </w:r>
            <w:proofErr w:type="spellStart"/>
            <w:r w:rsidR="00AC1EED">
              <w:rPr>
                <w:lang w:val="en-US"/>
              </w:rPr>
              <w:t>phẩm</w:t>
            </w:r>
            <w:proofErr w:type="spellEnd"/>
          </w:p>
        </w:tc>
      </w:tr>
      <w:tr w:rsidR="00EC290D" w:rsidRPr="004B7E51" w14:paraId="2F7833EF" w14:textId="77777777" w:rsidTr="00817172">
        <w:tc>
          <w:tcPr>
            <w:tcW w:w="1044" w:type="dxa"/>
          </w:tcPr>
          <w:p w14:paraId="57C8BA36" w14:textId="42065BBC" w:rsidR="00EC290D" w:rsidRPr="004B7E51" w:rsidRDefault="00EC290D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4A9C9C2F" w14:textId="4B480E5A" w:rsidR="00EC290D" w:rsidRPr="004B7E51" w:rsidRDefault="00EC290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</w:t>
            </w:r>
            <w:r w:rsidR="00AC1EED">
              <w:rPr>
                <w:lang w:val="en-US"/>
              </w:rPr>
              <w:t>Nhom</w:t>
            </w:r>
            <w:proofErr w:type="spellEnd"/>
          </w:p>
        </w:tc>
        <w:tc>
          <w:tcPr>
            <w:tcW w:w="1637" w:type="dxa"/>
          </w:tcPr>
          <w:p w14:paraId="7520867F" w14:textId="25323CBB" w:rsidR="00EC290D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7BD4A4A7" w14:textId="7854EB1E" w:rsidR="00EC290D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7BD97E0" w14:textId="7554C838" w:rsidR="00EC290D" w:rsidRPr="00EC290D" w:rsidRDefault="00EC29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</w:tr>
      <w:tr w:rsidR="00A91B02" w:rsidRPr="004B7E51" w14:paraId="7DB320CE" w14:textId="77777777" w:rsidTr="00817172">
        <w:tc>
          <w:tcPr>
            <w:tcW w:w="1044" w:type="dxa"/>
          </w:tcPr>
          <w:p w14:paraId="1072383B" w14:textId="5BFE6EA1" w:rsidR="00A91B02" w:rsidRDefault="00A91B02" w:rsidP="001649E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8E3DAF8" w14:textId="65C6869C" w:rsidR="00A91B02" w:rsidRDefault="00A91B0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28542407" w14:textId="69EF6CBD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EF6E268" w14:textId="0B5BECE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0587CA9" w14:textId="43B93BDC" w:rsidR="00A91B02" w:rsidRDefault="00A91B02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14:paraId="5B61C9E2" w14:textId="77777777" w:rsidR="004B7E51" w:rsidRPr="004B7E51" w:rsidRDefault="004B7E51" w:rsidP="004B7E51">
      <w:pPr>
        <w:pStyle w:val="ThnVnban"/>
        <w:rPr>
          <w:lang w:val="en-US"/>
        </w:rPr>
      </w:pPr>
    </w:p>
    <w:p w14:paraId="0B6C71B6" w14:textId="503B8F6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Bàn</w:t>
      </w:r>
      <w:proofErr w:type="spellEnd"/>
      <w:r w:rsidR="009E5D0D">
        <w:rPr>
          <w:lang w:val="en-US"/>
        </w:rPr>
        <w:t xml:space="preserve"> </w:t>
      </w:r>
      <w:proofErr w:type="spellStart"/>
      <w:r w:rsidR="009E5D0D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47980A31" w14:textId="77777777" w:rsidTr="00817172">
        <w:tc>
          <w:tcPr>
            <w:tcW w:w="1044" w:type="dxa"/>
          </w:tcPr>
          <w:p w14:paraId="771E130E" w14:textId="77777777" w:rsidR="004B7E51" w:rsidRPr="005F2DFA" w:rsidRDefault="004B7E51" w:rsidP="009205C6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7CE05E8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5C57F02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54A62E84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0653600A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9205C6" w:rsidRPr="004B7E51" w14:paraId="401A539A" w14:textId="77777777" w:rsidTr="00817172">
        <w:tc>
          <w:tcPr>
            <w:tcW w:w="1044" w:type="dxa"/>
          </w:tcPr>
          <w:p w14:paraId="2ECBDA3C" w14:textId="7DCAB34D" w:rsidR="004B7E51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8000DE" w14:textId="5C29B9DB" w:rsidR="004B7E51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9E5D0D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12AE3305" w14:textId="4C80D7BD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FE80FA6" w14:textId="6E2C98B6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44AD1C0F" w14:textId="25657C68" w:rsidR="004B7E51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</w:tc>
      </w:tr>
      <w:tr w:rsidR="009205C6" w:rsidRPr="004B7E51" w14:paraId="0994103F" w14:textId="77777777" w:rsidTr="00817172">
        <w:tc>
          <w:tcPr>
            <w:tcW w:w="1044" w:type="dxa"/>
          </w:tcPr>
          <w:p w14:paraId="50DF57A1" w14:textId="5354F869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2331910F" w14:textId="49856C58" w:rsidR="009205C6" w:rsidRPr="004B7E51" w:rsidRDefault="009205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TinhTrang</w:t>
            </w:r>
            <w:proofErr w:type="spellEnd"/>
          </w:p>
        </w:tc>
        <w:tc>
          <w:tcPr>
            <w:tcW w:w="1637" w:type="dxa"/>
          </w:tcPr>
          <w:p w14:paraId="3F96B08F" w14:textId="128D3B2D" w:rsidR="009205C6" w:rsidRPr="009205C6" w:rsidRDefault="009E5D0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13003C10" w14:textId="3B083298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BAF91FA" w14:textId="7B46AFC8" w:rsid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bàn</w:t>
            </w:r>
            <w:proofErr w:type="spellEnd"/>
          </w:p>
          <w:p w14:paraId="0B0CEAB0" w14:textId="0FB3A199" w:rsidR="009205C6" w:rsidRPr="009205C6" w:rsidRDefault="009205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9E5D0D">
              <w:rPr>
                <w:lang w:val="en-US"/>
              </w:rPr>
              <w:t>có</w:t>
            </w:r>
            <w:proofErr w:type="spellEnd"/>
            <w:r w:rsidR="009E5D0D">
              <w:rPr>
                <w:lang w:val="en-US"/>
              </w:rPr>
              <w:t xml:space="preserve"> </w:t>
            </w:r>
            <w:proofErr w:type="spellStart"/>
            <w:r w:rsidR="009E5D0D">
              <w:rPr>
                <w:lang w:val="en-US"/>
              </w:rPr>
              <w:t>khách</w:t>
            </w:r>
            <w:proofErr w:type="spellEnd"/>
            <w:r w:rsidR="009E5D0D">
              <w:rPr>
                <w:lang w:val="en-US"/>
              </w:rPr>
              <w:t>/</w:t>
            </w:r>
            <w:proofErr w:type="spellStart"/>
            <w:r w:rsidR="009E5D0D"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05C6" w:rsidRPr="004B7E51" w14:paraId="27A20223" w14:textId="77777777" w:rsidTr="00817172">
        <w:tc>
          <w:tcPr>
            <w:tcW w:w="1044" w:type="dxa"/>
          </w:tcPr>
          <w:p w14:paraId="5B9ECD1B" w14:textId="0D38B3C3" w:rsidR="009205C6" w:rsidRPr="004B7E51" w:rsidRDefault="009205C6" w:rsidP="009205C6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62F6FBA" w14:textId="494A04CF" w:rsidR="009205C6" w:rsidRPr="004B7E51" w:rsidRDefault="00D7301B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TenBan</w:t>
            </w:r>
            <w:proofErr w:type="spellEnd"/>
          </w:p>
        </w:tc>
        <w:tc>
          <w:tcPr>
            <w:tcW w:w="1637" w:type="dxa"/>
          </w:tcPr>
          <w:p w14:paraId="14DE3A7E" w14:textId="4A5475B0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2C76BA6F" w14:textId="018A58D2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61DAF2D0" w14:textId="47C330D8" w:rsidR="009205C6" w:rsidRPr="009205C6" w:rsidRDefault="00D7301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333E465C" w14:textId="77777777" w:rsidR="004B7E51" w:rsidRDefault="004B7E51" w:rsidP="004B7E51">
      <w:pPr>
        <w:pStyle w:val="ThnVnban"/>
        <w:rPr>
          <w:lang w:val="en-US"/>
        </w:rPr>
      </w:pPr>
    </w:p>
    <w:p w14:paraId="7BDA445F" w14:textId="0492E401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 w:rsidR="00965993">
        <w:rPr>
          <w:lang w:val="en-US"/>
        </w:rPr>
        <w:t>bàn</w:t>
      </w:r>
      <w:proofErr w:type="spellEnd"/>
      <w:r w:rsidR="00965993">
        <w:rPr>
          <w:lang w:val="en-US"/>
        </w:rPr>
        <w:t xml:space="preserve"> </w:t>
      </w:r>
      <w:proofErr w:type="spellStart"/>
      <w:r w:rsidR="00965993">
        <w:rPr>
          <w:lang w:val="en-US"/>
        </w:rPr>
        <w:t>ăn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6"/>
        <w:gridCol w:w="1950"/>
        <w:gridCol w:w="1596"/>
        <w:gridCol w:w="1599"/>
        <w:gridCol w:w="2697"/>
      </w:tblGrid>
      <w:tr w:rsidR="004B7E51" w:rsidRPr="005F2DFA" w14:paraId="29B112B8" w14:textId="77777777" w:rsidTr="00817172">
        <w:tc>
          <w:tcPr>
            <w:tcW w:w="1044" w:type="dxa"/>
          </w:tcPr>
          <w:p w14:paraId="26C03CC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7E855A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672B3D83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0E3B3DE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3A7806F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6C0EE4A4" w14:textId="77777777" w:rsidTr="00817172">
        <w:tc>
          <w:tcPr>
            <w:tcW w:w="1044" w:type="dxa"/>
          </w:tcPr>
          <w:p w14:paraId="0927F6FC" w14:textId="1C94D84B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3AE8BA" w14:textId="59E20A8F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ChiTietBanAn</w:t>
            </w:r>
            <w:proofErr w:type="spellEnd"/>
          </w:p>
        </w:tc>
        <w:tc>
          <w:tcPr>
            <w:tcW w:w="1637" w:type="dxa"/>
          </w:tcPr>
          <w:p w14:paraId="37FF16D7" w14:textId="3D284634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01C05D4" w14:textId="04ACD91A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E187A0B" w14:textId="19E08229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r w:rsidR="00204C2F">
              <w:rPr>
                <w:lang w:val="en-US"/>
              </w:rPr>
              <w:t xml:space="preserve">chi </w:t>
            </w:r>
            <w:proofErr w:type="spellStart"/>
            <w:r w:rsidR="00204C2F">
              <w:rPr>
                <w:lang w:val="en-US"/>
              </w:rPr>
              <w:t>tiết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  <w:r w:rsidR="00204C2F"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ăn</w:t>
            </w:r>
            <w:proofErr w:type="spellEnd"/>
          </w:p>
        </w:tc>
      </w:tr>
      <w:tr w:rsidR="00FD7C94" w:rsidRPr="004B7E51" w14:paraId="48D1F26A" w14:textId="77777777" w:rsidTr="00817172">
        <w:tc>
          <w:tcPr>
            <w:tcW w:w="1044" w:type="dxa"/>
          </w:tcPr>
          <w:p w14:paraId="36A8EB3D" w14:textId="153A87E5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09555A4E" w14:textId="39E0C5E1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Ban</w:t>
            </w:r>
            <w:proofErr w:type="spellEnd"/>
          </w:p>
        </w:tc>
        <w:tc>
          <w:tcPr>
            <w:tcW w:w="1637" w:type="dxa"/>
          </w:tcPr>
          <w:p w14:paraId="2A761F54" w14:textId="7C6EA347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09CADD0" w14:textId="24E14219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65C4C54C" w14:textId="380ADED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04C2F">
              <w:rPr>
                <w:lang w:val="en-US"/>
              </w:rPr>
              <w:t>bàn</w:t>
            </w:r>
            <w:proofErr w:type="spellEnd"/>
          </w:p>
        </w:tc>
      </w:tr>
      <w:tr w:rsidR="00204C2F" w:rsidRPr="004B7E51" w14:paraId="2F556413" w14:textId="77777777" w:rsidTr="00817172">
        <w:tc>
          <w:tcPr>
            <w:tcW w:w="1044" w:type="dxa"/>
          </w:tcPr>
          <w:p w14:paraId="42A66213" w14:textId="3BD141EC" w:rsidR="00204C2F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40D52E4" w14:textId="7D815C6A" w:rsidR="00204C2F" w:rsidRDefault="00204C2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MaSanPha</w:t>
            </w:r>
            <w:r w:rsidR="008663E5">
              <w:rPr>
                <w:lang w:val="en-US"/>
              </w:rPr>
              <w:t>m</w:t>
            </w:r>
            <w:proofErr w:type="spellEnd"/>
          </w:p>
        </w:tc>
        <w:tc>
          <w:tcPr>
            <w:tcW w:w="1637" w:type="dxa"/>
          </w:tcPr>
          <w:p w14:paraId="0E319C18" w14:textId="610F84AA" w:rsidR="00204C2F" w:rsidRDefault="00204C2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203DFF17" w14:textId="6ECC0122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04C2F">
              <w:rPr>
                <w:lang w:val="en-US"/>
              </w:rPr>
              <w:t>ot null</w:t>
            </w:r>
          </w:p>
        </w:tc>
        <w:tc>
          <w:tcPr>
            <w:tcW w:w="2770" w:type="dxa"/>
          </w:tcPr>
          <w:p w14:paraId="056FDBF1" w14:textId="0A9AAE19" w:rsidR="00204C2F" w:rsidRDefault="008663E5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FD7C94" w:rsidRPr="004B7E51" w14:paraId="66E5E526" w14:textId="77777777" w:rsidTr="00817172">
        <w:tc>
          <w:tcPr>
            <w:tcW w:w="1044" w:type="dxa"/>
          </w:tcPr>
          <w:p w14:paraId="6CB4EB9D" w14:textId="14E9564C" w:rsidR="00FD7C94" w:rsidRPr="004B7E51" w:rsidRDefault="00204C2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73BFD4ED" w14:textId="25117034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215881B5" w14:textId="573D2D96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B74CF19" w14:textId="3F0EA4CB" w:rsidR="00FD7C94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245BBF3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>,</w:t>
            </w:r>
          </w:p>
          <w:p w14:paraId="2B39E3D3" w14:textId="31AC379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F73687" w:rsidRPr="004B7E51" w14:paraId="6E9F6712" w14:textId="77777777" w:rsidTr="00817172">
        <w:tc>
          <w:tcPr>
            <w:tcW w:w="1044" w:type="dxa"/>
          </w:tcPr>
          <w:p w14:paraId="5F9EFD48" w14:textId="744222B9" w:rsidR="00F73687" w:rsidRDefault="00F7368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7167ACE9" w14:textId="3BDDE232" w:rsidR="00F73687" w:rsidRDefault="00F7368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1637" w:type="dxa"/>
          </w:tcPr>
          <w:p w14:paraId="31616D38" w14:textId="164D2808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01A7B984" w14:textId="1D63454E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A84AAF6" w14:textId="25812CBD" w:rsidR="00F73687" w:rsidRDefault="00F7368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ăn</w:t>
            </w:r>
            <w:proofErr w:type="spellEnd"/>
          </w:p>
        </w:tc>
      </w:tr>
    </w:tbl>
    <w:p w14:paraId="7A5B9717" w14:textId="77777777" w:rsidR="004B7E51" w:rsidRDefault="004B7E51" w:rsidP="004B7E51">
      <w:pPr>
        <w:pStyle w:val="ThnVnban"/>
        <w:rPr>
          <w:lang w:val="en-US"/>
        </w:rPr>
      </w:pPr>
    </w:p>
    <w:p w14:paraId="23AFA95B" w14:textId="12664FF5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29"/>
        <w:gridCol w:w="1923"/>
        <w:gridCol w:w="1602"/>
        <w:gridCol w:w="1606"/>
        <w:gridCol w:w="2708"/>
      </w:tblGrid>
      <w:tr w:rsidR="004B7E51" w:rsidRPr="005F2DFA" w14:paraId="7C862F33" w14:textId="77777777" w:rsidTr="00817172">
        <w:tc>
          <w:tcPr>
            <w:tcW w:w="1044" w:type="dxa"/>
          </w:tcPr>
          <w:p w14:paraId="3D9E078C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72944BEA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3E3149D7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03EAA470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BB2FC4E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FD7C94" w:rsidRPr="004B7E51" w14:paraId="3D63763B" w14:textId="77777777" w:rsidTr="00817172">
        <w:tc>
          <w:tcPr>
            <w:tcW w:w="1044" w:type="dxa"/>
          </w:tcPr>
          <w:p w14:paraId="42CDA2D3" w14:textId="6F935A3E" w:rsidR="004B7E51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5EC56AF" w14:textId="5D878482" w:rsidR="004B7E51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F9608D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6C67634" w14:textId="6984D691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6B181AD" w14:textId="4683377F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2C8D36B" w14:textId="56380FB5" w:rsidR="004B7E51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FD7C94" w:rsidRPr="004B7E51" w14:paraId="66933843" w14:textId="77777777" w:rsidTr="00817172">
        <w:tc>
          <w:tcPr>
            <w:tcW w:w="1044" w:type="dxa"/>
          </w:tcPr>
          <w:p w14:paraId="461D8BDC" w14:textId="02F9FAA2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68B42D2" w14:textId="7B56ABD7" w:rsidR="00FD7C94" w:rsidRPr="004B7E51" w:rsidRDefault="00F9608D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MaTaiKhoan</w:t>
            </w:r>
            <w:proofErr w:type="spellEnd"/>
          </w:p>
        </w:tc>
        <w:tc>
          <w:tcPr>
            <w:tcW w:w="1637" w:type="dxa"/>
          </w:tcPr>
          <w:p w14:paraId="578F7291" w14:textId="014F98C0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52AFD51" w14:textId="3F7EF970" w:rsidR="00FD7C94" w:rsidRPr="001649E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D44E1B2" w14:textId="29DBE2F1" w:rsidR="00FD7C94" w:rsidRPr="00FD7C94" w:rsidRDefault="00F9608D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FD7C94" w:rsidRPr="004B7E51" w14:paraId="786D0968" w14:textId="77777777" w:rsidTr="00817172">
        <w:tc>
          <w:tcPr>
            <w:tcW w:w="1044" w:type="dxa"/>
          </w:tcPr>
          <w:p w14:paraId="16E9D8AD" w14:textId="4B10C0F0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42A3386" w14:textId="2FD58433" w:rsidR="00FD7C94" w:rsidRPr="004B7E51" w:rsidRDefault="00FD7C94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NgayLapHoaDon</w:t>
            </w:r>
            <w:proofErr w:type="spellEnd"/>
          </w:p>
        </w:tc>
        <w:tc>
          <w:tcPr>
            <w:tcW w:w="1637" w:type="dxa"/>
          </w:tcPr>
          <w:p w14:paraId="02076AE2" w14:textId="046C1D8F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39" w:type="dxa"/>
          </w:tcPr>
          <w:p w14:paraId="719C135A" w14:textId="40F2E616" w:rsidR="00FD7C94" w:rsidRPr="003F6149" w:rsidRDefault="003F614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74E2378" w14:textId="77777777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>,</w:t>
            </w:r>
          </w:p>
          <w:p w14:paraId="0B9F46D5" w14:textId="50DB3132" w:rsidR="00FD7C94" w:rsidRP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-mm-dd</w:t>
            </w:r>
          </w:p>
        </w:tc>
      </w:tr>
      <w:tr w:rsidR="00FD7C94" w:rsidRPr="004B7E51" w14:paraId="353FE726" w14:textId="77777777" w:rsidTr="00817172">
        <w:tc>
          <w:tcPr>
            <w:tcW w:w="1044" w:type="dxa"/>
          </w:tcPr>
          <w:p w14:paraId="7984864E" w14:textId="5CC697D9" w:rsidR="00FD7C94" w:rsidRPr="004B7E51" w:rsidRDefault="00FD7C94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6C215E50" w14:textId="0AA54D32" w:rsidR="00FD7C94" w:rsidRPr="004B7E51" w:rsidRDefault="000458C6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1637" w:type="dxa"/>
          </w:tcPr>
          <w:p w14:paraId="572C0631" w14:textId="69B201CD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4EF66BA1" w14:textId="32CC36B0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E8BD38E" w14:textId="78C04799" w:rsidR="00FD7C94" w:rsidRPr="00FD7C94" w:rsidRDefault="000458C6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</w:tbl>
    <w:p w14:paraId="7A161E87" w14:textId="77777777" w:rsidR="004B7E51" w:rsidRDefault="004B7E51" w:rsidP="004B7E51">
      <w:pPr>
        <w:pStyle w:val="ThnVnban"/>
        <w:rPr>
          <w:lang w:val="en-US"/>
        </w:rPr>
      </w:pPr>
    </w:p>
    <w:p w14:paraId="39257875" w14:textId="2BBB7E6A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50EDCA7" w14:textId="77777777" w:rsidTr="00817172">
        <w:tc>
          <w:tcPr>
            <w:tcW w:w="1044" w:type="dxa"/>
          </w:tcPr>
          <w:p w14:paraId="7C35A76F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1653A5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37C26E6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1CED12BC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4DF46D3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4172071C" w14:textId="77777777" w:rsidTr="00817172">
        <w:tc>
          <w:tcPr>
            <w:tcW w:w="1044" w:type="dxa"/>
          </w:tcPr>
          <w:p w14:paraId="1633CE4F" w14:textId="5C531887" w:rsidR="004B7E51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778" w:type="dxa"/>
          </w:tcPr>
          <w:p w14:paraId="5C7E65CB" w14:textId="09506C47" w:rsidR="004B7E51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</w:t>
            </w:r>
            <w:r w:rsidR="002C7852">
              <w:rPr>
                <w:lang w:val="en-US"/>
              </w:rPr>
              <w:t>SanPham</w:t>
            </w:r>
            <w:proofErr w:type="spellEnd"/>
          </w:p>
        </w:tc>
        <w:tc>
          <w:tcPr>
            <w:tcW w:w="1637" w:type="dxa"/>
          </w:tcPr>
          <w:p w14:paraId="78140651" w14:textId="0809732E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3434F02" w14:textId="7BA4F854" w:rsidR="004B7E51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83AC3B0" w14:textId="38AD5D24" w:rsidR="004B7E51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sản</w:t>
            </w:r>
            <w:proofErr w:type="spellEnd"/>
            <w:r w:rsidR="002C7852">
              <w:rPr>
                <w:lang w:val="en-US"/>
              </w:rPr>
              <w:t xml:space="preserve"> </w:t>
            </w:r>
            <w:proofErr w:type="spellStart"/>
            <w:r w:rsidR="002C7852">
              <w:rPr>
                <w:lang w:val="en-US"/>
              </w:rPr>
              <w:t>phẩm</w:t>
            </w:r>
            <w:proofErr w:type="spellEnd"/>
          </w:p>
        </w:tc>
      </w:tr>
      <w:tr w:rsidR="0030020F" w:rsidRPr="004B7E51" w14:paraId="24D8900C" w14:textId="77777777" w:rsidTr="00817172">
        <w:tc>
          <w:tcPr>
            <w:tcW w:w="1044" w:type="dxa"/>
          </w:tcPr>
          <w:p w14:paraId="320D14C8" w14:textId="7AE0D066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AE30CAE" w14:textId="0A448121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MaH</w:t>
            </w:r>
            <w:r w:rsidR="002C7852">
              <w:rPr>
                <w:lang w:val="en-US"/>
              </w:rPr>
              <w:t>oaDon</w:t>
            </w:r>
            <w:proofErr w:type="spellEnd"/>
          </w:p>
        </w:tc>
        <w:tc>
          <w:tcPr>
            <w:tcW w:w="1637" w:type="dxa"/>
          </w:tcPr>
          <w:p w14:paraId="336A48C0" w14:textId="14583535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F75C9EA" w14:textId="2049BA57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34CFD985" w14:textId="22BFD494" w:rsidR="0030020F" w:rsidRPr="009A149B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30020F" w:rsidRPr="004B7E51" w14:paraId="16FAAB9D" w14:textId="77777777" w:rsidTr="00817172">
        <w:tc>
          <w:tcPr>
            <w:tcW w:w="1044" w:type="dxa"/>
          </w:tcPr>
          <w:p w14:paraId="27438620" w14:textId="1DA7E5B3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47D3424" w14:textId="45EE1AEA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37" w:type="dxa"/>
          </w:tcPr>
          <w:p w14:paraId="324643F6" w14:textId="41C1B38B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CAA0A03" w14:textId="0EE56824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55F661B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324EE02B" w14:textId="407F00F7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30020F" w:rsidRPr="004B7E51" w14:paraId="3296C011" w14:textId="77777777" w:rsidTr="00817172">
        <w:tc>
          <w:tcPr>
            <w:tcW w:w="1044" w:type="dxa"/>
          </w:tcPr>
          <w:p w14:paraId="281806F3" w14:textId="4D23B541" w:rsidR="0030020F" w:rsidRPr="004B7E51" w:rsidRDefault="0030020F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CCF6BD3" w14:textId="6357EA85" w:rsidR="0030020F" w:rsidRPr="004B7E51" w:rsidRDefault="0030020F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DonGiaHienTai</w:t>
            </w:r>
            <w:proofErr w:type="spellEnd"/>
          </w:p>
        </w:tc>
        <w:tc>
          <w:tcPr>
            <w:tcW w:w="1637" w:type="dxa"/>
          </w:tcPr>
          <w:p w14:paraId="7C68456E" w14:textId="056501DA" w:rsidR="0030020F" w:rsidRPr="0030020F" w:rsidRDefault="0030020F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639" w:type="dxa"/>
          </w:tcPr>
          <w:p w14:paraId="473C8D9D" w14:textId="0B1012CF" w:rsidR="0030020F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62BA8" w14:textId="77777777" w:rsidR="0030020F" w:rsidRDefault="009A149B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911953A" w14:textId="428274B2" w:rsidR="00FD7C94" w:rsidRPr="009A149B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61250D49" w14:textId="77777777" w:rsidR="004B7E51" w:rsidRDefault="004B7E51" w:rsidP="00050736">
      <w:pPr>
        <w:pStyle w:val="ThnVnban"/>
        <w:ind w:left="0"/>
        <w:rPr>
          <w:lang w:val="en-US"/>
        </w:rPr>
      </w:pPr>
    </w:p>
    <w:p w14:paraId="46D3FC66" w14:textId="519046D3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1AAF9F61" w14:textId="77777777" w:rsidTr="00817172">
        <w:tc>
          <w:tcPr>
            <w:tcW w:w="1044" w:type="dxa"/>
          </w:tcPr>
          <w:p w14:paraId="5FE3553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2F490269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1EEE5169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7B5E5C3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583C41A8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7A1D2FC1" w14:textId="77777777" w:rsidTr="00817172">
        <w:tc>
          <w:tcPr>
            <w:tcW w:w="1044" w:type="dxa"/>
          </w:tcPr>
          <w:p w14:paraId="5E81FB71" w14:textId="5CE6AA25" w:rsidR="004B7E51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B980886" w14:textId="01E5903C" w:rsidR="004B7E51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528BDACA" w14:textId="5736517D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A55569E" w14:textId="5A51F2F8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16E8C012" w14:textId="58F583C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</w:p>
        </w:tc>
      </w:tr>
      <w:tr w:rsidR="00F1488C" w:rsidRPr="004B7E51" w14:paraId="09864D42" w14:textId="77777777" w:rsidTr="00817172">
        <w:tc>
          <w:tcPr>
            <w:tcW w:w="1044" w:type="dxa"/>
          </w:tcPr>
          <w:p w14:paraId="0B3F73C6" w14:textId="181A375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1C492F79" w14:textId="7E276226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HoTen</w:t>
            </w:r>
            <w:proofErr w:type="spellEnd"/>
          </w:p>
        </w:tc>
        <w:tc>
          <w:tcPr>
            <w:tcW w:w="1637" w:type="dxa"/>
          </w:tcPr>
          <w:p w14:paraId="3EAF05CE" w14:textId="2BE8D757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5B7E894D" w14:textId="71B49008" w:rsidR="00F1488C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E37F69E" w14:textId="77777777" w:rsid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2066242B" w14:textId="4B945B25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6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F1488C" w:rsidRPr="004B7E51" w14:paraId="054791DD" w14:textId="77777777" w:rsidTr="00817172">
        <w:tc>
          <w:tcPr>
            <w:tcW w:w="1044" w:type="dxa"/>
          </w:tcPr>
          <w:p w14:paraId="66504510" w14:textId="40C8EB27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3076627C" w14:textId="25ED097D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637" w:type="dxa"/>
          </w:tcPr>
          <w:p w14:paraId="48AD098F" w14:textId="58B9BFBE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31549CF9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1616D720" w14:textId="154F0FA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dân</w:t>
            </w:r>
            <w:proofErr w:type="spellEnd"/>
          </w:p>
        </w:tc>
      </w:tr>
      <w:tr w:rsidR="00F1488C" w:rsidRPr="004B7E51" w14:paraId="195B0506" w14:textId="77777777" w:rsidTr="00817172">
        <w:tc>
          <w:tcPr>
            <w:tcW w:w="1044" w:type="dxa"/>
          </w:tcPr>
          <w:p w14:paraId="31D16F49" w14:textId="76F21101" w:rsidR="00F1488C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4AA70FCC" w14:textId="175EBB77" w:rsidR="00F1488C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637" w:type="dxa"/>
          </w:tcPr>
          <w:p w14:paraId="0615DB81" w14:textId="7DC6CF71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0F92A7E7" w14:textId="77777777" w:rsidR="00F1488C" w:rsidRPr="004B7E51" w:rsidRDefault="00F1488C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083FF9B3" w14:textId="4E810666" w:rsidR="00F1488C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  <w:tr w:rsidR="008A1739" w:rsidRPr="004B7E51" w14:paraId="0DC6A5DA" w14:textId="77777777" w:rsidTr="00817172">
        <w:tc>
          <w:tcPr>
            <w:tcW w:w="1044" w:type="dxa"/>
          </w:tcPr>
          <w:p w14:paraId="020F7A9F" w14:textId="18D55ECF" w:rsidR="008A1739" w:rsidRDefault="008A1739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26DFC78E" w14:textId="477F6A2A" w:rsidR="008A1739" w:rsidRDefault="008A1739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SoDienThoai</w:t>
            </w:r>
            <w:proofErr w:type="spellEnd"/>
          </w:p>
        </w:tc>
        <w:tc>
          <w:tcPr>
            <w:tcW w:w="1637" w:type="dxa"/>
          </w:tcPr>
          <w:p w14:paraId="71F7695A" w14:textId="7D610ADC" w:rsidR="008A1739" w:rsidRDefault="008A173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3B919F93" w14:textId="77777777" w:rsidR="008A1739" w:rsidRPr="004B7E51" w:rsidRDefault="008A1739" w:rsidP="00817172">
            <w:pPr>
              <w:pStyle w:val="ThnVnban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3569CB77" w14:textId="77777777" w:rsidR="00FD7C94" w:rsidRDefault="008A1739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5CA3AA3C" w14:textId="04D4E14C" w:rsidR="00FD7C94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gồm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</w:p>
        </w:tc>
      </w:tr>
    </w:tbl>
    <w:p w14:paraId="26FA001E" w14:textId="77777777" w:rsidR="004B7E51" w:rsidRDefault="004B7E51" w:rsidP="004B7E51">
      <w:pPr>
        <w:pStyle w:val="ThnVnban"/>
        <w:rPr>
          <w:lang w:val="en-US"/>
        </w:rPr>
      </w:pPr>
    </w:p>
    <w:p w14:paraId="78F0E8CA" w14:textId="4CBDE850" w:rsidR="004B7E51" w:rsidRDefault="004B7E51" w:rsidP="004B7E51">
      <w:pPr>
        <w:pStyle w:val="ThnVnban"/>
        <w:numPr>
          <w:ilvl w:val="0"/>
          <w:numId w:val="36"/>
        </w:numPr>
        <w:ind w:left="720"/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5069E87" w14:textId="77777777" w:rsidTr="00817172">
        <w:tc>
          <w:tcPr>
            <w:tcW w:w="1044" w:type="dxa"/>
          </w:tcPr>
          <w:p w14:paraId="307ED40A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0C9951F0" w14:textId="77777777" w:rsidR="004B7E51" w:rsidRPr="005F2DFA" w:rsidRDefault="004B7E51" w:rsidP="00817172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37" w:type="dxa"/>
          </w:tcPr>
          <w:p w14:paraId="70E9108B" w14:textId="77777777" w:rsidR="004B7E51" w:rsidRPr="005F2DFA" w:rsidRDefault="004B7E51" w:rsidP="00817172">
            <w:proofErr w:type="spellStart"/>
            <w:r w:rsidRPr="005F2DFA">
              <w:t>Kiểu</w:t>
            </w:r>
            <w:proofErr w:type="spellEnd"/>
          </w:p>
        </w:tc>
        <w:tc>
          <w:tcPr>
            <w:tcW w:w="1639" w:type="dxa"/>
          </w:tcPr>
          <w:p w14:paraId="382C92B7" w14:textId="77777777" w:rsidR="004B7E51" w:rsidRPr="005F2DFA" w:rsidRDefault="004B7E51" w:rsidP="00817172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770" w:type="dxa"/>
          </w:tcPr>
          <w:p w14:paraId="210557D1" w14:textId="77777777" w:rsidR="004B7E51" w:rsidRPr="005F2DFA" w:rsidRDefault="004B7E51" w:rsidP="00817172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4B7E51" w:rsidRPr="004B7E51" w14:paraId="3E8F0855" w14:textId="77777777" w:rsidTr="00817172">
        <w:tc>
          <w:tcPr>
            <w:tcW w:w="1044" w:type="dxa"/>
          </w:tcPr>
          <w:p w14:paraId="49FC8453" w14:textId="3277513A" w:rsidR="004B7E51" w:rsidRPr="004B7E51" w:rsidRDefault="00472332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76D317A" w14:textId="138FB116" w:rsidR="004B7E51" w:rsidRPr="004B7E51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</w:t>
            </w:r>
            <w:r w:rsidR="001A2FD9">
              <w:rPr>
                <w:lang w:val="en-US"/>
              </w:rPr>
              <w:t>aiKhoan</w:t>
            </w:r>
            <w:proofErr w:type="spellEnd"/>
          </w:p>
        </w:tc>
        <w:tc>
          <w:tcPr>
            <w:tcW w:w="1637" w:type="dxa"/>
          </w:tcPr>
          <w:p w14:paraId="3310008B" w14:textId="6D0BE3A6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7F1ABA4" w14:textId="775D4CFF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</w:p>
        </w:tc>
        <w:tc>
          <w:tcPr>
            <w:tcW w:w="2770" w:type="dxa"/>
          </w:tcPr>
          <w:p w14:paraId="5D526F91" w14:textId="1D620580" w:rsidR="004B7E51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472332" w:rsidRPr="004B7E51" w14:paraId="5BDC6E10" w14:textId="77777777" w:rsidTr="00817172">
        <w:tc>
          <w:tcPr>
            <w:tcW w:w="1044" w:type="dxa"/>
          </w:tcPr>
          <w:p w14:paraId="001EAF39" w14:textId="693371D4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434CFC3" w14:textId="59643A96" w:rsidR="00472332" w:rsidRPr="004B7E51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TenDangNhap</w:t>
            </w:r>
            <w:proofErr w:type="spellEnd"/>
          </w:p>
        </w:tc>
        <w:tc>
          <w:tcPr>
            <w:tcW w:w="1637" w:type="dxa"/>
          </w:tcPr>
          <w:p w14:paraId="69132C34" w14:textId="26E736D0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1F93B03E" w14:textId="403BB620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 w:rsidRPr="00F1488C">
              <w:rPr>
                <w:lang w:val="en-US"/>
              </w:rPr>
              <w:t>unique</w:t>
            </w:r>
          </w:p>
        </w:tc>
        <w:tc>
          <w:tcPr>
            <w:tcW w:w="2770" w:type="dxa"/>
          </w:tcPr>
          <w:p w14:paraId="7FDCFCD5" w14:textId="4A2D5A06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</w:p>
        </w:tc>
      </w:tr>
      <w:tr w:rsidR="00472332" w:rsidRPr="004B7E51" w14:paraId="48E64BA9" w14:textId="77777777" w:rsidTr="00817172">
        <w:tc>
          <w:tcPr>
            <w:tcW w:w="1044" w:type="dxa"/>
          </w:tcPr>
          <w:p w14:paraId="6B3312E6" w14:textId="75A2AFAC" w:rsidR="00472332" w:rsidRPr="004B7E51" w:rsidRDefault="00CE32B8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168E73C" w14:textId="2CD30BCF" w:rsidR="00472332" w:rsidRDefault="00F1488C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637" w:type="dxa"/>
          </w:tcPr>
          <w:p w14:paraId="507BAF01" w14:textId="01C3A8BD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ntext</w:t>
            </w:r>
            <w:proofErr w:type="spellEnd"/>
          </w:p>
        </w:tc>
        <w:tc>
          <w:tcPr>
            <w:tcW w:w="1639" w:type="dxa"/>
          </w:tcPr>
          <w:p w14:paraId="33F59AC5" w14:textId="3D817C53" w:rsidR="00472332" w:rsidRPr="001649E4" w:rsidRDefault="001649E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83851D8" w14:textId="77777777" w:rsidR="00472332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 w:rsidR="00FD7C94">
              <w:rPr>
                <w:lang w:val="en-US"/>
              </w:rPr>
              <w:t>,</w:t>
            </w:r>
          </w:p>
          <w:p w14:paraId="703F567F" w14:textId="4A8A0F30" w:rsidR="00FD7C94" w:rsidRPr="00F1488C" w:rsidRDefault="00FD7C94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thiểu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</w:tr>
      <w:tr w:rsidR="00472332" w:rsidRPr="004B7E51" w14:paraId="590EE014" w14:textId="77777777" w:rsidTr="00817172">
        <w:tc>
          <w:tcPr>
            <w:tcW w:w="1044" w:type="dxa"/>
          </w:tcPr>
          <w:p w14:paraId="0596D307" w14:textId="31E842F2" w:rsidR="00472332" w:rsidRPr="004B7E51" w:rsidRDefault="00F1488C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062A586A" w14:textId="5E33A6EA" w:rsidR="00472332" w:rsidRDefault="00472332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MaNQL</w:t>
            </w:r>
            <w:proofErr w:type="spellEnd"/>
          </w:p>
        </w:tc>
        <w:tc>
          <w:tcPr>
            <w:tcW w:w="1637" w:type="dxa"/>
          </w:tcPr>
          <w:p w14:paraId="218E8135" w14:textId="2D7A133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2FF8646" w14:textId="0DCC70B9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ngoại</w:t>
            </w:r>
            <w:proofErr w:type="spellEnd"/>
          </w:p>
        </w:tc>
        <w:tc>
          <w:tcPr>
            <w:tcW w:w="2770" w:type="dxa"/>
          </w:tcPr>
          <w:p w14:paraId="4FCF26C3" w14:textId="019EF2A7" w:rsidR="00472332" w:rsidRPr="00F1488C" w:rsidRDefault="00F1488C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113AC7" w:rsidRPr="004B7E51" w14:paraId="371ABE95" w14:textId="77777777" w:rsidTr="00817172">
        <w:tc>
          <w:tcPr>
            <w:tcW w:w="1044" w:type="dxa"/>
          </w:tcPr>
          <w:p w14:paraId="59664439" w14:textId="180E2C1A" w:rsidR="00113AC7" w:rsidRDefault="00113AC7" w:rsidP="00FD7C94">
            <w:pPr>
              <w:pStyle w:val="ThnVnban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43542F2D" w14:textId="5FC11D58" w:rsidR="00113AC7" w:rsidRDefault="00113AC7" w:rsidP="00817172">
            <w:pPr>
              <w:pStyle w:val="ThnVnban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isDeleted</w:t>
            </w:r>
            <w:proofErr w:type="spellEnd"/>
          </w:p>
        </w:tc>
        <w:tc>
          <w:tcPr>
            <w:tcW w:w="1637" w:type="dxa"/>
          </w:tcPr>
          <w:p w14:paraId="0FA29D7A" w14:textId="3578D565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6C8019C6" w14:textId="42057AD0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969B393" w14:textId="7EDB84C1" w:rsidR="00113AC7" w:rsidRDefault="00113AC7" w:rsidP="00817172">
            <w:pPr>
              <w:pStyle w:val="ThnVnban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tại</w:t>
            </w:r>
            <w:proofErr w:type="spellEnd"/>
            <w:r>
              <w:rPr>
                <w:lang w:val="en-US"/>
              </w:rPr>
              <w:t xml:space="preserve"> hay </w:t>
            </w:r>
            <w:proofErr w:type="spellStart"/>
            <w:r>
              <w:rPr>
                <w:lang w:val="en-US"/>
              </w:rPr>
              <w:t>không</w:t>
            </w:r>
            <w:bookmarkStart w:id="6" w:name="_GoBack"/>
            <w:bookmarkEnd w:id="6"/>
            <w:proofErr w:type="spellEnd"/>
          </w:p>
        </w:tc>
      </w:tr>
    </w:tbl>
    <w:p w14:paraId="2C861FCD" w14:textId="77777777" w:rsidR="004B7E51" w:rsidRPr="004B7E51" w:rsidRDefault="004B7E51" w:rsidP="004B7E51">
      <w:pPr>
        <w:pStyle w:val="ThnVnban"/>
        <w:rPr>
          <w:lang w:val="en-US"/>
        </w:rPr>
      </w:pPr>
    </w:p>
    <w:p w14:paraId="511DE880" w14:textId="77777777" w:rsidR="003C2F0F" w:rsidRPr="004B7E51" w:rsidRDefault="003C2F0F" w:rsidP="003C2F0F">
      <w:pPr>
        <w:pStyle w:val="ThnVnban"/>
        <w:ind w:left="0"/>
        <w:rPr>
          <w:color w:val="0000FF"/>
          <w:lang w:val="en-US"/>
        </w:rPr>
      </w:pPr>
    </w:p>
    <w:sectPr w:rsidR="003C2F0F" w:rsidRPr="004B7E51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D0C4B" w14:textId="77777777" w:rsidR="00012FC7" w:rsidRDefault="00012FC7">
      <w:r>
        <w:separator/>
      </w:r>
    </w:p>
  </w:endnote>
  <w:endnote w:type="continuationSeparator" w:id="0">
    <w:p w14:paraId="6C72709E" w14:textId="77777777" w:rsidR="00012FC7" w:rsidRDefault="0001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2C9B" w14:textId="77777777" w:rsidR="00125CD9" w:rsidRDefault="00125CD9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66D09020" wp14:editId="6A35FF5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DD68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11819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204CDBA" wp14:editId="0D551C8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A69CE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76EDFF1B" w14:textId="77777777"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D9603" w14:textId="77777777" w:rsidR="00012FC7" w:rsidRDefault="00012FC7">
      <w:r>
        <w:separator/>
      </w:r>
    </w:p>
  </w:footnote>
  <w:footnote w:type="continuationSeparator" w:id="0">
    <w:p w14:paraId="26F62AC1" w14:textId="77777777" w:rsidR="00012FC7" w:rsidRDefault="00012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DF68" w14:textId="77777777" w:rsidR="00125CD9" w:rsidRDefault="00125CD9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E390A1" wp14:editId="6730624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ED9B2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463820CE" wp14:editId="724F49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06489" w14:textId="77777777" w:rsidR="00125CD9" w:rsidRDefault="00125CD9" w:rsidP="00746ED1">
    <w:pPr>
      <w:pStyle w:val="Tiu"/>
      <w:rPr>
        <w:lang w:val="en-US"/>
      </w:rPr>
    </w:pPr>
  </w:p>
  <w:p w14:paraId="529DA7BF" w14:textId="77777777" w:rsidR="00125CD9" w:rsidRPr="003B1A2B" w:rsidRDefault="00125CD9" w:rsidP="00746ED1">
    <w:pPr>
      <w:rPr>
        <w:lang w:val="en-US"/>
      </w:rPr>
    </w:pPr>
  </w:p>
  <w:p w14:paraId="05392B46" w14:textId="77777777" w:rsidR="00125CD9" w:rsidRPr="00F53DBB" w:rsidRDefault="00125CD9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D3DCA95" w14:textId="77777777" w:rsidR="00125CD9" w:rsidRPr="0040293A" w:rsidRDefault="00125CD9" w:rsidP="00746ED1">
    <w:pPr>
      <w:pStyle w:val="utrang"/>
      <w:rPr>
        <w:rFonts w:eastAsia="Tahoma"/>
      </w:rPr>
    </w:pPr>
  </w:p>
  <w:p w14:paraId="4691B223" w14:textId="77777777" w:rsidR="00125CD9" w:rsidRPr="00746ED1" w:rsidRDefault="00125CD9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72E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5D74EAC3" wp14:editId="695F246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25CD9" w14:paraId="635F8290" w14:textId="77777777" w:rsidTr="008D3541">
      <w:tc>
        <w:tcPr>
          <w:tcW w:w="6623" w:type="dxa"/>
          <w:shd w:val="clear" w:color="auto" w:fill="auto"/>
        </w:tcPr>
        <w:p w14:paraId="667D0AEC" w14:textId="23A11457" w:rsidR="00125CD9" w:rsidRPr="008D3541" w:rsidRDefault="00125CD9" w:rsidP="00125CD9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 </w:t>
          </w:r>
          <w:proofErr w:type="spellStart"/>
          <w:r>
            <w:rPr>
              <w:color w:val="0000FF"/>
            </w:rPr>
            <w:t>Quản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lí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quán</w:t>
          </w:r>
          <w:proofErr w:type="spellEnd"/>
          <w:r>
            <w:rPr>
              <w:color w:val="0000FF"/>
            </w:rPr>
            <w:t xml:space="preserve"> </w:t>
          </w:r>
          <w:proofErr w:type="spellStart"/>
          <w:r>
            <w:rPr>
              <w:color w:val="0000FF"/>
            </w:rPr>
            <w:t>cafe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618E03D" w14:textId="12EEE057" w:rsidR="00125CD9" w:rsidRPr="008D3541" w:rsidRDefault="00125CD9" w:rsidP="00125CD9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746ED1"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1</w:t>
          </w:r>
          <w:r w:rsidRPr="003548A8">
            <w:rPr>
              <w:color w:val="0000FF"/>
              <w:lang w:val="en-US"/>
            </w:rPr>
            <w:t>.</w:t>
          </w:r>
          <w:r>
            <w:rPr>
              <w:color w:val="0000FF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E95D0C" w14:paraId="0BF2F48E" w14:textId="77777777" w:rsidTr="008D3541">
      <w:tc>
        <w:tcPr>
          <w:tcW w:w="6623" w:type="dxa"/>
          <w:shd w:val="clear" w:color="auto" w:fill="auto"/>
        </w:tcPr>
        <w:p w14:paraId="6220B88F" w14:textId="77777777" w:rsidR="00E95D0C" w:rsidRPr="008D3541" w:rsidRDefault="00C14AB8" w:rsidP="00D328EA">
          <w:pPr>
            <w:pStyle w:val="utrang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1C553585" w14:textId="133CEA13"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125CD9" w:rsidRPr="00746ED1">
            <w:rPr>
              <w:color w:val="0000FF"/>
              <w:lang w:val="en-US"/>
            </w:rPr>
            <w:t>&lt;</w:t>
          </w:r>
          <w:r w:rsidR="00125CD9">
            <w:rPr>
              <w:color w:val="0000FF"/>
            </w:rPr>
            <w:t>17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05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2019</w:t>
          </w:r>
          <w:r w:rsidR="00125CD9">
            <w:rPr>
              <w:color w:val="0000FF"/>
              <w:lang w:val="en-US"/>
            </w:rPr>
            <w:t xml:space="preserve"> &gt;</w:t>
          </w:r>
        </w:p>
      </w:tc>
    </w:tr>
  </w:tbl>
  <w:p w14:paraId="029C98C6" w14:textId="77777777"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1C81"/>
    <w:multiLevelType w:val="hybridMultilevel"/>
    <w:tmpl w:val="8B1A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2FC7"/>
    <w:rsid w:val="000442FD"/>
    <w:rsid w:val="000458C6"/>
    <w:rsid w:val="00047499"/>
    <w:rsid w:val="00050736"/>
    <w:rsid w:val="000519D9"/>
    <w:rsid w:val="000C0CA8"/>
    <w:rsid w:val="000F54F7"/>
    <w:rsid w:val="00113AC7"/>
    <w:rsid w:val="00125CD9"/>
    <w:rsid w:val="00146869"/>
    <w:rsid w:val="001649E4"/>
    <w:rsid w:val="001A2FD9"/>
    <w:rsid w:val="00204C2F"/>
    <w:rsid w:val="00213ECB"/>
    <w:rsid w:val="002160F2"/>
    <w:rsid w:val="00221A67"/>
    <w:rsid w:val="002B7C64"/>
    <w:rsid w:val="002C7852"/>
    <w:rsid w:val="0030020F"/>
    <w:rsid w:val="00301562"/>
    <w:rsid w:val="0031511D"/>
    <w:rsid w:val="003548A8"/>
    <w:rsid w:val="003701D7"/>
    <w:rsid w:val="003747E6"/>
    <w:rsid w:val="003C2F0F"/>
    <w:rsid w:val="003F6149"/>
    <w:rsid w:val="004176B5"/>
    <w:rsid w:val="00435847"/>
    <w:rsid w:val="00472332"/>
    <w:rsid w:val="004B7CC9"/>
    <w:rsid w:val="004B7E51"/>
    <w:rsid w:val="004E4257"/>
    <w:rsid w:val="005802A5"/>
    <w:rsid w:val="0060493B"/>
    <w:rsid w:val="006257BE"/>
    <w:rsid w:val="00640FA8"/>
    <w:rsid w:val="006855DC"/>
    <w:rsid w:val="006D084D"/>
    <w:rsid w:val="006E420F"/>
    <w:rsid w:val="006E56E2"/>
    <w:rsid w:val="007338F6"/>
    <w:rsid w:val="007466A1"/>
    <w:rsid w:val="007A1DE8"/>
    <w:rsid w:val="007B2E10"/>
    <w:rsid w:val="007D431C"/>
    <w:rsid w:val="007F21C9"/>
    <w:rsid w:val="008243D9"/>
    <w:rsid w:val="008663E5"/>
    <w:rsid w:val="008A1739"/>
    <w:rsid w:val="008D3541"/>
    <w:rsid w:val="009205C6"/>
    <w:rsid w:val="00964B66"/>
    <w:rsid w:val="00965993"/>
    <w:rsid w:val="00984338"/>
    <w:rsid w:val="00991FB3"/>
    <w:rsid w:val="0099744F"/>
    <w:rsid w:val="009A149B"/>
    <w:rsid w:val="009B2AFC"/>
    <w:rsid w:val="009E5D0D"/>
    <w:rsid w:val="009F47F5"/>
    <w:rsid w:val="00A077C4"/>
    <w:rsid w:val="00A23833"/>
    <w:rsid w:val="00A26C3C"/>
    <w:rsid w:val="00A544E7"/>
    <w:rsid w:val="00A638EF"/>
    <w:rsid w:val="00A91B02"/>
    <w:rsid w:val="00AC1EED"/>
    <w:rsid w:val="00B871C5"/>
    <w:rsid w:val="00BB5444"/>
    <w:rsid w:val="00C14AB8"/>
    <w:rsid w:val="00C25BB4"/>
    <w:rsid w:val="00C74D6D"/>
    <w:rsid w:val="00CA52C8"/>
    <w:rsid w:val="00CE32B8"/>
    <w:rsid w:val="00D04A68"/>
    <w:rsid w:val="00D234F3"/>
    <w:rsid w:val="00D328EA"/>
    <w:rsid w:val="00D7301B"/>
    <w:rsid w:val="00DA2A6D"/>
    <w:rsid w:val="00DC363E"/>
    <w:rsid w:val="00DD57E3"/>
    <w:rsid w:val="00E15738"/>
    <w:rsid w:val="00E95D0C"/>
    <w:rsid w:val="00EC290D"/>
    <w:rsid w:val="00F10E34"/>
    <w:rsid w:val="00F1488C"/>
    <w:rsid w:val="00F73687"/>
    <w:rsid w:val="00F93BD1"/>
    <w:rsid w:val="00F9608D"/>
    <w:rsid w:val="00F96D1D"/>
    <w:rsid w:val="00FA2327"/>
    <w:rsid w:val="00FB3FFD"/>
    <w:rsid w:val="00FD7C94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6F53D"/>
  <w15:docId w15:val="{3B45845D-DC8F-5948-A903-DA756935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  <w:style w:type="paragraph" w:styleId="uMucluc">
    <w:name w:val="TOC Heading"/>
    <w:basedOn w:val="u1"/>
    <w:next w:val="Binhthng"/>
    <w:uiPriority w:val="39"/>
    <w:unhideWhenUsed/>
    <w:qFormat/>
    <w:rsid w:val="00E157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0998E-D3E4-4763-B222-08BC7535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78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2930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41</cp:revision>
  <cp:lastPrinted>2013-12-07T15:58:00Z</cp:lastPrinted>
  <dcterms:created xsi:type="dcterms:W3CDTF">2013-10-13T11:14:00Z</dcterms:created>
  <dcterms:modified xsi:type="dcterms:W3CDTF">2019-06-18T08:07:00Z</dcterms:modified>
</cp:coreProperties>
</file>