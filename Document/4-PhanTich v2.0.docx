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A705E">
        <w:rPr>
          <w:color w:val="0000FF"/>
          <w:lang w:val="en-US"/>
        </w:rPr>
        <w:t>Quản lí quán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766F8A16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F4F4B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9692858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0A74DB6E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53581A">
              <w:rPr>
                <w:rFonts w:eastAsia="SimSun"/>
                <w:color w:val="0000FF"/>
                <w:lang w:val="en-US"/>
              </w:rPr>
              <w:t>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</w:t>
            </w:r>
            <w:r w:rsidR="0053581A">
              <w:rPr>
                <w:rFonts w:eastAsia="SimSun"/>
                <w:color w:val="0000FF"/>
                <w:lang w:val="en-US"/>
              </w:rPr>
              <w:t>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559BFE13" w:rsidR="0037628A" w:rsidRPr="002238FA" w:rsidRDefault="0053581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 w:rsidR="002238FA"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282C85FA" w:rsidR="0037628A" w:rsidRPr="00B211F7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53581A" w:rsidRPr="007A1DE8" w14:paraId="45E995E7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4CCB9A3A" w:rsidR="0053581A" w:rsidRPr="007A1DE8" w:rsidRDefault="0053581A" w:rsidP="005358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39E8780B" w:rsidR="0053581A" w:rsidRPr="007A1DE8" w:rsidRDefault="0053581A" w:rsidP="005358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265207BA" w:rsidR="0053581A" w:rsidRPr="007A1DE8" w:rsidRDefault="0053581A" w:rsidP="008066C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Hồ sơ phân tích</w:t>
            </w:r>
            <w:r>
              <w:rPr>
                <w:rFonts w:eastAsia="SimSun"/>
                <w:color w:val="0000FF"/>
                <w:lang w:val="en-US"/>
              </w:rPr>
              <w:t>, thay đổi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F3A38" w14:textId="77777777" w:rsidR="0053581A" w:rsidRDefault="0053581A" w:rsidP="0053581A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CAB625F" w14:textId="6169536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53581A" w:rsidRPr="007A1DE8" w14:paraId="16600E5B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53581A" w:rsidRPr="007A1DE8" w14:paraId="47CABC79" w14:textId="77777777" w:rsidTr="0053581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53581A" w:rsidRPr="007A1DE8" w:rsidRDefault="0053581A" w:rsidP="0053581A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tle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44ADCF2C" w14:textId="53D979D9" w:rsidR="00937329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Hyperlink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Hyperlink"/>
            <w:noProof/>
          </w:rPr>
          <w:t xml:space="preserve">Sơ đồ lớp </w:t>
        </w:r>
        <w:r w:rsidR="00937329" w:rsidRPr="001409DC">
          <w:rPr>
            <w:rStyle w:val="Hyperlink"/>
            <w:noProof/>
            <w:lang w:val="en-US"/>
          </w:rPr>
          <w:t>(</w:t>
        </w:r>
        <w:r w:rsidR="00937329" w:rsidRPr="001409DC">
          <w:rPr>
            <w:rStyle w:val="Hyperlink"/>
            <w:noProof/>
          </w:rPr>
          <w:t>mức phân tích</w:t>
        </w:r>
        <w:r w:rsidR="00937329" w:rsidRPr="001409DC">
          <w:rPr>
            <w:rStyle w:val="Hyperlink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944EF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="00937329" w:rsidRPr="001409DC">
          <w:rPr>
            <w:rStyle w:val="Hyperlink"/>
            <w:noProof/>
            <w:lang w:val="en-US"/>
          </w:rPr>
          <w:t>1.1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Hyperlink"/>
            <w:noProof/>
          </w:rPr>
          <w:t>Sơ đồ lớp (mức phân tích)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_Toc6431286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057AAB3D" w14:textId="57F7AD0C" w:rsidR="00937329" w:rsidRDefault="00944EF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="00937329" w:rsidRPr="001409DC">
          <w:rPr>
            <w:rStyle w:val="Hyperlink"/>
            <w:noProof/>
          </w:rPr>
          <w:t>1.2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Hyperlink"/>
            <w:noProof/>
          </w:rPr>
          <w:t>Danh sách các lớp đối tượng và quan hệ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_Toc6431287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4E07FC54" w14:textId="38208BAF" w:rsidR="00937329" w:rsidRDefault="00944EF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="00937329" w:rsidRPr="001409DC">
          <w:rPr>
            <w:rStyle w:val="Hyperlink"/>
            <w:noProof/>
          </w:rPr>
          <w:t>1.3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Hyperlink"/>
            <w:noProof/>
          </w:rPr>
          <w:t>Mô tả chi tiết từng lớp đối tượng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_Toc6431288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5</w:t>
        </w:r>
        <w:r w:rsidR="00937329">
          <w:rPr>
            <w:noProof/>
            <w:webHidden/>
          </w:rPr>
          <w:fldChar w:fldCharType="end"/>
        </w:r>
      </w:hyperlink>
    </w:p>
    <w:p w14:paraId="2368130F" w14:textId="736D2B23" w:rsidR="00937329" w:rsidRDefault="00944E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="00937329" w:rsidRPr="001409DC">
          <w:rPr>
            <w:rStyle w:val="Hyperlink"/>
            <w:noProof/>
          </w:rPr>
          <w:t>2.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Hyperlink"/>
            <w:noProof/>
          </w:rPr>
          <w:t>Sơ đồ trạng thái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_Toc6431289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7</w:t>
        </w:r>
        <w:r w:rsidR="00937329">
          <w:rPr>
            <w:noProof/>
            <w:webHidden/>
          </w:rPr>
          <w:fldChar w:fldCharType="end"/>
        </w:r>
      </w:hyperlink>
    </w:p>
    <w:p w14:paraId="696CDFD9" w14:textId="182E563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643128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43C15AF6" w14:textId="77777777" w:rsidR="00FD06E2" w:rsidRDefault="00FD06E2" w:rsidP="00FD06E2">
      <w:pPr>
        <w:pStyle w:val="Heading2"/>
        <w:rPr>
          <w:lang w:val="en-US"/>
        </w:rPr>
      </w:pPr>
      <w:bookmarkStart w:id="3" w:name="_Toc643128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0718EA64" w14:textId="086CA9D9" w:rsidR="002238FA" w:rsidRDefault="003E0718" w:rsidP="00FD06E2">
      <w:pPr>
        <w:spacing w:line="360" w:lineRule="auto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4BBCA6E6" wp14:editId="0979A8BC">
            <wp:extent cx="5732145" cy="4209415"/>
            <wp:effectExtent l="0" t="0" r="190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>Sơ đồ lớp cho quản lý quán cafe</w:t>
      </w:r>
    </w:p>
    <w:p w14:paraId="0DED4636" w14:textId="77777777" w:rsidR="00FD06E2" w:rsidRDefault="00FD06E2" w:rsidP="00FD06E2">
      <w:pPr>
        <w:pStyle w:val="Heading2"/>
      </w:pPr>
      <w:bookmarkStart w:id="4" w:name="_Toc643128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65B64C1F" w:rsidR="00FD06E2" w:rsidRPr="003A725D" w:rsidRDefault="003A725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CE03330" w14:textId="3987FF10" w:rsidR="009949F7" w:rsidRDefault="009949F7" w:rsidP="00FD06E2">
            <w:pPr>
              <w:pStyle w:val="BodyText"/>
              <w:spacing w:after="0"/>
            </w:pPr>
            <w:r>
              <w:t xml:space="preserve">Đối tượng chứa thông tin các loại </w:t>
            </w:r>
            <w:r w:rsidR="003A725D">
              <w:rPr>
                <w:lang w:val="en-US"/>
              </w:rPr>
              <w:t>sản phẩm</w:t>
            </w:r>
            <w:r>
              <w:t xml:space="preserve"> có trong cửa hàng</w:t>
            </w:r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58114BE6" w:rsidR="009949F7" w:rsidRPr="003A725D" w:rsidRDefault="009949F7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Nhóm </w:t>
            </w:r>
            <w:r w:rsidR="003A725D">
              <w:rPr>
                <w:lang w:val="en-US"/>
              </w:rPr>
              <w:t>sản phẩm</w:t>
            </w:r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09486E2" w14:textId="5990A0DD" w:rsidR="009949F7" w:rsidRDefault="009949F7" w:rsidP="00FD06E2">
            <w:pPr>
              <w:pStyle w:val="BodyText"/>
              <w:spacing w:after="0"/>
            </w:pPr>
            <w:r>
              <w:t xml:space="preserve">Gom nhóm các </w:t>
            </w:r>
            <w:r w:rsidR="003A725D">
              <w:rPr>
                <w:lang w:val="en-US"/>
              </w:rPr>
              <w:t>sản phẩm</w:t>
            </w:r>
            <w:r>
              <w:t xml:space="preserve"> theo các dạng khác nhau theo cùng một đặc điểm nào đó</w:t>
            </w:r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364AF82E" w:rsidR="009949F7" w:rsidRPr="00C36827" w:rsidRDefault="00C368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552CB45" w14:textId="31055616" w:rsidR="009949F7" w:rsidRPr="00C36827" w:rsidRDefault="009949F7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Chứa các </w:t>
            </w:r>
            <w:r w:rsidR="00C36827">
              <w:rPr>
                <w:lang w:val="en-US"/>
              </w:rPr>
              <w:t>sản phẩm</w:t>
            </w:r>
            <w:r>
              <w:t xml:space="preserve"> mà khách hàng </w:t>
            </w:r>
            <w:r w:rsidR="00C36827">
              <w:rPr>
                <w:lang w:val="en-US"/>
              </w:rPr>
              <w:t>đã yêu cầu</w:t>
            </w:r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110" w:type="dxa"/>
          </w:tcPr>
          <w:p w14:paraId="745E9894" w14:textId="35125483" w:rsidR="009949F7" w:rsidRPr="00C36827" w:rsidRDefault="009949F7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Chi tiết </w:t>
            </w:r>
            <w:r w:rsidR="00C36827">
              <w:rPr>
                <w:lang w:val="en-US"/>
              </w:rPr>
              <w:t>bàn ăn</w:t>
            </w:r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87E76F2" w14:textId="0BF0C358" w:rsidR="009949F7" w:rsidRPr="00C36827" w:rsidRDefault="009949F7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Chứa số lượng các </w:t>
            </w:r>
            <w:r w:rsidR="00C36827">
              <w:rPr>
                <w:lang w:val="en-US"/>
              </w:rPr>
              <w:t>sản phẩm</w:t>
            </w:r>
            <w:r>
              <w:t xml:space="preserve"> có mặt trong </w:t>
            </w:r>
            <w:r w:rsidR="00C36827">
              <w:rPr>
                <w:lang w:val="en-US"/>
              </w:rPr>
              <w:t>bàn ăn</w:t>
            </w:r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BodyText"/>
              <w:spacing w:after="0"/>
            </w:pPr>
            <w:r>
              <w:t>Hoá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E0D5AFE" w14:textId="5A024CCE" w:rsidR="009949F7" w:rsidRDefault="009949F7" w:rsidP="00FD06E2">
            <w:pPr>
              <w:pStyle w:val="BodyText"/>
              <w:spacing w:after="0"/>
            </w:pPr>
            <w:r>
              <w:t xml:space="preserve">Ghi lại </w:t>
            </w:r>
            <w:r w:rsidR="00C36827">
              <w:rPr>
                <w:lang w:val="en-US"/>
              </w:rPr>
              <w:t>sản phẩm</w:t>
            </w:r>
            <w:r>
              <w:t xml:space="preserve"> mà các khách hàng </w:t>
            </w:r>
            <w:r>
              <w:lastRenderedPageBreak/>
              <w:t>đã mua và ghi lại doanh thu cho cửa hàng</w:t>
            </w:r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BodyText"/>
              <w:spacing w:after="0"/>
            </w:pPr>
            <w:r>
              <w:lastRenderedPageBreak/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BodyText"/>
              <w:spacing w:after="0"/>
            </w:pPr>
            <w:r>
              <w:t>Chi tiết hoá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89A3155" w14:textId="0EBCE291" w:rsidR="00F61C75" w:rsidRDefault="00BD3DA5" w:rsidP="00FD06E2">
            <w:pPr>
              <w:pStyle w:val="BodyText"/>
              <w:spacing w:after="0"/>
            </w:pPr>
            <w:r>
              <w:t xml:space="preserve">Ghi lại số </w:t>
            </w:r>
            <w:r w:rsidR="00C36827">
              <w:rPr>
                <w:lang w:val="en-US"/>
              </w:rPr>
              <w:t>lượng</w:t>
            </w:r>
            <w:r>
              <w:t xml:space="preserve"> các </w:t>
            </w:r>
            <w:r w:rsidR="00C36827">
              <w:rPr>
                <w:lang w:val="en-US"/>
              </w:rPr>
              <w:t>sản phẩm</w:t>
            </w:r>
            <w:r>
              <w:t xml:space="preserve"> và đơn giá hiện tại của mỗi thức uống khi lập hoá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BodyText"/>
              <w:spacing w:after="0"/>
            </w:pPr>
            <w:r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BodyText"/>
              <w:spacing w:after="0"/>
            </w:pPr>
            <w:r>
              <w:t>Người quản lý</w:t>
            </w:r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BodyText"/>
              <w:spacing w:after="0"/>
            </w:pPr>
            <w:r>
              <w:t>Quản lý hệ thống cửa hàng</w:t>
            </w:r>
          </w:p>
        </w:tc>
      </w:tr>
      <w:tr w:rsidR="002159CB" w14:paraId="2BBDB2D0" w14:textId="77777777">
        <w:tc>
          <w:tcPr>
            <w:tcW w:w="801" w:type="dxa"/>
          </w:tcPr>
          <w:p w14:paraId="3F8F31C5" w14:textId="6DE8A123" w:rsidR="002159CB" w:rsidRPr="002159CB" w:rsidRDefault="00C368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110" w:type="dxa"/>
          </w:tcPr>
          <w:p w14:paraId="19B745A5" w14:textId="034656D2" w:rsidR="002159CB" w:rsidRDefault="008F6350" w:rsidP="002B6F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  <w:p w14:paraId="70D3A7D9" w14:textId="7FB770F6" w:rsidR="008F6350" w:rsidRPr="002159CB" w:rsidRDefault="008F6350" w:rsidP="008F6350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để đăng nhập vào phần mềm</w:t>
            </w:r>
          </w:p>
        </w:tc>
      </w:tr>
      <w:tr w:rsidR="0068266E" w14:paraId="6A40D1EF" w14:textId="77777777">
        <w:tc>
          <w:tcPr>
            <w:tcW w:w="801" w:type="dxa"/>
          </w:tcPr>
          <w:p w14:paraId="4EEFD1ED" w14:textId="3FF89E8F" w:rsidR="0068266E" w:rsidRPr="00C36827" w:rsidRDefault="00C368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Quan hệ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BodyText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BodyText"/>
              <w:spacing w:after="0"/>
            </w:pPr>
            <w:r>
              <w:t>Đối tượng cụ thể sẽ kế thừa các thuộc tính và phương thức của đối tượng tổng quát</w:t>
            </w:r>
          </w:p>
        </w:tc>
      </w:tr>
      <w:tr w:rsidR="0068266E" w14:paraId="5EF3F376" w14:textId="77777777">
        <w:tc>
          <w:tcPr>
            <w:tcW w:w="801" w:type="dxa"/>
          </w:tcPr>
          <w:p w14:paraId="07F552AE" w14:textId="37CEDB5D" w:rsidR="0068266E" w:rsidRPr="00C36827" w:rsidRDefault="0068266E" w:rsidP="00FD06E2">
            <w:pPr>
              <w:pStyle w:val="BodyText"/>
              <w:spacing w:after="0"/>
              <w:rPr>
                <w:lang w:val="en-US"/>
              </w:rPr>
            </w:pPr>
            <w:r>
              <w:t>1</w:t>
            </w:r>
            <w:r w:rsidR="00C36827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BodyText"/>
              <w:spacing w:after="0"/>
            </w:pPr>
            <w:r>
              <w:t>Quan hệ Association</w:t>
            </w:r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BodyText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BodyText"/>
              <w:spacing w:after="0"/>
            </w:pPr>
            <w:r>
              <w:t>Giữa hai lớp có mối quan hệ mật thiết với nhau.</w:t>
            </w:r>
          </w:p>
        </w:tc>
      </w:tr>
    </w:tbl>
    <w:p w14:paraId="0F9B5B77" w14:textId="77777777" w:rsidR="00FD06E2" w:rsidRDefault="00FD06E2" w:rsidP="00FD06E2">
      <w:pPr>
        <w:pStyle w:val="Heading2"/>
      </w:pPr>
      <w:bookmarkStart w:id="5" w:name="_Toc6431288"/>
      <w:r>
        <w:t>Mô tả chi tiết từng lớp đối tượng</w:t>
      </w:r>
      <w:bookmarkEnd w:id="5"/>
    </w:p>
    <w:p w14:paraId="17524788" w14:textId="5973275D" w:rsidR="00FD06E2" w:rsidRPr="00FD06E2" w:rsidRDefault="00FD06E2" w:rsidP="00034D33">
      <w:pPr>
        <w:pStyle w:val="BodyText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43"/>
        <w:gridCol w:w="2167"/>
        <w:gridCol w:w="1556"/>
        <w:gridCol w:w="1620"/>
        <w:gridCol w:w="3590"/>
      </w:tblGrid>
      <w:tr w:rsidR="00363B6E" w14:paraId="0F248226" w14:textId="77777777" w:rsidTr="00C8196A">
        <w:tc>
          <w:tcPr>
            <w:tcW w:w="643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67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5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590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2DE9F9E8" w14:textId="77777777" w:rsidTr="00C8196A">
        <w:tc>
          <w:tcPr>
            <w:tcW w:w="643" w:type="dxa"/>
          </w:tcPr>
          <w:p w14:paraId="06A1A4D4" w14:textId="7B211062" w:rsidR="00363B6E" w:rsidRDefault="00897965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167" w:type="dxa"/>
          </w:tcPr>
          <w:p w14:paraId="4892D775" w14:textId="4009C4CD" w:rsidR="00363B6E" w:rsidRDefault="00897965" w:rsidP="00897965">
            <w:pPr>
              <w:pStyle w:val="BodyText"/>
              <w:spacing w:after="0"/>
              <w:jc w:val="center"/>
            </w:pPr>
            <w:r>
              <w:t>(</w:t>
            </w:r>
            <w:r w:rsidR="005851C2">
              <w:rPr>
                <w:lang w:val="en-US"/>
              </w:rPr>
              <w:t>Sản phẩm</w:t>
            </w:r>
            <w:r>
              <w:t>)</w:t>
            </w:r>
          </w:p>
          <w:p w14:paraId="1A1663BC" w14:textId="10894895" w:rsidR="00897965" w:rsidRDefault="00897965" w:rsidP="00AE4E7D">
            <w:pPr>
              <w:pStyle w:val="BodyText"/>
              <w:spacing w:after="0"/>
              <w:jc w:val="both"/>
            </w:pPr>
            <w:r>
              <w:t>Mã số</w:t>
            </w:r>
          </w:p>
          <w:p w14:paraId="6CD3388D" w14:textId="77777777" w:rsidR="00897965" w:rsidRDefault="00897965" w:rsidP="00AE4E7D">
            <w:pPr>
              <w:pStyle w:val="BodyText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Mô tả</w:t>
            </w:r>
          </w:p>
          <w:p w14:paraId="36DCBEA5" w14:textId="77777777" w:rsidR="00897965" w:rsidRDefault="00897965" w:rsidP="00AE4E7D">
            <w:pPr>
              <w:pStyle w:val="BodyText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Giá bán</w:t>
            </w:r>
          </w:p>
          <w:p w14:paraId="3793656D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Tình trạng</w:t>
            </w:r>
          </w:p>
          <w:p w14:paraId="6C9C3231" w14:textId="2D42A918" w:rsidR="00AE4E7D" w:rsidRDefault="00AE4E7D" w:rsidP="00AE4E7D">
            <w:pPr>
              <w:pStyle w:val="BodyText"/>
              <w:spacing w:after="0"/>
              <w:jc w:val="both"/>
            </w:pPr>
            <w:r>
              <w:t>Số lượng</w:t>
            </w:r>
          </w:p>
          <w:p w14:paraId="715DD994" w14:textId="77777777" w:rsidR="00C26934" w:rsidRDefault="00C26934" w:rsidP="00AE4E7D">
            <w:pPr>
              <w:pStyle w:val="BodyText"/>
              <w:spacing w:after="0"/>
              <w:jc w:val="both"/>
            </w:pPr>
          </w:p>
          <w:p w14:paraId="279F2346" w14:textId="77777777" w:rsidR="00C26934" w:rsidRDefault="00C26934" w:rsidP="00AE4E7D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  <w:p w14:paraId="023D1543" w14:textId="39E6DCC7" w:rsidR="005851C2" w:rsidRPr="00C26934" w:rsidRDefault="005851C2" w:rsidP="00AE4E7D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7BBE248" w14:textId="77777777" w:rsid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BodyText"/>
              <w:spacing w:after="0"/>
            </w:pPr>
            <w:r>
              <w:t>Protected</w:t>
            </w:r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BodyText"/>
              <w:spacing w:after="0"/>
            </w:pPr>
          </w:p>
          <w:p w14:paraId="0ECA0AD8" w14:textId="77777777" w:rsidR="002B6F45" w:rsidRDefault="002B6F45" w:rsidP="00FD06E2">
            <w:pPr>
              <w:pStyle w:val="BodyText"/>
              <w:spacing w:after="0"/>
            </w:pPr>
            <w:r>
              <w:t>Private</w:t>
            </w:r>
          </w:p>
          <w:p w14:paraId="624F0746" w14:textId="77777777" w:rsidR="002B6F45" w:rsidRDefault="002B6F45" w:rsidP="00FD06E2">
            <w:pPr>
              <w:pStyle w:val="BodyText"/>
              <w:spacing w:after="0"/>
            </w:pPr>
            <w:r>
              <w:t>Private</w:t>
            </w:r>
          </w:p>
          <w:p w14:paraId="2A8824AE" w14:textId="77777777" w:rsidR="002B6F45" w:rsidRDefault="002B6F45" w:rsidP="00FD06E2">
            <w:pPr>
              <w:pStyle w:val="BodyText"/>
              <w:spacing w:after="0"/>
            </w:pPr>
          </w:p>
          <w:p w14:paraId="2C7865DD" w14:textId="065DCBAE" w:rsidR="002B6F45" w:rsidRP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BodyText"/>
              <w:spacing w:after="0"/>
            </w:pPr>
            <w:r>
              <w:t>Private</w:t>
            </w:r>
          </w:p>
          <w:p w14:paraId="63953693" w14:textId="7777777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BodyText"/>
              <w:spacing w:after="0"/>
              <w:rPr>
                <w:lang w:val="en-US"/>
              </w:rPr>
            </w:pPr>
          </w:p>
          <w:p w14:paraId="57A13ADA" w14:textId="77777777" w:rsidR="00C26934" w:rsidRDefault="00C2693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C656050" w14:textId="5E299C67" w:rsidR="005851C2" w:rsidRPr="002B6F45" w:rsidRDefault="005851C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582CC703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57070319" w14:textId="77777777" w:rsidR="00363B6E" w:rsidRDefault="00363B6E" w:rsidP="00FD06E2">
            <w:pPr>
              <w:pStyle w:val="BodyText"/>
              <w:spacing w:after="0"/>
            </w:pPr>
          </w:p>
          <w:p w14:paraId="0D382CBE" w14:textId="77777777" w:rsidR="00897965" w:rsidRDefault="00897965" w:rsidP="00AE4E7D">
            <w:pPr>
              <w:pStyle w:val="BodyText"/>
              <w:spacing w:after="0"/>
            </w:pPr>
            <w:r>
              <w:t>Lưu lại mã số các thức uống để phân biệt với nhau.</w:t>
            </w:r>
          </w:p>
          <w:p w14:paraId="40079C42" w14:textId="77777777" w:rsidR="00897965" w:rsidRDefault="00897965" w:rsidP="00AE4E7D">
            <w:pPr>
              <w:pStyle w:val="BodyText"/>
              <w:spacing w:after="0"/>
            </w:pPr>
            <w:r>
              <w:t>Hiển thị tên sản phẩm</w:t>
            </w:r>
          </w:p>
          <w:p w14:paraId="2869334C" w14:textId="77777777" w:rsidR="00897965" w:rsidRDefault="00897965" w:rsidP="00AE4E7D">
            <w:pPr>
              <w:pStyle w:val="BodyText"/>
              <w:spacing w:after="0"/>
            </w:pPr>
            <w:r>
              <w:t>Cho biết một ít thông tin về sản phẩm</w:t>
            </w:r>
          </w:p>
          <w:p w14:paraId="6766D26B" w14:textId="77777777" w:rsidR="00897965" w:rsidRDefault="00897965" w:rsidP="00AE4E7D">
            <w:pPr>
              <w:pStyle w:val="BodyText"/>
              <w:spacing w:after="0"/>
            </w:pPr>
            <w:r>
              <w:t>Giá bán các thức uống</w:t>
            </w:r>
          </w:p>
          <w:p w14:paraId="08095E86" w14:textId="77777777" w:rsidR="00897965" w:rsidRDefault="00897965" w:rsidP="00AE4E7D">
            <w:pPr>
              <w:pStyle w:val="BodyText"/>
              <w:spacing w:after="0"/>
            </w:pPr>
            <w:r>
              <w:t>Xem thức uống này còn hay hết</w:t>
            </w:r>
          </w:p>
          <w:p w14:paraId="1990BB56" w14:textId="77777777" w:rsidR="00AE4E7D" w:rsidRDefault="00AE4E7D" w:rsidP="00AE4E7D">
            <w:pPr>
              <w:pStyle w:val="BodyText"/>
              <w:spacing w:after="0"/>
            </w:pPr>
            <w:r>
              <w:t>Cho biết số lượng từng loại thức uống</w:t>
            </w:r>
          </w:p>
          <w:p w14:paraId="3668E457" w14:textId="77777777" w:rsidR="00C26934" w:rsidRDefault="00C26934" w:rsidP="00AE4E7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hình ảnh sản phẩm</w:t>
            </w:r>
          </w:p>
          <w:p w14:paraId="48DBA8DD" w14:textId="1CDE4572" w:rsidR="005851C2" w:rsidRPr="00C26934" w:rsidRDefault="005851C2" w:rsidP="00AE4E7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sản phẩm còn tồn tại không</w:t>
            </w:r>
          </w:p>
        </w:tc>
      </w:tr>
      <w:tr w:rsidR="00897965" w14:paraId="63D2D32A" w14:textId="77777777" w:rsidTr="00C8196A">
        <w:tc>
          <w:tcPr>
            <w:tcW w:w="643" w:type="dxa"/>
          </w:tcPr>
          <w:p w14:paraId="2F9A61AB" w14:textId="59D99F47" w:rsidR="00897965" w:rsidRDefault="00AE4E7D" w:rsidP="00FD06E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167" w:type="dxa"/>
          </w:tcPr>
          <w:p w14:paraId="0D75DD7F" w14:textId="5E4F7305" w:rsidR="00897965" w:rsidRDefault="00AE4E7D" w:rsidP="00897965">
            <w:pPr>
              <w:pStyle w:val="BodyText"/>
              <w:spacing w:after="0"/>
              <w:jc w:val="center"/>
            </w:pPr>
            <w:r>
              <w:t xml:space="preserve">(Nhóm </w:t>
            </w:r>
            <w:r w:rsidR="00C8196A">
              <w:rPr>
                <w:lang w:val="en-US"/>
              </w:rPr>
              <w:t>sản phẩm</w:t>
            </w:r>
            <w:r>
              <w:t>)</w:t>
            </w:r>
          </w:p>
          <w:p w14:paraId="2BB6548C" w14:textId="0CD6473E" w:rsidR="005C699F" w:rsidRDefault="005C699F" w:rsidP="00AE4E7D">
            <w:pPr>
              <w:pStyle w:val="BodyText"/>
              <w:spacing w:after="0"/>
            </w:pPr>
            <w:r>
              <w:rPr>
                <w:lang w:val="en-US"/>
              </w:rPr>
              <w:t>Mã số nhóm</w:t>
            </w:r>
          </w:p>
          <w:p w14:paraId="28F4C154" w14:textId="40E4FC78" w:rsidR="00AE4E7D" w:rsidRDefault="00AE4E7D" w:rsidP="00AE4E7D">
            <w:pPr>
              <w:pStyle w:val="BodyText"/>
              <w:spacing w:after="0"/>
            </w:pPr>
            <w:r>
              <w:t xml:space="preserve">Tên nhóm </w:t>
            </w:r>
          </w:p>
          <w:p w14:paraId="44208552" w14:textId="77777777" w:rsidR="005C699F" w:rsidRDefault="005C699F" w:rsidP="00AE4E7D">
            <w:pPr>
              <w:pStyle w:val="BodyText"/>
              <w:spacing w:after="0"/>
              <w:rPr>
                <w:lang w:val="en-US"/>
              </w:rPr>
            </w:pPr>
          </w:p>
          <w:p w14:paraId="50A1A294" w14:textId="3DE7F37A" w:rsidR="00C8196A" w:rsidRPr="005C699F" w:rsidRDefault="00C8196A" w:rsidP="00AE4E7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0BC45C1D" w14:textId="77777777" w:rsidR="00897965" w:rsidRDefault="00897965" w:rsidP="00FD06E2">
            <w:pPr>
              <w:pStyle w:val="BodyText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1D5FB42B" w14:textId="77777777" w:rsidR="005C699F" w:rsidRDefault="005C699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E967E37" w14:textId="77777777" w:rsidR="00C8196A" w:rsidRDefault="00C8196A" w:rsidP="00FD06E2">
            <w:pPr>
              <w:pStyle w:val="BodyText"/>
              <w:spacing w:after="0"/>
              <w:rPr>
                <w:lang w:val="en-US"/>
              </w:rPr>
            </w:pPr>
          </w:p>
          <w:p w14:paraId="63E6F037" w14:textId="2B87F6DF" w:rsidR="00C8196A" w:rsidRDefault="00C8196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D9A4FC3" w14:textId="77777777" w:rsidR="00897965" w:rsidRDefault="00897965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024D1EE7" w14:textId="3FEBD94F" w:rsidR="005C699F" w:rsidRDefault="005C699F" w:rsidP="00FD06E2">
            <w:pPr>
              <w:pStyle w:val="BodyText"/>
              <w:spacing w:after="0"/>
            </w:pPr>
          </w:p>
          <w:p w14:paraId="55FC7B0C" w14:textId="321F0584" w:rsidR="005C699F" w:rsidRPr="005C699F" w:rsidRDefault="005C699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  <w:p w14:paraId="7169B741" w14:textId="77777777" w:rsidR="00897965" w:rsidRDefault="00AE4E7D" w:rsidP="00FD06E2">
            <w:pPr>
              <w:pStyle w:val="BodyText"/>
              <w:spacing w:after="0"/>
            </w:pPr>
            <w:r>
              <w:t xml:space="preserve">Cho biết tên các nhóm </w:t>
            </w:r>
            <w:r w:rsidR="00C8196A">
              <w:rPr>
                <w:lang w:val="en-US"/>
              </w:rPr>
              <w:t xml:space="preserve">sản phẩm </w:t>
            </w:r>
            <w:r>
              <w:lastRenderedPageBreak/>
              <w:t>khác nhau</w:t>
            </w:r>
          </w:p>
          <w:p w14:paraId="13F2C741" w14:textId="61AF1B2C" w:rsidR="00C8196A" w:rsidRPr="00C8196A" w:rsidRDefault="00C8196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nhóm sản phẩm tồn tại hay không</w:t>
            </w:r>
          </w:p>
        </w:tc>
      </w:tr>
      <w:tr w:rsidR="00C90801" w14:paraId="16024E92" w14:textId="77777777" w:rsidTr="00C8196A">
        <w:tc>
          <w:tcPr>
            <w:tcW w:w="643" w:type="dxa"/>
          </w:tcPr>
          <w:p w14:paraId="66AA9761" w14:textId="718CF47A" w:rsidR="00C90801" w:rsidRP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67" w:type="dxa"/>
          </w:tcPr>
          <w:p w14:paraId="1818AE91" w14:textId="77777777" w:rsidR="00C90801" w:rsidRDefault="00C90801" w:rsidP="0089796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(Bàn ăn)</w:t>
            </w:r>
          </w:p>
          <w:p w14:paraId="7E7628F4" w14:textId="77777777" w:rsidR="00C90801" w:rsidRDefault="00C90801" w:rsidP="0089796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Mã bàn</w:t>
            </w:r>
          </w:p>
          <w:p w14:paraId="61EAE126" w14:textId="77777777" w:rsidR="00C90801" w:rsidRDefault="00C90801" w:rsidP="0089796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Tên bàn</w:t>
            </w:r>
          </w:p>
          <w:p w14:paraId="397E46EB" w14:textId="3D430E38" w:rsidR="00C90801" w:rsidRPr="00C90801" w:rsidRDefault="00C90801" w:rsidP="0089796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17353CBF" w14:textId="77777777" w:rsidR="00C90801" w:rsidRDefault="00C90801" w:rsidP="00FD06E2">
            <w:pPr>
              <w:pStyle w:val="BodyText"/>
              <w:spacing w:after="0"/>
              <w:rPr>
                <w:lang w:val="en-US"/>
              </w:rPr>
            </w:pPr>
          </w:p>
          <w:p w14:paraId="29E5C002" w14:textId="77777777" w:rsid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6295EAE" w14:textId="77777777" w:rsid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C7387AD" w14:textId="68A16E66" w:rsid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3728DDAD" w14:textId="77777777" w:rsidR="00C90801" w:rsidRDefault="00C90801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4B779446" w14:textId="77777777" w:rsidR="00C90801" w:rsidRDefault="00C90801" w:rsidP="00FD06E2">
            <w:pPr>
              <w:pStyle w:val="BodyText"/>
              <w:spacing w:after="0"/>
            </w:pPr>
          </w:p>
          <w:p w14:paraId="3568D1B4" w14:textId="77777777" w:rsid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Phân biệt các bàn với nhau</w:t>
            </w:r>
          </w:p>
          <w:p w14:paraId="0AE6FE28" w14:textId="77777777" w:rsid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Hiển thị tên các bàn</w:t>
            </w:r>
          </w:p>
          <w:p w14:paraId="35CD09EB" w14:textId="2F97285D" w:rsidR="00C90801" w:rsidRPr="00C90801" w:rsidRDefault="00C9080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 bàn còn tồn tại hay không</w:t>
            </w:r>
          </w:p>
        </w:tc>
      </w:tr>
      <w:tr w:rsidR="00AE4E7D" w14:paraId="18E3CAB3" w14:textId="77777777" w:rsidTr="00C8196A">
        <w:tc>
          <w:tcPr>
            <w:tcW w:w="643" w:type="dxa"/>
          </w:tcPr>
          <w:p w14:paraId="0C5D2249" w14:textId="75E3EBB9" w:rsidR="00AE4E7D" w:rsidRDefault="00AE4E7D" w:rsidP="00FD06E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167" w:type="dxa"/>
          </w:tcPr>
          <w:p w14:paraId="6C462AA0" w14:textId="6581050A" w:rsidR="00AE4E7D" w:rsidRDefault="00AE4E7D" w:rsidP="00897965">
            <w:pPr>
              <w:pStyle w:val="BodyText"/>
              <w:spacing w:after="0"/>
              <w:jc w:val="center"/>
            </w:pPr>
            <w:r>
              <w:t xml:space="preserve">(Chi tiết </w:t>
            </w:r>
            <w:r w:rsidR="00C8196A">
              <w:rPr>
                <w:lang w:val="en-US"/>
              </w:rPr>
              <w:t>bàn ăn</w:t>
            </w:r>
            <w:r>
              <w:t>)</w:t>
            </w:r>
          </w:p>
          <w:p w14:paraId="6BF8F407" w14:textId="43C2AFFA" w:rsidR="00AE4E7D" w:rsidRDefault="00AE4E7D" w:rsidP="00AE4E7D">
            <w:pPr>
              <w:pStyle w:val="BodyText"/>
              <w:spacing w:after="0"/>
            </w:pPr>
            <w:r>
              <w:t>Số lượng</w:t>
            </w:r>
          </w:p>
        </w:tc>
        <w:tc>
          <w:tcPr>
            <w:tcW w:w="1556" w:type="dxa"/>
          </w:tcPr>
          <w:p w14:paraId="02443976" w14:textId="77777777" w:rsidR="00AE4E7D" w:rsidRDefault="00AE4E7D" w:rsidP="00FD06E2">
            <w:pPr>
              <w:pStyle w:val="BodyText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18539B5" w14:textId="77777777" w:rsidR="00AE4E7D" w:rsidRDefault="00AE4E7D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0F039E7D" w14:textId="0B56EB4B" w:rsidR="00AE4E7D" w:rsidRPr="00C8196A" w:rsidRDefault="00351CF9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Hiện thị số lượng mỗi </w:t>
            </w:r>
            <w:r w:rsidR="00C8196A">
              <w:rPr>
                <w:lang w:val="en-US"/>
              </w:rPr>
              <w:t>sản phẩm</w:t>
            </w:r>
            <w:r>
              <w:t xml:space="preserve"> trong </w:t>
            </w:r>
            <w:r w:rsidR="00C8196A">
              <w:rPr>
                <w:lang w:val="en-US"/>
              </w:rPr>
              <w:t>mỗi bàn</w:t>
            </w:r>
          </w:p>
        </w:tc>
      </w:tr>
      <w:tr w:rsidR="00351CF9" w14:paraId="06DC5448" w14:textId="77777777" w:rsidTr="00C8196A">
        <w:tc>
          <w:tcPr>
            <w:tcW w:w="643" w:type="dxa"/>
          </w:tcPr>
          <w:p w14:paraId="784E067A" w14:textId="4D99FFFC" w:rsidR="00351CF9" w:rsidRDefault="00351CF9" w:rsidP="00FD06E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167" w:type="dxa"/>
          </w:tcPr>
          <w:p w14:paraId="6AFCC2AC" w14:textId="77777777" w:rsidR="00351CF9" w:rsidRDefault="00351CF9" w:rsidP="00897965">
            <w:pPr>
              <w:pStyle w:val="BodyText"/>
              <w:spacing w:after="0"/>
              <w:jc w:val="center"/>
            </w:pPr>
            <w:r>
              <w:t>(Hoá đơn)</w:t>
            </w:r>
          </w:p>
          <w:p w14:paraId="1B3EF9F5" w14:textId="77777777" w:rsidR="00351CF9" w:rsidRDefault="00351CF9" w:rsidP="00351CF9">
            <w:pPr>
              <w:pStyle w:val="BodyText"/>
              <w:spacing w:after="0"/>
            </w:pPr>
            <w:r>
              <w:t>Tống giá trị</w:t>
            </w:r>
          </w:p>
          <w:p w14:paraId="7BCA5B34" w14:textId="77777777" w:rsidR="00351CF9" w:rsidRDefault="00351CF9" w:rsidP="00351CF9">
            <w:pPr>
              <w:pStyle w:val="BodyText"/>
              <w:spacing w:after="0"/>
            </w:pPr>
          </w:p>
          <w:p w14:paraId="645B73AC" w14:textId="5FF26C68" w:rsidR="00351CF9" w:rsidRDefault="00351CF9" w:rsidP="00351CF9">
            <w:pPr>
              <w:pStyle w:val="BodyText"/>
              <w:spacing w:after="0"/>
            </w:pPr>
            <w:r>
              <w:t>Ngày lập hoá đơn</w:t>
            </w:r>
          </w:p>
        </w:tc>
        <w:tc>
          <w:tcPr>
            <w:tcW w:w="1556" w:type="dxa"/>
          </w:tcPr>
          <w:p w14:paraId="54CEDFB4" w14:textId="77777777" w:rsidR="00351CF9" w:rsidRDefault="00351CF9" w:rsidP="00FD06E2">
            <w:pPr>
              <w:pStyle w:val="BodyText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23718958" w14:textId="2479A708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5AEB21C" w14:textId="77777777" w:rsidR="00351CF9" w:rsidRDefault="00351CF9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4D94A568" w14:textId="77777777" w:rsidR="00351CF9" w:rsidRDefault="00351CF9" w:rsidP="00FD06E2">
            <w:pPr>
              <w:pStyle w:val="BodyText"/>
              <w:spacing w:after="0"/>
            </w:pPr>
          </w:p>
          <w:p w14:paraId="11675488" w14:textId="77777777" w:rsidR="00351CF9" w:rsidRDefault="00351CF9" w:rsidP="00FD06E2">
            <w:pPr>
              <w:pStyle w:val="BodyText"/>
              <w:spacing w:after="0"/>
            </w:pPr>
            <w:r>
              <w:t>Cho biết giá trị tổng tiền của hoá đơn đó</w:t>
            </w:r>
          </w:p>
          <w:p w14:paraId="29F3BE68" w14:textId="78965C17" w:rsidR="00351CF9" w:rsidRDefault="00351CF9" w:rsidP="00FD06E2">
            <w:pPr>
              <w:pStyle w:val="BodyText"/>
              <w:spacing w:after="0"/>
            </w:pPr>
            <w:r>
              <w:t>Xác nhận hoá đơn được lập vào ngày nào</w:t>
            </w:r>
          </w:p>
        </w:tc>
      </w:tr>
      <w:tr w:rsidR="00351CF9" w14:paraId="057FC7EF" w14:textId="77777777" w:rsidTr="00C8196A">
        <w:tc>
          <w:tcPr>
            <w:tcW w:w="643" w:type="dxa"/>
          </w:tcPr>
          <w:p w14:paraId="6FD9E998" w14:textId="295E34CB" w:rsidR="00351CF9" w:rsidRDefault="00351CF9" w:rsidP="00FD06E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167" w:type="dxa"/>
          </w:tcPr>
          <w:p w14:paraId="77FA950B" w14:textId="77777777" w:rsidR="00351CF9" w:rsidRDefault="00351CF9" w:rsidP="00897965">
            <w:pPr>
              <w:pStyle w:val="BodyText"/>
              <w:spacing w:after="0"/>
              <w:jc w:val="center"/>
            </w:pPr>
            <w:r>
              <w:t>(Chi tiết hoá đơn)</w:t>
            </w:r>
          </w:p>
          <w:p w14:paraId="4298B13F" w14:textId="77777777" w:rsidR="00351CF9" w:rsidRDefault="00351CF9" w:rsidP="00351CF9">
            <w:pPr>
              <w:pStyle w:val="BodyText"/>
              <w:spacing w:after="0"/>
            </w:pPr>
            <w:r>
              <w:t>Số lượng</w:t>
            </w:r>
          </w:p>
          <w:p w14:paraId="15E36E39" w14:textId="4A0B2415" w:rsidR="00351CF9" w:rsidRDefault="00351CF9" w:rsidP="00351CF9">
            <w:pPr>
              <w:pStyle w:val="BodyText"/>
              <w:spacing w:after="0"/>
            </w:pPr>
            <w:r>
              <w:t>Đơn giá hiện tại</w:t>
            </w:r>
          </w:p>
        </w:tc>
        <w:tc>
          <w:tcPr>
            <w:tcW w:w="1556" w:type="dxa"/>
          </w:tcPr>
          <w:p w14:paraId="035E5B04" w14:textId="77777777" w:rsidR="00351CF9" w:rsidRDefault="00351CF9" w:rsidP="00FD06E2">
            <w:pPr>
              <w:pStyle w:val="BodyText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3A136EB" w14:textId="77777777" w:rsidR="00351CF9" w:rsidRDefault="00351CF9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126413CC" w14:textId="77777777" w:rsidR="00351CF9" w:rsidRDefault="00351CF9" w:rsidP="00FD06E2">
            <w:pPr>
              <w:pStyle w:val="BodyText"/>
              <w:spacing w:after="0"/>
            </w:pPr>
          </w:p>
          <w:p w14:paraId="09F03F30" w14:textId="77777777" w:rsidR="00351CF9" w:rsidRDefault="00351CF9" w:rsidP="00FD06E2">
            <w:pPr>
              <w:pStyle w:val="BodyText"/>
              <w:spacing w:after="0"/>
            </w:pPr>
            <w:r>
              <w:t>Số lượng thức uống trong hoá đơn</w:t>
            </w:r>
          </w:p>
          <w:p w14:paraId="1AC4A878" w14:textId="5147CAD0" w:rsidR="00351CF9" w:rsidRDefault="00351CF9" w:rsidP="00FD06E2">
            <w:pPr>
              <w:pStyle w:val="BodyText"/>
              <w:spacing w:after="0"/>
            </w:pPr>
            <w:r>
              <w:t>Giá thức uống có thể thay đổi tuỳ theo các thời điểm khác nhau</w:t>
            </w:r>
          </w:p>
        </w:tc>
      </w:tr>
      <w:tr w:rsidR="00207903" w14:paraId="48D1D0CD" w14:textId="77777777" w:rsidTr="00C8196A">
        <w:tc>
          <w:tcPr>
            <w:tcW w:w="643" w:type="dxa"/>
          </w:tcPr>
          <w:p w14:paraId="5A851F04" w14:textId="690CF44E" w:rsidR="00207903" w:rsidRPr="00207903" w:rsidRDefault="00C8196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7" w:type="dxa"/>
          </w:tcPr>
          <w:p w14:paraId="00E6249C" w14:textId="77777777" w:rsidR="00207903" w:rsidRDefault="00207903" w:rsidP="0071012F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(Tài khoản)</w:t>
            </w:r>
          </w:p>
          <w:p w14:paraId="183905D1" w14:textId="77777777" w:rsidR="00207903" w:rsidRDefault="00207903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  <w:p w14:paraId="6363BEDA" w14:textId="73222314" w:rsidR="00207903" w:rsidRDefault="003E0718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  <w:p w14:paraId="54ABA4A4" w14:textId="0F256113" w:rsidR="00207903" w:rsidRDefault="003E0718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  <w:p w14:paraId="4003B338" w14:textId="46D68FBC" w:rsidR="00207903" w:rsidRPr="00207903" w:rsidRDefault="003E0718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556" w:type="dxa"/>
          </w:tcPr>
          <w:p w14:paraId="60F5F19C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602173F" w14:textId="77777777" w:rsidR="00207903" w:rsidRDefault="00207903" w:rsidP="00FD06E2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54BACAFA" w14:textId="77777777" w:rsidR="00207903" w:rsidRDefault="00207903" w:rsidP="00FD06E2">
            <w:pPr>
              <w:pStyle w:val="BodyText"/>
              <w:spacing w:after="0"/>
            </w:pPr>
          </w:p>
          <w:p w14:paraId="57B47182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một mã riêng</w:t>
            </w:r>
          </w:p>
          <w:p w14:paraId="63DBF415" w14:textId="1850A0FE" w:rsidR="00207903" w:rsidRDefault="003E071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 của tài khoản</w:t>
            </w:r>
          </w:p>
          <w:p w14:paraId="4C40AA0D" w14:textId="1FC87C6F" w:rsidR="00207903" w:rsidRDefault="003E071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của tài khoản</w:t>
            </w:r>
          </w:p>
          <w:p w14:paraId="39428AC1" w14:textId="5A088A1A" w:rsidR="00207903" w:rsidRPr="00207903" w:rsidRDefault="003E071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 thử tài khoản còn tồn tại hay không</w:t>
            </w:r>
          </w:p>
        </w:tc>
      </w:tr>
      <w:tr w:rsidR="003E0718" w14:paraId="72B1F7B4" w14:textId="77777777" w:rsidTr="00C8196A">
        <w:tc>
          <w:tcPr>
            <w:tcW w:w="643" w:type="dxa"/>
          </w:tcPr>
          <w:p w14:paraId="36D886BB" w14:textId="3078AED3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7" w:type="dxa"/>
          </w:tcPr>
          <w:p w14:paraId="75343B72" w14:textId="77777777" w:rsidR="003E0718" w:rsidRDefault="003E0718" w:rsidP="003E0718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(Người quản lý)</w:t>
            </w:r>
          </w:p>
          <w:p w14:paraId="045C3427" w14:textId="77777777" w:rsidR="003E0718" w:rsidRDefault="003E0718" w:rsidP="003E0718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Mã người quản lý</w:t>
            </w:r>
          </w:p>
          <w:p w14:paraId="34812C51" w14:textId="77777777" w:rsidR="003E0718" w:rsidRDefault="003E0718" w:rsidP="003E0718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  <w:p w14:paraId="714C2560" w14:textId="041BAB24" w:rsidR="003E0718" w:rsidRDefault="003E0718" w:rsidP="003E0718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753C7FF1" w14:textId="77777777" w:rsidR="003E0718" w:rsidRDefault="003E0718" w:rsidP="003E0718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2BB58DA0" w14:textId="1E36234F" w:rsidR="003E0718" w:rsidRDefault="003E0718" w:rsidP="003E0718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556" w:type="dxa"/>
          </w:tcPr>
          <w:p w14:paraId="4EEEEA14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</w:p>
          <w:p w14:paraId="3E96E4B2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4F0BBF9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5CF6D16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481B0A4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F070252" w14:textId="1755517B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7AF103C3" w14:textId="77777777" w:rsidR="003E0718" w:rsidRDefault="003E0718" w:rsidP="003E0718">
            <w:pPr>
              <w:pStyle w:val="BodyText"/>
              <w:spacing w:after="0"/>
            </w:pPr>
          </w:p>
        </w:tc>
        <w:tc>
          <w:tcPr>
            <w:tcW w:w="3590" w:type="dxa"/>
          </w:tcPr>
          <w:p w14:paraId="192EA7C0" w14:textId="77777777" w:rsidR="003E0718" w:rsidRDefault="003E0718" w:rsidP="003E0718">
            <w:pPr>
              <w:pStyle w:val="BodyText"/>
              <w:spacing w:after="0"/>
            </w:pPr>
          </w:p>
          <w:p w14:paraId="4DC2B4C2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người quản lý có mã riêng</w:t>
            </w:r>
          </w:p>
          <w:p w14:paraId="1EDEE061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người quản lý</w:t>
            </w:r>
          </w:p>
          <w:p w14:paraId="7CFA3CAF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Chứng minh nhân dân</w:t>
            </w:r>
          </w:p>
          <w:p w14:paraId="563A3266" w14:textId="77777777" w:rsid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người quản lý</w:t>
            </w:r>
          </w:p>
          <w:p w14:paraId="0B2A5956" w14:textId="52D65758" w:rsidR="003E0718" w:rsidRPr="003E0718" w:rsidRDefault="003E0718" w:rsidP="003E071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của NQL</w:t>
            </w:r>
          </w:p>
        </w:tc>
      </w:tr>
    </w:tbl>
    <w:p w14:paraId="1BB1F114" w14:textId="3357F2E9" w:rsidR="00FD06E2" w:rsidRDefault="00FD06E2" w:rsidP="00363B6E">
      <w:pPr>
        <w:pStyle w:val="Heading1"/>
      </w:pPr>
      <w:bookmarkStart w:id="6" w:name="_Toc167699050"/>
      <w:bookmarkStart w:id="7" w:name="_Toc6431289"/>
      <w:r>
        <w:lastRenderedPageBreak/>
        <w:t xml:space="preserve">Sơ đồ trạng </w:t>
      </w:r>
      <w:r w:rsidR="00BB61BC">
        <w:t>th</w:t>
      </w:r>
      <w:bookmarkEnd w:id="6"/>
      <w:bookmarkEnd w:id="7"/>
      <w:r w:rsidR="00B07697">
        <w:rPr>
          <w:lang w:val="en-US"/>
        </w:rPr>
        <w:t>ái:</w:t>
      </w:r>
    </w:p>
    <w:p w14:paraId="4C42F586" w14:textId="2725ED34" w:rsidR="00BB61BC" w:rsidRDefault="00BB61BC" w:rsidP="00BB61BC">
      <w:pPr>
        <w:rPr>
          <w:lang w:val="en-US"/>
        </w:rPr>
      </w:pPr>
    </w:p>
    <w:p w14:paraId="3117896B" w14:textId="77777777" w:rsidR="00B07697" w:rsidRPr="00B07697" w:rsidRDefault="00B07697" w:rsidP="00B07697">
      <w:pPr>
        <w:rPr>
          <w:lang w:val="en-US"/>
        </w:rPr>
      </w:pPr>
    </w:p>
    <w:p w14:paraId="30457533" w14:textId="21B420F3" w:rsidR="00FD06E2" w:rsidRPr="00363B6E" w:rsidRDefault="00B07697" w:rsidP="00FD06E2">
      <w:pPr>
        <w:pStyle w:val="BodyText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0" distB="0" distL="0" distR="0" wp14:anchorId="1660CA32" wp14:editId="262ED99B">
            <wp:extent cx="5732145" cy="8103870"/>
            <wp:effectExtent l="0" t="0" r="1905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50E3A" w14:textId="77777777" w:rsidR="00944EF0" w:rsidRDefault="00944EF0">
      <w:r>
        <w:separator/>
      </w:r>
    </w:p>
  </w:endnote>
  <w:endnote w:type="continuationSeparator" w:id="0">
    <w:p w14:paraId="05A029EA" w14:textId="77777777" w:rsidR="00944EF0" w:rsidRDefault="0094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9271867" wp14:editId="49812511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3393E7C5" wp14:editId="61D9CDA0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2F88" w14:textId="77777777" w:rsidR="00944EF0" w:rsidRDefault="00944EF0">
      <w:r>
        <w:separator/>
      </w:r>
    </w:p>
  </w:footnote>
  <w:footnote w:type="continuationSeparator" w:id="0">
    <w:p w14:paraId="5DD33502" w14:textId="77777777" w:rsidR="00944EF0" w:rsidRDefault="0094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B2F263" wp14:editId="1293B4F7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B436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EE813CB" wp14:editId="479210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tle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D64C930" w14:textId="77777777" w:rsidR="00746ED1" w:rsidRPr="0040293A" w:rsidRDefault="00746ED1" w:rsidP="00746ED1">
    <w:pPr>
      <w:pStyle w:val="Header"/>
      <w:rPr>
        <w:rFonts w:eastAsia="Tahoma"/>
      </w:rPr>
    </w:pPr>
  </w:p>
  <w:p w14:paraId="0E871287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BF06EE6" wp14:editId="7A77D2AA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3CB85635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="00AF4F4B">
            <w:rPr>
              <w:color w:val="0000FF"/>
              <w:lang w:val="en-US"/>
            </w:rPr>
            <w:t>2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49DEE42" w14:textId="511ED3B3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="00AF4F4B">
            <w:rPr>
              <w:color w:val="0000FF"/>
              <w:lang w:val="en-US"/>
            </w:rPr>
            <w:t>8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</w:t>
          </w:r>
          <w:r w:rsidR="00AF4F4B">
            <w:rPr>
              <w:color w:val="0000FF"/>
              <w:lang w:val="en-US"/>
            </w:rPr>
            <w:t>6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2E0963"/>
    <w:rsid w:val="00351CF9"/>
    <w:rsid w:val="00362991"/>
    <w:rsid w:val="00363B6E"/>
    <w:rsid w:val="0037628A"/>
    <w:rsid w:val="003A725D"/>
    <w:rsid w:val="003B6D89"/>
    <w:rsid w:val="003E0718"/>
    <w:rsid w:val="004540F1"/>
    <w:rsid w:val="00476AB8"/>
    <w:rsid w:val="004A6BB7"/>
    <w:rsid w:val="004B7CC9"/>
    <w:rsid w:val="004D5A73"/>
    <w:rsid w:val="0053581A"/>
    <w:rsid w:val="005439AE"/>
    <w:rsid w:val="00562E67"/>
    <w:rsid w:val="00565DFE"/>
    <w:rsid w:val="0057432C"/>
    <w:rsid w:val="005851C2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87418"/>
    <w:rsid w:val="007A1DE8"/>
    <w:rsid w:val="008066C1"/>
    <w:rsid w:val="00806764"/>
    <w:rsid w:val="0087106A"/>
    <w:rsid w:val="00897965"/>
    <w:rsid w:val="008F22E3"/>
    <w:rsid w:val="008F6350"/>
    <w:rsid w:val="008F7BA1"/>
    <w:rsid w:val="00937329"/>
    <w:rsid w:val="00944EF0"/>
    <w:rsid w:val="00976D26"/>
    <w:rsid w:val="009949F7"/>
    <w:rsid w:val="009A5642"/>
    <w:rsid w:val="00A122CE"/>
    <w:rsid w:val="00AA30A6"/>
    <w:rsid w:val="00AA49C3"/>
    <w:rsid w:val="00AA705E"/>
    <w:rsid w:val="00AC13E0"/>
    <w:rsid w:val="00AE4E7D"/>
    <w:rsid w:val="00AF4F4B"/>
    <w:rsid w:val="00AF5704"/>
    <w:rsid w:val="00B07697"/>
    <w:rsid w:val="00B211F7"/>
    <w:rsid w:val="00B62132"/>
    <w:rsid w:val="00B9220E"/>
    <w:rsid w:val="00BB61BC"/>
    <w:rsid w:val="00BB6EF3"/>
    <w:rsid w:val="00BD1F8A"/>
    <w:rsid w:val="00BD3DA5"/>
    <w:rsid w:val="00C107A7"/>
    <w:rsid w:val="00C122ED"/>
    <w:rsid w:val="00C161AA"/>
    <w:rsid w:val="00C26934"/>
    <w:rsid w:val="00C36827"/>
    <w:rsid w:val="00C8196A"/>
    <w:rsid w:val="00C90801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3E0718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0000-EC82-44D0-B696-4D9F6BD1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259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3524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34</cp:revision>
  <cp:lastPrinted>2013-12-07T15:57:00Z</cp:lastPrinted>
  <dcterms:created xsi:type="dcterms:W3CDTF">2013-10-13T11:07:00Z</dcterms:created>
  <dcterms:modified xsi:type="dcterms:W3CDTF">2019-06-23T12:01:00Z</dcterms:modified>
</cp:coreProperties>
</file>