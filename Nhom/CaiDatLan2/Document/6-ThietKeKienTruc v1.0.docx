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44918" w14:textId="77777777" w:rsidR="003548A8" w:rsidRDefault="003548A8" w:rsidP="003548A8">
      <w:pPr>
        <w:rPr>
          <w:lang w:val="en-US"/>
        </w:rPr>
      </w:pPr>
    </w:p>
    <w:p w14:paraId="7DB50A70" w14:textId="77777777" w:rsidR="00301562" w:rsidRDefault="00301562" w:rsidP="003548A8">
      <w:pPr>
        <w:rPr>
          <w:lang w:val="en-US"/>
        </w:rPr>
      </w:pPr>
    </w:p>
    <w:p w14:paraId="255E5A08" w14:textId="77777777" w:rsidR="00301562" w:rsidRDefault="00301562" w:rsidP="003548A8">
      <w:pPr>
        <w:rPr>
          <w:lang w:val="en-US"/>
        </w:rPr>
      </w:pPr>
    </w:p>
    <w:p w14:paraId="2FB0BBC0" w14:textId="77777777" w:rsidR="00301562" w:rsidRDefault="00301562" w:rsidP="003548A8">
      <w:pPr>
        <w:rPr>
          <w:lang w:val="en-US"/>
        </w:rPr>
      </w:pPr>
    </w:p>
    <w:p w14:paraId="2A1F7C3C" w14:textId="77777777" w:rsidR="00301562" w:rsidRDefault="00301562" w:rsidP="003548A8">
      <w:pPr>
        <w:rPr>
          <w:lang w:val="en-US"/>
        </w:rPr>
      </w:pPr>
    </w:p>
    <w:p w14:paraId="14EDC837" w14:textId="77777777" w:rsidR="00301562" w:rsidRDefault="00301562" w:rsidP="003548A8">
      <w:pPr>
        <w:rPr>
          <w:lang w:val="en-US"/>
        </w:rPr>
      </w:pPr>
    </w:p>
    <w:p w14:paraId="0126A539" w14:textId="77777777" w:rsidR="00301562" w:rsidRDefault="00301562" w:rsidP="003548A8">
      <w:pPr>
        <w:rPr>
          <w:lang w:val="en-US"/>
        </w:rPr>
      </w:pPr>
    </w:p>
    <w:p w14:paraId="429D3ADF" w14:textId="77777777" w:rsidR="003548A8" w:rsidRPr="003548A8" w:rsidRDefault="003548A8" w:rsidP="003548A8">
      <w:pPr>
        <w:rPr>
          <w:lang w:val="en-US"/>
        </w:rPr>
      </w:pPr>
    </w:p>
    <w:p w14:paraId="24E85B93" w14:textId="1D3D026B" w:rsidR="00D234F3" w:rsidRDefault="00C14AB8" w:rsidP="00245A0A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245A0A">
        <w:rPr>
          <w:color w:val="0000FF"/>
          <w:lang w:val="en-US"/>
        </w:rPr>
        <w:t>Quản lí quán cafe</w:t>
      </w:r>
    </w:p>
    <w:p w14:paraId="010DDE30" w14:textId="77777777" w:rsidR="007A1DE8" w:rsidRPr="007A1DE8" w:rsidRDefault="007A1DE8" w:rsidP="007A1DE8">
      <w:pPr>
        <w:rPr>
          <w:lang w:val="en-US"/>
        </w:rPr>
      </w:pPr>
    </w:p>
    <w:p w14:paraId="0F1B8AD3" w14:textId="77777777" w:rsidR="00245A0A" w:rsidRPr="00AA705E" w:rsidRDefault="007A1DE8" w:rsidP="00245A0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245A0A">
        <w:rPr>
          <w:rFonts w:ascii="Arial" w:hAnsi="Arial"/>
          <w:color w:val="0000FF"/>
          <w:sz w:val="34"/>
          <w:szCs w:val="30"/>
        </w:rPr>
        <w:t>1</w:t>
      </w:r>
      <w:r w:rsidR="00245A0A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245A0A">
        <w:rPr>
          <w:rFonts w:ascii="Arial" w:hAnsi="Arial"/>
          <w:color w:val="0000FF"/>
          <w:sz w:val="34"/>
          <w:szCs w:val="30"/>
        </w:rPr>
        <w:t>0</w:t>
      </w:r>
    </w:p>
    <w:p w14:paraId="0C118B5E" w14:textId="36F27912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</w:p>
    <w:p w14:paraId="181C43E8" w14:textId="77777777" w:rsidR="00D234F3" w:rsidRDefault="00D234F3">
      <w:pPr>
        <w:pStyle w:val="Title"/>
        <w:jc w:val="both"/>
        <w:rPr>
          <w:lang w:val="en-US"/>
        </w:rPr>
      </w:pPr>
    </w:p>
    <w:p w14:paraId="0F65E773" w14:textId="77777777" w:rsidR="003548A8" w:rsidRDefault="003548A8" w:rsidP="003548A8">
      <w:pPr>
        <w:rPr>
          <w:lang w:val="en-US"/>
        </w:rPr>
      </w:pPr>
    </w:p>
    <w:p w14:paraId="536CDF89" w14:textId="77777777" w:rsidR="00301562" w:rsidRDefault="00301562" w:rsidP="003548A8">
      <w:pPr>
        <w:rPr>
          <w:lang w:val="en-US"/>
        </w:rPr>
      </w:pPr>
    </w:p>
    <w:p w14:paraId="12C8682C" w14:textId="77777777" w:rsidR="00301562" w:rsidRDefault="00301562" w:rsidP="003548A8">
      <w:pPr>
        <w:rPr>
          <w:lang w:val="en-US"/>
        </w:rPr>
      </w:pPr>
    </w:p>
    <w:p w14:paraId="2D51103D" w14:textId="77777777" w:rsidR="00301562" w:rsidRDefault="00301562" w:rsidP="003548A8">
      <w:pPr>
        <w:rPr>
          <w:lang w:val="en-US"/>
        </w:rPr>
      </w:pPr>
    </w:p>
    <w:p w14:paraId="19E8CD1A" w14:textId="77777777" w:rsidR="00301562" w:rsidRDefault="00301562" w:rsidP="003548A8">
      <w:pPr>
        <w:rPr>
          <w:lang w:val="en-US"/>
        </w:rPr>
      </w:pPr>
    </w:p>
    <w:p w14:paraId="1311293A" w14:textId="77777777" w:rsidR="00301562" w:rsidRDefault="00301562" w:rsidP="003548A8">
      <w:pPr>
        <w:rPr>
          <w:lang w:val="en-US"/>
        </w:rPr>
      </w:pPr>
    </w:p>
    <w:p w14:paraId="14675430" w14:textId="77777777" w:rsidR="00301562" w:rsidRDefault="00301562" w:rsidP="003548A8">
      <w:pPr>
        <w:rPr>
          <w:lang w:val="en-US"/>
        </w:rPr>
      </w:pPr>
    </w:p>
    <w:p w14:paraId="5B157F2A" w14:textId="77777777" w:rsidR="00301562" w:rsidRDefault="00301562" w:rsidP="003548A8">
      <w:pPr>
        <w:rPr>
          <w:lang w:val="en-US"/>
        </w:rPr>
      </w:pPr>
    </w:p>
    <w:p w14:paraId="62BC6445" w14:textId="77777777" w:rsidR="00301562" w:rsidRDefault="00301562" w:rsidP="003548A8">
      <w:pPr>
        <w:rPr>
          <w:lang w:val="en-US"/>
        </w:rPr>
      </w:pPr>
    </w:p>
    <w:p w14:paraId="705F8820" w14:textId="77777777" w:rsidR="003548A8" w:rsidRDefault="003548A8" w:rsidP="003548A8">
      <w:pPr>
        <w:rPr>
          <w:lang w:val="en-US"/>
        </w:rPr>
      </w:pPr>
    </w:p>
    <w:p w14:paraId="1BF62465" w14:textId="77777777" w:rsidR="003548A8" w:rsidRDefault="003548A8" w:rsidP="003548A8">
      <w:pPr>
        <w:rPr>
          <w:lang w:val="en-US"/>
        </w:rPr>
      </w:pPr>
    </w:p>
    <w:p w14:paraId="4CDEF867" w14:textId="77777777" w:rsidR="003548A8" w:rsidRDefault="003548A8" w:rsidP="003548A8">
      <w:pPr>
        <w:rPr>
          <w:lang w:val="en-US"/>
        </w:rPr>
      </w:pPr>
    </w:p>
    <w:p w14:paraId="20EC6CB9" w14:textId="77777777" w:rsidR="003548A8" w:rsidRDefault="003548A8" w:rsidP="003548A8">
      <w:pPr>
        <w:rPr>
          <w:lang w:val="en-US"/>
        </w:rPr>
      </w:pPr>
    </w:p>
    <w:p w14:paraId="2913BEDD" w14:textId="77777777" w:rsidR="003548A8" w:rsidRDefault="003548A8" w:rsidP="003548A8">
      <w:pPr>
        <w:rPr>
          <w:lang w:val="en-US"/>
        </w:rPr>
      </w:pPr>
    </w:p>
    <w:p w14:paraId="758DECF6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4D1D5E1D" w14:textId="77777777" w:rsidR="001E5189" w:rsidRPr="005B5DFD" w:rsidRDefault="001E5189" w:rsidP="001E5189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Tống Minh Hiếu</w:t>
      </w:r>
    </w:p>
    <w:p w14:paraId="7AB06509" w14:textId="77777777" w:rsidR="001E5189" w:rsidRPr="005B5DFD" w:rsidRDefault="001E5189" w:rsidP="001E5189">
      <w:pPr>
        <w:jc w:val="center"/>
        <w:rPr>
          <w:sz w:val="30"/>
          <w:szCs w:val="30"/>
        </w:rPr>
        <w:sectPr w:rsidR="001E5189" w:rsidRPr="005B5DFD" w:rsidSect="00746E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Hữu Hoà</w:t>
      </w:r>
    </w:p>
    <w:p w14:paraId="0EE56937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2022F4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6872D5B" w14:textId="77777777" w:rsidTr="0029540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BCD5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2798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DC70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82E5B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29540B" w:rsidRPr="000C0CA8" w14:paraId="62B164AC" w14:textId="77777777" w:rsidTr="0029540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BCCC" w14:textId="2411D37F" w:rsidR="0029540B" w:rsidRPr="00F17C43" w:rsidRDefault="00F17C43" w:rsidP="0029540B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29.05.19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EB58C" w14:textId="32E1BA73" w:rsidR="0029540B" w:rsidRPr="00F17C43" w:rsidRDefault="00F17C43" w:rsidP="0029540B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7BB16" w14:textId="32C1618F" w:rsidR="0029540B" w:rsidRPr="00FB11F2" w:rsidRDefault="00FB11F2" w:rsidP="0029540B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Thiết kế 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0A965" w14:textId="77777777" w:rsidR="0029540B" w:rsidRDefault="0029540B" w:rsidP="0029540B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Tống Minh Hiếu</w:t>
            </w:r>
          </w:p>
          <w:p w14:paraId="6F712550" w14:textId="2F6F4AD4" w:rsidR="0029540B" w:rsidRPr="003548A8" w:rsidRDefault="0029540B" w:rsidP="0029540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E95D0C" w:rsidRPr="007A1DE8" w14:paraId="12505D4E" w14:textId="77777777" w:rsidTr="0029540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0090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6422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3D2D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D513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1A35C6A" w14:textId="77777777" w:rsidTr="0029540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83C0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37EF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B43F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C34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A04897C" w14:textId="77777777" w:rsidTr="0029540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D3FB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287A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AFDA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14C9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7B1B3635" w14:textId="77777777" w:rsidR="00A23833" w:rsidRDefault="00A23833" w:rsidP="0031511D">
      <w:pPr>
        <w:pStyle w:val="Title"/>
        <w:rPr>
          <w:lang w:val="en-US"/>
        </w:rPr>
      </w:pPr>
    </w:p>
    <w:p w14:paraId="5DFB7920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6CEA4221" w14:textId="5A5BE4D1" w:rsidR="008120B4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bookmarkStart w:id="0" w:name="_GoBack"/>
      <w:bookmarkEnd w:id="0"/>
      <w:r w:rsidR="008120B4" w:rsidRPr="00F66670">
        <w:rPr>
          <w:rStyle w:val="Hyperlink"/>
          <w:noProof/>
        </w:rPr>
        <w:fldChar w:fldCharType="begin"/>
      </w:r>
      <w:r w:rsidR="008120B4" w:rsidRPr="00F66670">
        <w:rPr>
          <w:rStyle w:val="Hyperlink"/>
          <w:noProof/>
        </w:rPr>
        <w:instrText xml:space="preserve"> </w:instrText>
      </w:r>
      <w:r w:rsidR="008120B4">
        <w:rPr>
          <w:noProof/>
        </w:rPr>
        <w:instrText>HYPERLINK \l "_Toc10059546"</w:instrText>
      </w:r>
      <w:r w:rsidR="008120B4" w:rsidRPr="00F66670">
        <w:rPr>
          <w:rStyle w:val="Hyperlink"/>
          <w:noProof/>
        </w:rPr>
        <w:instrText xml:space="preserve"> </w:instrText>
      </w:r>
      <w:r w:rsidR="008120B4" w:rsidRPr="00F66670">
        <w:rPr>
          <w:rStyle w:val="Hyperlink"/>
          <w:noProof/>
        </w:rPr>
      </w:r>
      <w:r w:rsidR="008120B4" w:rsidRPr="00F66670">
        <w:rPr>
          <w:rStyle w:val="Hyperlink"/>
          <w:noProof/>
        </w:rPr>
        <w:fldChar w:fldCharType="separate"/>
      </w:r>
      <w:r w:rsidR="008120B4" w:rsidRPr="00F66670">
        <w:rPr>
          <w:rStyle w:val="Hyperlink"/>
          <w:noProof/>
          <w:lang w:val="en-US"/>
        </w:rPr>
        <w:t>1.</w:t>
      </w:r>
      <w:r w:rsidR="008120B4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="008120B4" w:rsidRPr="00F66670">
        <w:rPr>
          <w:rStyle w:val="Hyperlink"/>
          <w:noProof/>
          <w:lang w:val="en-US"/>
        </w:rPr>
        <w:t>Kiến trúc hệ thống</w:t>
      </w:r>
      <w:r w:rsidR="008120B4">
        <w:rPr>
          <w:noProof/>
          <w:webHidden/>
        </w:rPr>
        <w:tab/>
      </w:r>
      <w:r w:rsidR="008120B4">
        <w:rPr>
          <w:noProof/>
          <w:webHidden/>
        </w:rPr>
        <w:fldChar w:fldCharType="begin"/>
      </w:r>
      <w:r w:rsidR="008120B4">
        <w:rPr>
          <w:noProof/>
          <w:webHidden/>
        </w:rPr>
        <w:instrText xml:space="preserve"> PAGEREF _Toc10059546 \h </w:instrText>
      </w:r>
      <w:r w:rsidR="008120B4">
        <w:rPr>
          <w:noProof/>
          <w:webHidden/>
        </w:rPr>
      </w:r>
      <w:r w:rsidR="008120B4">
        <w:rPr>
          <w:noProof/>
          <w:webHidden/>
        </w:rPr>
        <w:fldChar w:fldCharType="separate"/>
      </w:r>
      <w:r w:rsidR="008120B4">
        <w:rPr>
          <w:noProof/>
          <w:webHidden/>
        </w:rPr>
        <w:t>3</w:t>
      </w:r>
      <w:r w:rsidR="008120B4">
        <w:rPr>
          <w:noProof/>
          <w:webHidden/>
        </w:rPr>
        <w:fldChar w:fldCharType="end"/>
      </w:r>
      <w:r w:rsidR="008120B4" w:rsidRPr="00F66670">
        <w:rPr>
          <w:rStyle w:val="Hyperlink"/>
          <w:noProof/>
        </w:rPr>
        <w:fldChar w:fldCharType="end"/>
      </w:r>
    </w:p>
    <w:p w14:paraId="71F7ED16" w14:textId="47416C27" w:rsidR="008120B4" w:rsidRDefault="00812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059547" w:history="1">
        <w:r w:rsidRPr="00F6667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6670">
          <w:rPr>
            <w:rStyle w:val="Hyperlink"/>
            <w:noProof/>
          </w:rPr>
          <w:t>Mô tả chi tiết từng thành phần trong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0A7E5B" w14:textId="15AB6FBC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E9E1C75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22A4C11" w14:textId="2C236260" w:rsidR="00CA75F9" w:rsidRPr="00E07462" w:rsidRDefault="00CA75F9" w:rsidP="00E07462">
      <w:pPr>
        <w:pStyle w:val="Heading1"/>
        <w:spacing w:line="360" w:lineRule="auto"/>
        <w:jc w:val="both"/>
        <w:rPr>
          <w:lang w:val="en-US"/>
        </w:rPr>
      </w:pPr>
      <w:bookmarkStart w:id="1" w:name="_Toc176927905"/>
      <w:bookmarkStart w:id="2" w:name="_Toc10059546"/>
      <w:r>
        <w:rPr>
          <w:lang w:val="en-US"/>
        </w:rPr>
        <w:lastRenderedPageBreak/>
        <w:t>Kiến trúc hệ thống</w:t>
      </w:r>
      <w:bookmarkEnd w:id="1"/>
      <w:bookmarkEnd w:id="2"/>
    </w:p>
    <w:p w14:paraId="25DAE557" w14:textId="2ADC9F0E" w:rsidR="00BB7633" w:rsidRDefault="00FB79BA" w:rsidP="00CA75F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94D20" wp14:editId="7C823949">
            <wp:extent cx="3276600" cy="493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38D8" w14:textId="33A5A99C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7C0849" w:rsidRPr="007C0849" w14:paraId="2B1A7C05" w14:textId="77777777" w:rsidTr="00F10F04">
        <w:tc>
          <w:tcPr>
            <w:tcW w:w="3001" w:type="dxa"/>
          </w:tcPr>
          <w:p w14:paraId="3A8D61A1" w14:textId="77777777" w:rsidR="00CA75F9" w:rsidRPr="007C0849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7C0849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5CE728F1" w14:textId="77777777" w:rsidR="00CA75F9" w:rsidRPr="007C0849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7C0849">
              <w:rPr>
                <w:b/>
                <w:szCs w:val="26"/>
              </w:rPr>
              <w:t>Diễn giải</w:t>
            </w:r>
          </w:p>
        </w:tc>
      </w:tr>
      <w:tr w:rsidR="007C0849" w:rsidRPr="007C0849" w14:paraId="7C39BF6D" w14:textId="77777777" w:rsidTr="00F10F04">
        <w:tc>
          <w:tcPr>
            <w:tcW w:w="3001" w:type="dxa"/>
          </w:tcPr>
          <w:p w14:paraId="321496D2" w14:textId="7638428F" w:rsidR="00CA75F9" w:rsidRPr="007C0849" w:rsidRDefault="00BB7633" w:rsidP="00F10F04">
            <w:pPr>
              <w:spacing w:line="240" w:lineRule="auto"/>
              <w:rPr>
                <w:szCs w:val="26"/>
                <w:lang w:val="en-US"/>
              </w:rPr>
            </w:pPr>
            <w:r w:rsidRPr="007C0849">
              <w:rPr>
                <w:szCs w:val="26"/>
                <w:lang w:val="en-US"/>
              </w:rPr>
              <w:t>User interface</w:t>
            </w:r>
          </w:p>
        </w:tc>
        <w:tc>
          <w:tcPr>
            <w:tcW w:w="6179" w:type="dxa"/>
          </w:tcPr>
          <w:p w14:paraId="5AEAC94F" w14:textId="356A616B" w:rsidR="00CA75F9" w:rsidRPr="007C0849" w:rsidRDefault="00BB7633" w:rsidP="00F10F04">
            <w:pPr>
              <w:spacing w:line="240" w:lineRule="auto"/>
              <w:rPr>
                <w:szCs w:val="26"/>
              </w:rPr>
            </w:pPr>
            <w:r w:rsidRPr="007C0849">
              <w:rPr>
                <w:szCs w:val="26"/>
                <w:lang w:val="en-US"/>
              </w:rPr>
              <w:t>Giao diện</w:t>
            </w:r>
            <w:r w:rsidRPr="007C0849">
              <w:rPr>
                <w:szCs w:val="26"/>
              </w:rPr>
              <w:t xml:space="preserve"> cho người dùng</w:t>
            </w:r>
          </w:p>
        </w:tc>
      </w:tr>
      <w:tr w:rsidR="007C0849" w:rsidRPr="007C0849" w14:paraId="253EB1CE" w14:textId="77777777" w:rsidTr="00F10F04">
        <w:tc>
          <w:tcPr>
            <w:tcW w:w="3001" w:type="dxa"/>
          </w:tcPr>
          <w:p w14:paraId="4E71AFBC" w14:textId="55A9A0B5" w:rsidR="00CA75F9" w:rsidRPr="00DA37CE" w:rsidRDefault="00DA37CE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Business Logic Layer</w:t>
            </w:r>
          </w:p>
        </w:tc>
        <w:tc>
          <w:tcPr>
            <w:tcW w:w="6179" w:type="dxa"/>
          </w:tcPr>
          <w:p w14:paraId="7A6F91F1" w14:textId="369D5580" w:rsidR="00CA75F9" w:rsidRPr="00DA37CE" w:rsidRDefault="00DA37CE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lí các nghiệp vụ người dùng</w:t>
            </w:r>
          </w:p>
        </w:tc>
      </w:tr>
      <w:tr w:rsidR="007C0849" w:rsidRPr="007C0849" w14:paraId="5A2979C7" w14:textId="77777777" w:rsidTr="00F10F04">
        <w:tc>
          <w:tcPr>
            <w:tcW w:w="3001" w:type="dxa"/>
          </w:tcPr>
          <w:p w14:paraId="7137EAFF" w14:textId="244D1291" w:rsidR="00CA75F9" w:rsidRPr="00DA37CE" w:rsidRDefault="00DA37CE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Data Access Layer</w:t>
            </w:r>
          </w:p>
        </w:tc>
        <w:tc>
          <w:tcPr>
            <w:tcW w:w="6179" w:type="dxa"/>
          </w:tcPr>
          <w:p w14:paraId="093F3D90" w14:textId="69FA5F73" w:rsidR="00CA75F9" w:rsidRPr="00DA37CE" w:rsidRDefault="00DA37CE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lí tương tác với CSDL</w:t>
            </w:r>
          </w:p>
        </w:tc>
      </w:tr>
      <w:tr w:rsidR="007C0849" w:rsidRPr="007C0849" w14:paraId="735DD7E0" w14:textId="77777777" w:rsidTr="00F10F04">
        <w:tc>
          <w:tcPr>
            <w:tcW w:w="3001" w:type="dxa"/>
          </w:tcPr>
          <w:p w14:paraId="0431B78A" w14:textId="1ECBCB94" w:rsidR="00CA75F9" w:rsidRPr="00B95305" w:rsidRDefault="00B95305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Data Transfer Object Layer</w:t>
            </w:r>
          </w:p>
        </w:tc>
        <w:tc>
          <w:tcPr>
            <w:tcW w:w="6179" w:type="dxa"/>
          </w:tcPr>
          <w:p w14:paraId="025AE05C" w14:textId="5C4429B5" w:rsidR="00CA75F9" w:rsidRPr="007C0849" w:rsidRDefault="00FF021F" w:rsidP="00F10F04">
            <w:pPr>
              <w:spacing w:line="240" w:lineRule="auto"/>
              <w:rPr>
                <w:szCs w:val="26"/>
              </w:rPr>
            </w:pPr>
            <w:r w:rsidRPr="007C0849">
              <w:rPr>
                <w:szCs w:val="26"/>
              </w:rPr>
              <w:t>Hệ thống database thao tác dữ liệu</w:t>
            </w:r>
          </w:p>
        </w:tc>
      </w:tr>
      <w:tr w:rsidR="00FB79BA" w:rsidRPr="007C0849" w14:paraId="70547D1E" w14:textId="77777777" w:rsidTr="00F10F04">
        <w:tc>
          <w:tcPr>
            <w:tcW w:w="3001" w:type="dxa"/>
          </w:tcPr>
          <w:p w14:paraId="0874F21A" w14:textId="55BE7E50" w:rsidR="00FB79BA" w:rsidRDefault="00FB79BA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Database</w:t>
            </w:r>
          </w:p>
        </w:tc>
        <w:tc>
          <w:tcPr>
            <w:tcW w:w="6179" w:type="dxa"/>
          </w:tcPr>
          <w:p w14:paraId="09788A0B" w14:textId="699D940B" w:rsidR="00FB79BA" w:rsidRPr="00FB79BA" w:rsidRDefault="00FB79BA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Cơ sở dữ liệu</w:t>
            </w:r>
          </w:p>
        </w:tc>
      </w:tr>
    </w:tbl>
    <w:p w14:paraId="722F9DE4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10059547"/>
      <w:r w:rsidRPr="008846F1">
        <w:lastRenderedPageBreak/>
        <w:t>Mô tả chi tiết từng thành phần trong hệ thống</w:t>
      </w:r>
      <w:bookmarkEnd w:id="3"/>
      <w:bookmarkEnd w:id="4"/>
    </w:p>
    <w:p w14:paraId="13D57359" w14:textId="284E44A6" w:rsidR="00CA75F9" w:rsidRDefault="00DA6FE4" w:rsidP="00CA75F9">
      <w:r>
        <w:rPr>
          <w:noProof/>
        </w:rPr>
        <w:drawing>
          <wp:inline distT="0" distB="0" distL="0" distR="0" wp14:anchorId="3035E11A" wp14:editId="1E097AD3">
            <wp:extent cx="5048250" cy="202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48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DA6FE4" w:rsidRPr="00DA6FE4" w14:paraId="60CD2EB3" w14:textId="77777777" w:rsidTr="00DA6FE4">
        <w:tc>
          <w:tcPr>
            <w:tcW w:w="2951" w:type="dxa"/>
          </w:tcPr>
          <w:p w14:paraId="494AC072" w14:textId="77777777" w:rsidR="00DA6FE4" w:rsidRPr="00DA6FE4" w:rsidRDefault="00DA6FE4" w:rsidP="00DA6FE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DA6FE4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92" w:type="dxa"/>
          </w:tcPr>
          <w:p w14:paraId="53C5A80F" w14:textId="77777777" w:rsidR="00DA6FE4" w:rsidRPr="00DA6FE4" w:rsidRDefault="00DA6FE4" w:rsidP="00DA6FE4">
            <w:pPr>
              <w:spacing w:line="240" w:lineRule="auto"/>
              <w:jc w:val="center"/>
              <w:rPr>
                <w:b/>
                <w:szCs w:val="26"/>
              </w:rPr>
            </w:pPr>
            <w:r w:rsidRPr="00DA6FE4">
              <w:rPr>
                <w:b/>
                <w:szCs w:val="26"/>
              </w:rPr>
              <w:t>Diễn giải</w:t>
            </w:r>
          </w:p>
        </w:tc>
      </w:tr>
      <w:tr w:rsidR="00DA6FE4" w:rsidRPr="00DA6FE4" w14:paraId="328AC657" w14:textId="77777777" w:rsidTr="00DA6FE4">
        <w:tc>
          <w:tcPr>
            <w:tcW w:w="2951" w:type="dxa"/>
          </w:tcPr>
          <w:p w14:paraId="3A856E68" w14:textId="70504422" w:rsidR="00DA6FE4" w:rsidRPr="00DA6FE4" w:rsidRDefault="00DA6FE4" w:rsidP="00DA6FE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 Interface</w:t>
            </w:r>
          </w:p>
        </w:tc>
        <w:tc>
          <w:tcPr>
            <w:tcW w:w="6292" w:type="dxa"/>
          </w:tcPr>
          <w:p w14:paraId="2BE95C68" w14:textId="481B58BD" w:rsidR="00DA6FE4" w:rsidRPr="00DA6FE4" w:rsidRDefault="00DA6FE4" w:rsidP="00DA6FE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Giao diện người dùng</w:t>
            </w:r>
          </w:p>
        </w:tc>
      </w:tr>
      <w:tr w:rsidR="00DA6FE4" w:rsidRPr="00DA6FE4" w14:paraId="5EFB45F2" w14:textId="77777777" w:rsidTr="00DA6FE4">
        <w:tc>
          <w:tcPr>
            <w:tcW w:w="2951" w:type="dxa"/>
          </w:tcPr>
          <w:p w14:paraId="1B926515" w14:textId="00E26E79" w:rsidR="00DA6FE4" w:rsidRDefault="00DA6FE4" w:rsidP="00DA6FE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Template</w:t>
            </w:r>
          </w:p>
        </w:tc>
        <w:tc>
          <w:tcPr>
            <w:tcW w:w="6292" w:type="dxa"/>
          </w:tcPr>
          <w:p w14:paraId="5A3C865B" w14:textId="243C4940" w:rsidR="00DA6FE4" w:rsidRDefault="00DA6FE4" w:rsidP="00DA6FE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 giao diện</w:t>
            </w:r>
          </w:p>
        </w:tc>
      </w:tr>
      <w:tr w:rsidR="00DA6FE4" w:rsidRPr="00DA6FE4" w14:paraId="65EBED28" w14:textId="77777777" w:rsidTr="00DA6FE4">
        <w:tc>
          <w:tcPr>
            <w:tcW w:w="2951" w:type="dxa"/>
          </w:tcPr>
          <w:p w14:paraId="34C7DB4B" w14:textId="50D8C3C9" w:rsidR="00DA6FE4" w:rsidRDefault="00DA6FE4" w:rsidP="00DA6FE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Management</w:t>
            </w:r>
          </w:p>
        </w:tc>
        <w:tc>
          <w:tcPr>
            <w:tcW w:w="6292" w:type="dxa"/>
          </w:tcPr>
          <w:p w14:paraId="723492AD" w14:textId="302F77F7" w:rsidR="00DA6FE4" w:rsidRDefault="00DA6FE4" w:rsidP="00DA6FE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Quản lí giao diện</w:t>
            </w:r>
          </w:p>
        </w:tc>
      </w:tr>
      <w:tr w:rsidR="00DA6FE4" w:rsidRPr="00DA6FE4" w14:paraId="6BF98FC2" w14:textId="77777777" w:rsidTr="00DA6FE4">
        <w:tc>
          <w:tcPr>
            <w:tcW w:w="2951" w:type="dxa"/>
          </w:tcPr>
          <w:p w14:paraId="236F45FB" w14:textId="1CEBCE1D" w:rsidR="00DA6FE4" w:rsidRDefault="00DA6FE4" w:rsidP="00DA6FE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Personalization</w:t>
            </w:r>
          </w:p>
        </w:tc>
        <w:tc>
          <w:tcPr>
            <w:tcW w:w="6292" w:type="dxa"/>
          </w:tcPr>
          <w:p w14:paraId="7EDC7ECE" w14:textId="7D27F7F7" w:rsidR="00DA6FE4" w:rsidRDefault="00DA6FE4" w:rsidP="00DA6FE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Cá nhân hóa</w:t>
            </w:r>
          </w:p>
        </w:tc>
      </w:tr>
    </w:tbl>
    <w:p w14:paraId="5DAC5E08" w14:textId="38A04EEB" w:rsidR="00DA6FE4" w:rsidRDefault="00DA6FE4" w:rsidP="00CA75F9"/>
    <w:p w14:paraId="79006A6E" w14:textId="3A6AB1F8" w:rsidR="00DA6FE4" w:rsidRDefault="009112D8" w:rsidP="00CA75F9">
      <w:r>
        <w:rPr>
          <w:noProof/>
        </w:rPr>
        <w:drawing>
          <wp:inline distT="0" distB="0" distL="0" distR="0" wp14:anchorId="0AD88907" wp14:editId="300D7BBB">
            <wp:extent cx="4791075" cy="1838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3EF4" w14:textId="178DD189" w:rsidR="009112D8" w:rsidRDefault="009112D8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9112D8" w:rsidRPr="00DA6FE4" w14:paraId="2F807478" w14:textId="77777777" w:rsidTr="009112D8">
        <w:tc>
          <w:tcPr>
            <w:tcW w:w="2951" w:type="dxa"/>
          </w:tcPr>
          <w:p w14:paraId="1A5BACB9" w14:textId="77777777" w:rsidR="009112D8" w:rsidRPr="00DA6FE4" w:rsidRDefault="009112D8" w:rsidP="00CB7655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DA6FE4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92" w:type="dxa"/>
          </w:tcPr>
          <w:p w14:paraId="49FDFA84" w14:textId="77777777" w:rsidR="009112D8" w:rsidRPr="00DA6FE4" w:rsidRDefault="009112D8" w:rsidP="00CB7655">
            <w:pPr>
              <w:spacing w:line="240" w:lineRule="auto"/>
              <w:jc w:val="center"/>
              <w:rPr>
                <w:b/>
                <w:szCs w:val="26"/>
              </w:rPr>
            </w:pPr>
            <w:r w:rsidRPr="00DA6FE4">
              <w:rPr>
                <w:b/>
                <w:szCs w:val="26"/>
              </w:rPr>
              <w:t>Diễn giải</w:t>
            </w:r>
          </w:p>
        </w:tc>
      </w:tr>
      <w:tr w:rsidR="009112D8" w:rsidRPr="00DA6FE4" w14:paraId="3025E88B" w14:textId="77777777" w:rsidTr="009112D8">
        <w:tc>
          <w:tcPr>
            <w:tcW w:w="2951" w:type="dxa"/>
          </w:tcPr>
          <w:p w14:paraId="6E00E340" w14:textId="28AB002E" w:rsidR="009112D8" w:rsidRPr="009112D8" w:rsidRDefault="009112D8" w:rsidP="00CB765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Business Logic Layer</w:t>
            </w:r>
          </w:p>
        </w:tc>
        <w:tc>
          <w:tcPr>
            <w:tcW w:w="6292" w:type="dxa"/>
          </w:tcPr>
          <w:p w14:paraId="331B0F47" w14:textId="7D190E41" w:rsidR="009112D8" w:rsidRPr="009112D8" w:rsidRDefault="009112D8" w:rsidP="00CB765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Tầng xử lí nghiệp vụ</w:t>
            </w:r>
          </w:p>
        </w:tc>
      </w:tr>
      <w:tr w:rsidR="009112D8" w:rsidRPr="00DA6FE4" w14:paraId="47FA2563" w14:textId="77777777" w:rsidTr="009112D8">
        <w:tc>
          <w:tcPr>
            <w:tcW w:w="2951" w:type="dxa"/>
          </w:tcPr>
          <w:p w14:paraId="3AD562E3" w14:textId="024A7359" w:rsidR="009112D8" w:rsidRDefault="009112D8" w:rsidP="00CB765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Business Module</w:t>
            </w:r>
          </w:p>
        </w:tc>
        <w:tc>
          <w:tcPr>
            <w:tcW w:w="6292" w:type="dxa"/>
          </w:tcPr>
          <w:p w14:paraId="273F71B6" w14:textId="59C28356" w:rsidR="009112D8" w:rsidRDefault="009112D8" w:rsidP="00CB765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Các module cần xử lí</w:t>
            </w:r>
          </w:p>
        </w:tc>
      </w:tr>
    </w:tbl>
    <w:p w14:paraId="36AC45C5" w14:textId="16355DFA" w:rsidR="009112D8" w:rsidRDefault="009112D8" w:rsidP="00CA75F9"/>
    <w:p w14:paraId="1862EA3C" w14:textId="3E062B26" w:rsidR="009112D8" w:rsidRDefault="009112D8" w:rsidP="00CA75F9">
      <w:r>
        <w:rPr>
          <w:noProof/>
        </w:rPr>
        <w:drawing>
          <wp:inline distT="0" distB="0" distL="0" distR="0" wp14:anchorId="0DB2210E" wp14:editId="05AADE2C">
            <wp:extent cx="490537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A242" w14:textId="77777777" w:rsidR="009112D8" w:rsidRDefault="009112D8" w:rsidP="00CA75F9"/>
    <w:p w14:paraId="3E79DD98" w14:textId="77777777" w:rsidR="009112D8" w:rsidRDefault="009112D8" w:rsidP="00CA75F9"/>
    <w:p w14:paraId="38763DA6" w14:textId="77777777" w:rsidR="00DA6FE4" w:rsidRDefault="00DA6FE4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DA6FE4" w:rsidRPr="00DA6FE4" w14:paraId="56634F04" w14:textId="77777777" w:rsidTr="009112D8">
        <w:tc>
          <w:tcPr>
            <w:tcW w:w="2951" w:type="dxa"/>
          </w:tcPr>
          <w:p w14:paraId="7EB6C6D7" w14:textId="77777777" w:rsidR="00CA75F9" w:rsidRPr="00DA6FE4" w:rsidRDefault="00CA75F9" w:rsidP="00F10F0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DA6FE4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92" w:type="dxa"/>
          </w:tcPr>
          <w:p w14:paraId="44F71812" w14:textId="77777777" w:rsidR="00CA75F9" w:rsidRPr="00DA6FE4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DA6FE4">
              <w:rPr>
                <w:b/>
                <w:szCs w:val="26"/>
              </w:rPr>
              <w:t>Diễn giải</w:t>
            </w:r>
          </w:p>
        </w:tc>
      </w:tr>
      <w:tr w:rsidR="00DA6FE4" w:rsidRPr="00DA6FE4" w14:paraId="4FD0D649" w14:textId="77777777" w:rsidTr="009112D8">
        <w:tc>
          <w:tcPr>
            <w:tcW w:w="2951" w:type="dxa"/>
          </w:tcPr>
          <w:p w14:paraId="3ADB3C8C" w14:textId="7C92CFC1" w:rsidR="00CA75F9" w:rsidRPr="009112D8" w:rsidRDefault="009112D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Data Access Layer</w:t>
            </w:r>
          </w:p>
        </w:tc>
        <w:tc>
          <w:tcPr>
            <w:tcW w:w="6292" w:type="dxa"/>
          </w:tcPr>
          <w:p w14:paraId="07AE9683" w14:textId="42098DEE" w:rsidR="00CA75F9" w:rsidRPr="009112D8" w:rsidRDefault="00CA75F9" w:rsidP="00F10F04">
            <w:pPr>
              <w:spacing w:line="240" w:lineRule="auto"/>
              <w:rPr>
                <w:szCs w:val="26"/>
                <w:lang w:val="en-US"/>
              </w:rPr>
            </w:pPr>
            <w:r w:rsidRPr="00DA6FE4">
              <w:rPr>
                <w:szCs w:val="26"/>
              </w:rPr>
              <w:t>T</w:t>
            </w:r>
            <w:r w:rsidR="009112D8">
              <w:rPr>
                <w:szCs w:val="26"/>
                <w:lang w:val="en-US"/>
              </w:rPr>
              <w:t>ầng xử lí dữ liệu</w:t>
            </w:r>
          </w:p>
        </w:tc>
      </w:tr>
      <w:tr w:rsidR="009112D8" w:rsidRPr="00DA6FE4" w14:paraId="31EDF637" w14:textId="77777777" w:rsidTr="009112D8">
        <w:tc>
          <w:tcPr>
            <w:tcW w:w="2951" w:type="dxa"/>
          </w:tcPr>
          <w:p w14:paraId="1E91554A" w14:textId="00B7C078" w:rsidR="009112D8" w:rsidRDefault="009112D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Processing</w:t>
            </w:r>
          </w:p>
        </w:tc>
        <w:tc>
          <w:tcPr>
            <w:tcW w:w="6292" w:type="dxa"/>
          </w:tcPr>
          <w:p w14:paraId="4881AD9B" w14:textId="7C2CCDC4" w:rsidR="009112D8" w:rsidRPr="009112D8" w:rsidRDefault="009112D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Các nghiệp vụ xử lí trước khi truy vấn</w:t>
            </w:r>
          </w:p>
        </w:tc>
      </w:tr>
      <w:tr w:rsidR="009112D8" w:rsidRPr="00DA6FE4" w14:paraId="5EF4E8CF" w14:textId="77777777" w:rsidTr="009112D8">
        <w:tc>
          <w:tcPr>
            <w:tcW w:w="2951" w:type="dxa"/>
          </w:tcPr>
          <w:p w14:paraId="7E7C75E0" w14:textId="07C9B601" w:rsidR="009112D8" w:rsidRDefault="009112D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Query</w:t>
            </w:r>
          </w:p>
        </w:tc>
        <w:tc>
          <w:tcPr>
            <w:tcW w:w="6292" w:type="dxa"/>
          </w:tcPr>
          <w:p w14:paraId="07C30073" w14:textId="5E945FE3" w:rsidR="009112D8" w:rsidRPr="009112D8" w:rsidRDefault="009112D8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vấn dữ liệu</w:t>
            </w:r>
          </w:p>
        </w:tc>
      </w:tr>
    </w:tbl>
    <w:p w14:paraId="32084F87" w14:textId="77777777" w:rsidR="00CA75F9" w:rsidRDefault="00CA75F9" w:rsidP="00CA75F9">
      <w:pPr>
        <w:rPr>
          <w:i/>
          <w:lang w:val="en-US"/>
        </w:rPr>
      </w:pPr>
    </w:p>
    <w:p w14:paraId="03DFB381" w14:textId="6CB36DAF" w:rsidR="00CA75F9" w:rsidRPr="009112D8" w:rsidRDefault="0082784C" w:rsidP="00CA75F9">
      <w:pPr>
        <w:spacing w:line="360" w:lineRule="auto"/>
        <w:jc w:val="both"/>
        <w:rPr>
          <w:b/>
          <w:color w:val="0000FF"/>
          <w:u w:val="single"/>
          <w:lang w:val="en-US"/>
        </w:rPr>
      </w:pPr>
      <w:r>
        <w:rPr>
          <w:noProof/>
        </w:rPr>
        <w:drawing>
          <wp:inline distT="0" distB="0" distL="0" distR="0" wp14:anchorId="3A83C36B" wp14:editId="6BECA8A0">
            <wp:extent cx="4686300" cy="211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82784C" w:rsidRPr="00DA6FE4" w14:paraId="4A0CA577" w14:textId="77777777" w:rsidTr="00CB7655">
        <w:tc>
          <w:tcPr>
            <w:tcW w:w="2951" w:type="dxa"/>
          </w:tcPr>
          <w:p w14:paraId="0D3D1B0E" w14:textId="77777777" w:rsidR="0082784C" w:rsidRPr="00DA6FE4" w:rsidRDefault="0082784C" w:rsidP="00CB7655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DA6FE4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92" w:type="dxa"/>
          </w:tcPr>
          <w:p w14:paraId="7C43A48D" w14:textId="77777777" w:rsidR="0082784C" w:rsidRPr="00DA6FE4" w:rsidRDefault="0082784C" w:rsidP="00CB7655">
            <w:pPr>
              <w:spacing w:line="240" w:lineRule="auto"/>
              <w:jc w:val="center"/>
              <w:rPr>
                <w:b/>
                <w:szCs w:val="26"/>
              </w:rPr>
            </w:pPr>
            <w:r w:rsidRPr="00DA6FE4">
              <w:rPr>
                <w:b/>
                <w:szCs w:val="26"/>
              </w:rPr>
              <w:t>Diễn giải</w:t>
            </w:r>
          </w:p>
        </w:tc>
      </w:tr>
      <w:tr w:rsidR="0082784C" w:rsidRPr="00DA6FE4" w14:paraId="790F0751" w14:textId="77777777" w:rsidTr="00CB7655">
        <w:tc>
          <w:tcPr>
            <w:tcW w:w="2951" w:type="dxa"/>
          </w:tcPr>
          <w:p w14:paraId="6234A3F7" w14:textId="0BCBDD31" w:rsidR="0082784C" w:rsidRPr="009112D8" w:rsidRDefault="0082784C" w:rsidP="00CB765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Data </w:t>
            </w:r>
            <w:r>
              <w:rPr>
                <w:szCs w:val="26"/>
                <w:lang w:val="en-US"/>
              </w:rPr>
              <w:t>Transfer Object Layer</w:t>
            </w:r>
          </w:p>
        </w:tc>
        <w:tc>
          <w:tcPr>
            <w:tcW w:w="6292" w:type="dxa"/>
          </w:tcPr>
          <w:p w14:paraId="18831D7D" w14:textId="16F80902" w:rsidR="0082784C" w:rsidRPr="0082784C" w:rsidRDefault="0082784C" w:rsidP="00CB765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Tầng chuyển đổi dữ liệu (dùng Entities Framework)</w:t>
            </w:r>
          </w:p>
        </w:tc>
      </w:tr>
      <w:tr w:rsidR="0082784C" w:rsidRPr="00DA6FE4" w14:paraId="4BF196FD" w14:textId="77777777" w:rsidTr="00CB7655">
        <w:tc>
          <w:tcPr>
            <w:tcW w:w="2951" w:type="dxa"/>
          </w:tcPr>
          <w:p w14:paraId="0EE12F58" w14:textId="49384271" w:rsidR="0082784C" w:rsidRDefault="0082784C" w:rsidP="00CB765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Database</w:t>
            </w:r>
          </w:p>
        </w:tc>
        <w:tc>
          <w:tcPr>
            <w:tcW w:w="6292" w:type="dxa"/>
          </w:tcPr>
          <w:p w14:paraId="6FE1FE9C" w14:textId="6F0FB10B" w:rsidR="0082784C" w:rsidRDefault="0082784C" w:rsidP="00CB7655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Cơ sở dữ liệu (SQL Server Express 2014)</w:t>
            </w:r>
          </w:p>
        </w:tc>
      </w:tr>
    </w:tbl>
    <w:p w14:paraId="0973034F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1C5295DD" w14:textId="77777777" w:rsidR="003C2F0F" w:rsidRPr="009112D8" w:rsidRDefault="003C2F0F" w:rsidP="00CA75F9">
      <w:pPr>
        <w:pStyle w:val="BodyText"/>
        <w:jc w:val="both"/>
        <w:rPr>
          <w:color w:val="0000FF"/>
          <w:lang w:val="en-US"/>
        </w:rPr>
      </w:pPr>
    </w:p>
    <w:sectPr w:rsidR="003C2F0F" w:rsidRPr="009112D8" w:rsidSect="00301562">
      <w:headerReference w:type="default" r:id="rId19"/>
      <w:footerReference w:type="default" r:id="rId2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DC736" w14:textId="77777777" w:rsidR="001A0420" w:rsidRDefault="001A0420">
      <w:r>
        <w:separator/>
      </w:r>
    </w:p>
  </w:endnote>
  <w:endnote w:type="continuationSeparator" w:id="0">
    <w:p w14:paraId="2BE12766" w14:textId="77777777" w:rsidR="001A0420" w:rsidRDefault="001A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654DB" w14:textId="77777777" w:rsidR="00F21E0A" w:rsidRDefault="00F21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D7B86" w14:textId="77777777" w:rsidR="001E5189" w:rsidRDefault="001E5189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0C1131C4" wp14:editId="0AAED544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9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027F7" w14:textId="77777777" w:rsidR="00F21E0A" w:rsidRDefault="00F21E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7778A4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930789A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408A7C9" wp14:editId="2B197C00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38F9C9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0008077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DDB51" w14:textId="77777777" w:rsidR="001A0420" w:rsidRDefault="001A0420">
      <w:r>
        <w:separator/>
      </w:r>
    </w:p>
  </w:footnote>
  <w:footnote w:type="continuationSeparator" w:id="0">
    <w:p w14:paraId="48A1823D" w14:textId="77777777" w:rsidR="001A0420" w:rsidRDefault="001A0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405A" w14:textId="77777777" w:rsidR="00F21E0A" w:rsidRDefault="00F21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0F6B0" w14:textId="77777777" w:rsidR="001E5189" w:rsidRDefault="001E5189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46D25C" wp14:editId="0700CE2B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D19A2" id="Freeform 1" o:spid="_x0000_s1026" style="position:absolute;margin-left:0;margin-top:.75pt;width:93.15pt;height:814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44F20AAF" wp14:editId="1490A4D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A4B7D8" w14:textId="77777777" w:rsidR="001E5189" w:rsidRDefault="001E5189" w:rsidP="00746ED1">
    <w:pPr>
      <w:pStyle w:val="Title"/>
      <w:rPr>
        <w:lang w:val="en-US"/>
      </w:rPr>
    </w:pPr>
  </w:p>
  <w:p w14:paraId="052DC79E" w14:textId="77777777" w:rsidR="001E5189" w:rsidRPr="003B1A2B" w:rsidRDefault="001E5189" w:rsidP="00746ED1">
    <w:pPr>
      <w:rPr>
        <w:lang w:val="en-US"/>
      </w:rPr>
    </w:pPr>
  </w:p>
  <w:p w14:paraId="484FAC79" w14:textId="77777777" w:rsidR="001E5189" w:rsidRPr="00F53DBB" w:rsidRDefault="001E5189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3988103" w14:textId="77777777" w:rsidR="001E5189" w:rsidRPr="0040293A" w:rsidRDefault="001E5189" w:rsidP="00746ED1">
    <w:pPr>
      <w:pStyle w:val="Header"/>
      <w:rPr>
        <w:rFonts w:eastAsia="Tahoma"/>
      </w:rPr>
    </w:pPr>
  </w:p>
  <w:p w14:paraId="7C9A2EDF" w14:textId="77777777" w:rsidR="001E5189" w:rsidRPr="00746ED1" w:rsidRDefault="001E5189" w:rsidP="00746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7855" w14:textId="77777777" w:rsidR="00F21E0A" w:rsidRDefault="00F21E0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1B667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F7E3101" wp14:editId="072AE7BB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0A76A69" w14:textId="77777777" w:rsidTr="008D3541">
      <w:tc>
        <w:tcPr>
          <w:tcW w:w="6623" w:type="dxa"/>
          <w:shd w:val="clear" w:color="auto" w:fill="auto"/>
        </w:tcPr>
        <w:p w14:paraId="69BF6EE6" w14:textId="61E47858" w:rsidR="00E95D0C" w:rsidRPr="00F21E0A" w:rsidRDefault="00F21E0A">
          <w:pPr>
            <w:pStyle w:val="Header"/>
            <w:rPr>
              <w:color w:val="0000FF"/>
            </w:rPr>
          </w:pPr>
          <w:r>
            <w:rPr>
              <w:color w:val="0000FF"/>
            </w:rPr>
            <w:t>Quản lý quán cafe</w:t>
          </w:r>
        </w:p>
      </w:tc>
      <w:tc>
        <w:tcPr>
          <w:tcW w:w="2845" w:type="dxa"/>
          <w:shd w:val="clear" w:color="auto" w:fill="auto"/>
        </w:tcPr>
        <w:p w14:paraId="700E5388" w14:textId="1FFE101D" w:rsidR="00E95D0C" w:rsidRPr="0009711D" w:rsidRDefault="00E95D0C">
          <w:pPr>
            <w:pStyle w:val="Header"/>
          </w:pPr>
          <w:r w:rsidRPr="008D3541">
            <w:rPr>
              <w:lang w:val="en-US"/>
            </w:rPr>
            <w:t xml:space="preserve">Phiên bản: </w:t>
          </w:r>
          <w:r w:rsidR="0009711D">
            <w:t>1.0</w:t>
          </w:r>
        </w:p>
      </w:tc>
    </w:tr>
    <w:tr w:rsidR="00E95D0C" w14:paraId="23A164CE" w14:textId="77777777" w:rsidTr="008D3541">
      <w:tc>
        <w:tcPr>
          <w:tcW w:w="6623" w:type="dxa"/>
          <w:shd w:val="clear" w:color="auto" w:fill="auto"/>
        </w:tcPr>
        <w:p w14:paraId="61AA2E76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58C5497F" w14:textId="228E4A16" w:rsidR="00E95D0C" w:rsidRPr="0009711D" w:rsidRDefault="00E95D0C">
          <w:pPr>
            <w:pStyle w:val="Header"/>
          </w:pPr>
          <w:r w:rsidRPr="008D3541">
            <w:rPr>
              <w:lang w:val="en-US"/>
            </w:rPr>
            <w:t xml:space="preserve">Ngày: </w:t>
          </w:r>
          <w:r w:rsidR="0009711D">
            <w:t>29</w:t>
          </w:r>
          <w:r w:rsidR="00BD294F">
            <w:t>/</w:t>
          </w:r>
          <w:r w:rsidR="0009711D">
            <w:t>0</w:t>
          </w:r>
          <w:r w:rsidR="00BD294F">
            <w:t>5/</w:t>
          </w:r>
          <w:r w:rsidR="0009711D">
            <w:t>2019</w:t>
          </w:r>
        </w:p>
      </w:tc>
    </w:tr>
  </w:tbl>
  <w:p w14:paraId="01A4FA3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9711D"/>
    <w:rsid w:val="000C0CA8"/>
    <w:rsid w:val="000E5598"/>
    <w:rsid w:val="00105AEB"/>
    <w:rsid w:val="001A0420"/>
    <w:rsid w:val="001E5189"/>
    <w:rsid w:val="00213ECB"/>
    <w:rsid w:val="002160F2"/>
    <w:rsid w:val="00221A67"/>
    <w:rsid w:val="00245A0A"/>
    <w:rsid w:val="00265BF1"/>
    <w:rsid w:val="0029540B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1061B"/>
    <w:rsid w:val="005802A5"/>
    <w:rsid w:val="0060493B"/>
    <w:rsid w:val="006257BE"/>
    <w:rsid w:val="0064329D"/>
    <w:rsid w:val="00660F41"/>
    <w:rsid w:val="006855DC"/>
    <w:rsid w:val="006B6CC6"/>
    <w:rsid w:val="006E420F"/>
    <w:rsid w:val="006E56E2"/>
    <w:rsid w:val="006F09CE"/>
    <w:rsid w:val="007338F6"/>
    <w:rsid w:val="007A1DE8"/>
    <w:rsid w:val="007C0849"/>
    <w:rsid w:val="007F21C9"/>
    <w:rsid w:val="008120B4"/>
    <w:rsid w:val="008243D9"/>
    <w:rsid w:val="0082784C"/>
    <w:rsid w:val="008D3541"/>
    <w:rsid w:val="009112D8"/>
    <w:rsid w:val="00984338"/>
    <w:rsid w:val="0099744F"/>
    <w:rsid w:val="009B2AFC"/>
    <w:rsid w:val="009F47F5"/>
    <w:rsid w:val="00A23833"/>
    <w:rsid w:val="00A544E7"/>
    <w:rsid w:val="00A638EF"/>
    <w:rsid w:val="00AA1DC7"/>
    <w:rsid w:val="00B871C5"/>
    <w:rsid w:val="00B900D4"/>
    <w:rsid w:val="00B95305"/>
    <w:rsid w:val="00BB5444"/>
    <w:rsid w:val="00BB7633"/>
    <w:rsid w:val="00BD294F"/>
    <w:rsid w:val="00C14AB8"/>
    <w:rsid w:val="00C74D6D"/>
    <w:rsid w:val="00CA52C8"/>
    <w:rsid w:val="00CA75F9"/>
    <w:rsid w:val="00D234F3"/>
    <w:rsid w:val="00D328EA"/>
    <w:rsid w:val="00DA2A6D"/>
    <w:rsid w:val="00DA37CE"/>
    <w:rsid w:val="00DA6FE4"/>
    <w:rsid w:val="00DC363E"/>
    <w:rsid w:val="00DD57E3"/>
    <w:rsid w:val="00E07462"/>
    <w:rsid w:val="00E95D0C"/>
    <w:rsid w:val="00F17C43"/>
    <w:rsid w:val="00F21E0A"/>
    <w:rsid w:val="00F44AA4"/>
    <w:rsid w:val="00F93BD1"/>
    <w:rsid w:val="00FA2327"/>
    <w:rsid w:val="00FB11F2"/>
    <w:rsid w:val="00FB3FFD"/>
    <w:rsid w:val="00FB79BA"/>
    <w:rsid w:val="00FD16BA"/>
    <w:rsid w:val="00F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BF92C6"/>
  <w15:docId w15:val="{3AC43722-2B24-5B4C-A2D9-07BE6833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ECB7D-68B1-4FC2-8100-14841003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77</TotalTime>
  <Pages>6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1411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26</cp:revision>
  <cp:lastPrinted>2013-12-07T15:58:00Z</cp:lastPrinted>
  <dcterms:created xsi:type="dcterms:W3CDTF">2013-10-13T11:17:00Z</dcterms:created>
  <dcterms:modified xsi:type="dcterms:W3CDTF">2019-05-29T14:58:00Z</dcterms:modified>
</cp:coreProperties>
</file>