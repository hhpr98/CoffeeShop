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64A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86FB6C7" w14:textId="77777777" w:rsidR="0037628A" w:rsidRDefault="0037628A" w:rsidP="0037628A">
      <w:pPr>
        <w:rPr>
          <w:lang w:val="en-US"/>
        </w:rPr>
      </w:pPr>
    </w:p>
    <w:p w14:paraId="50C3C9E8" w14:textId="77777777" w:rsidR="0037628A" w:rsidRPr="003548A8" w:rsidRDefault="0037628A" w:rsidP="0037628A">
      <w:pPr>
        <w:rPr>
          <w:lang w:val="en-US"/>
        </w:rPr>
      </w:pPr>
    </w:p>
    <w:p w14:paraId="0225AC6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A541DE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80BCDA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7DD935A" w14:textId="3EF3046A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A705E">
        <w:rPr>
          <w:color w:val="0000FF"/>
          <w:lang w:val="en-US"/>
        </w:rPr>
        <w:t>Quản lí quán cafe</w:t>
      </w:r>
    </w:p>
    <w:p w14:paraId="1A6ABE10" w14:textId="77777777" w:rsidR="0037628A" w:rsidRPr="007A1DE8" w:rsidRDefault="0037628A" w:rsidP="0037628A">
      <w:pPr>
        <w:rPr>
          <w:lang w:val="en-US"/>
        </w:rPr>
      </w:pPr>
    </w:p>
    <w:p w14:paraId="0C0A218A" w14:textId="57752845" w:rsidR="0037628A" w:rsidRPr="00AA705E" w:rsidRDefault="0037628A" w:rsidP="0037628A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A705E"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AA705E">
        <w:rPr>
          <w:rFonts w:ascii="Arial" w:hAnsi="Arial"/>
          <w:color w:val="0000FF"/>
          <w:sz w:val="34"/>
          <w:szCs w:val="30"/>
        </w:rPr>
        <w:t>0</w:t>
      </w:r>
    </w:p>
    <w:p w14:paraId="7BB567A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795728B1" w14:textId="77777777" w:rsidR="0037628A" w:rsidRDefault="0037628A" w:rsidP="0037628A">
      <w:pPr>
        <w:rPr>
          <w:lang w:val="en-US"/>
        </w:rPr>
      </w:pPr>
    </w:p>
    <w:p w14:paraId="1FC10E35" w14:textId="77777777" w:rsidR="0037628A" w:rsidRDefault="0037628A" w:rsidP="0037628A">
      <w:pPr>
        <w:rPr>
          <w:lang w:val="en-US"/>
        </w:rPr>
      </w:pPr>
    </w:p>
    <w:p w14:paraId="4C4ABD20" w14:textId="77777777" w:rsidR="0037628A" w:rsidRDefault="0037628A" w:rsidP="0037628A">
      <w:pPr>
        <w:rPr>
          <w:lang w:val="en-US"/>
        </w:rPr>
      </w:pPr>
    </w:p>
    <w:p w14:paraId="6A466577" w14:textId="77777777" w:rsidR="0037628A" w:rsidRDefault="0037628A" w:rsidP="0037628A">
      <w:pPr>
        <w:rPr>
          <w:lang w:val="en-US"/>
        </w:rPr>
      </w:pPr>
    </w:p>
    <w:p w14:paraId="29AF7533" w14:textId="77777777" w:rsidR="0037628A" w:rsidRDefault="0037628A" w:rsidP="0037628A">
      <w:pPr>
        <w:rPr>
          <w:lang w:val="en-US"/>
        </w:rPr>
      </w:pPr>
    </w:p>
    <w:p w14:paraId="4B2FFFBE" w14:textId="77777777" w:rsidR="0037628A" w:rsidRDefault="0037628A" w:rsidP="0037628A">
      <w:pPr>
        <w:rPr>
          <w:lang w:val="en-US"/>
        </w:rPr>
      </w:pPr>
    </w:p>
    <w:p w14:paraId="0B72EA2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28E8522" w14:textId="7F4B22E7" w:rsidR="0037628A" w:rsidRPr="005B5DFD" w:rsidRDefault="005B5DFD" w:rsidP="0037628A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40963973" w14:textId="52433476" w:rsidR="0037628A" w:rsidRPr="005B5DFD" w:rsidRDefault="005B5DFD" w:rsidP="0037628A">
      <w:pPr>
        <w:jc w:val="center"/>
        <w:rPr>
          <w:sz w:val="30"/>
          <w:szCs w:val="30"/>
        </w:rPr>
        <w:sectPr w:rsidR="0037628A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E26D149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237B590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46D0695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193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82B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02B9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B3D3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7969285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4FCBA" w14:textId="5734D30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17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04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</w:rPr>
              <w:t>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03D2A" w14:textId="18C5E45D" w:rsidR="0037628A" w:rsidRPr="002238FA" w:rsidRDefault="002238FA" w:rsidP="00565DF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76D0B" w14:textId="73D309F3" w:rsidR="0037628A" w:rsidRPr="002238FA" w:rsidRDefault="002238FA" w:rsidP="002238F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Hồ sơ 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46517" w14:textId="77777777" w:rsidR="0037628A" w:rsidRDefault="002238FA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  <w:p w14:paraId="289F1158" w14:textId="26C6C2E8" w:rsidR="00806764" w:rsidRPr="002238FA" w:rsidRDefault="00806764" w:rsidP="00565DFE">
            <w:pPr>
              <w:keepLines/>
              <w:spacing w:after="120"/>
              <w:jc w:val="both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7A1DE8" w:rsidRPr="007A1DE8" w14:paraId="45E995E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DADD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2939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46E6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B625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6600E5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8C0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722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765C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884E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7CABC7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36A8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F8E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FBE7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ACCA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7AD4D91" w14:textId="77777777" w:rsidR="007A1DE8" w:rsidRDefault="007A1DE8">
      <w:pPr>
        <w:pStyle w:val="Title"/>
        <w:jc w:val="both"/>
        <w:rPr>
          <w:lang w:val="en-US"/>
        </w:rPr>
      </w:pPr>
    </w:p>
    <w:p w14:paraId="5E859049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44ADCF2C" w14:textId="53D979D9" w:rsidR="00937329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431285" w:history="1">
        <w:r w:rsidR="00937329" w:rsidRPr="001409DC">
          <w:rPr>
            <w:rStyle w:val="Hyperlink"/>
            <w:noProof/>
          </w:rPr>
          <w:t>1.</w:t>
        </w:r>
        <w:r w:rsidR="0093732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37329" w:rsidRPr="001409DC">
          <w:rPr>
            <w:rStyle w:val="Hyperlink"/>
            <w:noProof/>
          </w:rPr>
          <w:t xml:space="preserve">Sơ đồ lớp </w:t>
        </w:r>
        <w:r w:rsidR="00937329" w:rsidRPr="001409DC">
          <w:rPr>
            <w:rStyle w:val="Hyperlink"/>
            <w:noProof/>
            <w:lang w:val="en-US"/>
          </w:rPr>
          <w:t>(</w:t>
        </w:r>
        <w:r w:rsidR="00937329" w:rsidRPr="001409DC">
          <w:rPr>
            <w:rStyle w:val="Hyperlink"/>
            <w:noProof/>
          </w:rPr>
          <w:t>mức phân tích</w:t>
        </w:r>
        <w:r w:rsidR="00937329" w:rsidRPr="001409DC">
          <w:rPr>
            <w:rStyle w:val="Hyperlink"/>
            <w:noProof/>
            <w:lang w:val="en-US"/>
          </w:rPr>
          <w:t>)</w:t>
        </w:r>
        <w:r w:rsidR="00937329">
          <w:rPr>
            <w:noProof/>
            <w:webHidden/>
          </w:rPr>
          <w:tab/>
        </w:r>
        <w:r w:rsidR="00937329">
          <w:rPr>
            <w:noProof/>
            <w:webHidden/>
          </w:rPr>
          <w:fldChar w:fldCharType="begin"/>
        </w:r>
        <w:r w:rsidR="00937329">
          <w:rPr>
            <w:noProof/>
            <w:webHidden/>
          </w:rPr>
          <w:instrText xml:space="preserve"> PAGEREF _Toc6431285 \h </w:instrText>
        </w:r>
        <w:r w:rsidR="00937329">
          <w:rPr>
            <w:noProof/>
            <w:webHidden/>
          </w:rPr>
        </w:r>
        <w:r w:rsidR="00937329">
          <w:rPr>
            <w:noProof/>
            <w:webHidden/>
          </w:rPr>
          <w:fldChar w:fldCharType="separate"/>
        </w:r>
        <w:r w:rsidR="00937329">
          <w:rPr>
            <w:noProof/>
            <w:webHidden/>
          </w:rPr>
          <w:t>3</w:t>
        </w:r>
        <w:r w:rsidR="00937329">
          <w:rPr>
            <w:noProof/>
            <w:webHidden/>
          </w:rPr>
          <w:fldChar w:fldCharType="end"/>
        </w:r>
      </w:hyperlink>
    </w:p>
    <w:p w14:paraId="5AF1B35C" w14:textId="29BE6074" w:rsidR="00937329" w:rsidRDefault="00937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6" w:history="1">
        <w:r w:rsidRPr="001409DC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409DC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7AAB3D" w14:textId="57F7AD0C" w:rsidR="00937329" w:rsidRDefault="00937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7" w:history="1">
        <w:r w:rsidRPr="001409D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409DC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07FC54" w14:textId="38208BAF" w:rsidR="00937329" w:rsidRDefault="0093732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8" w:history="1">
        <w:r w:rsidRPr="001409DC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409DC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68130F" w14:textId="736D2B23" w:rsidR="00937329" w:rsidRDefault="009373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431289" w:history="1">
        <w:r w:rsidRPr="001409D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1409DC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696CDFD9" w14:textId="182E563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0D48364" w14:textId="77777777"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643128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14:paraId="43C15AF6" w14:textId="77777777" w:rsidR="00FD06E2" w:rsidRDefault="00FD06E2" w:rsidP="00FD06E2">
      <w:pPr>
        <w:pStyle w:val="Heading2"/>
        <w:rPr>
          <w:lang w:val="en-US"/>
        </w:rPr>
      </w:pPr>
      <w:bookmarkStart w:id="3" w:name="_Toc643128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14:paraId="0718EA64" w14:textId="470C7076" w:rsidR="002238FA" w:rsidRDefault="002159CB" w:rsidP="00FD06E2">
      <w:pPr>
        <w:spacing w:line="360" w:lineRule="auto"/>
        <w:rPr>
          <w:color w:val="0000FF"/>
          <w:lang w:val="en-US"/>
        </w:rPr>
      </w:pPr>
      <w:r>
        <w:rPr>
          <w:noProof/>
        </w:rPr>
        <w:drawing>
          <wp:inline distT="0" distB="0" distL="0" distR="0" wp14:anchorId="16E1726A" wp14:editId="4BD7ABD8">
            <wp:extent cx="5732145" cy="53549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C11B" w14:textId="727E213B" w:rsidR="002238FA" w:rsidRPr="002238FA" w:rsidRDefault="002238FA" w:rsidP="002238FA">
      <w:pPr>
        <w:spacing w:line="360" w:lineRule="auto"/>
        <w:jc w:val="center"/>
        <w:rPr>
          <w:b/>
          <w:color w:val="0070C0"/>
          <w:sz w:val="28"/>
          <w:szCs w:val="28"/>
        </w:rPr>
      </w:pPr>
      <w:r w:rsidRPr="002238FA">
        <w:rPr>
          <w:b/>
          <w:color w:val="0070C0"/>
          <w:sz w:val="28"/>
          <w:szCs w:val="28"/>
        </w:rPr>
        <w:t>Sơ đồ lớp cho quản lý quán cafe</w:t>
      </w:r>
    </w:p>
    <w:p w14:paraId="0DED4636" w14:textId="77777777" w:rsidR="00FD06E2" w:rsidRDefault="00FD06E2" w:rsidP="00FD06E2">
      <w:pPr>
        <w:pStyle w:val="Heading2"/>
      </w:pPr>
      <w:bookmarkStart w:id="4" w:name="_Toc643128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15A40F" w14:textId="77777777">
        <w:tc>
          <w:tcPr>
            <w:tcW w:w="801" w:type="dxa"/>
          </w:tcPr>
          <w:p w14:paraId="62AB418F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5EFEF0C6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7567D65C" w14:textId="77777777" w:rsidR="00FD06E2" w:rsidRDefault="00FD06E2" w:rsidP="002B6F45">
            <w:pPr>
              <w:pStyle w:val="BodyText"/>
              <w:spacing w:after="0"/>
              <w:jc w:val="center"/>
            </w:pPr>
            <w:r>
              <w:t>Loại</w:t>
            </w:r>
          </w:p>
        </w:tc>
        <w:tc>
          <w:tcPr>
            <w:tcW w:w="3847" w:type="dxa"/>
          </w:tcPr>
          <w:p w14:paraId="2B977FFC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4018B9C4" w14:textId="77777777">
        <w:tc>
          <w:tcPr>
            <w:tcW w:w="801" w:type="dxa"/>
          </w:tcPr>
          <w:p w14:paraId="4F43D885" w14:textId="6BCDC1E7" w:rsidR="00FD06E2" w:rsidRDefault="002238FA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110" w:type="dxa"/>
          </w:tcPr>
          <w:p w14:paraId="78D656EE" w14:textId="5F88DDE2" w:rsidR="00FD06E2" w:rsidRDefault="009949F7" w:rsidP="00FD06E2">
            <w:pPr>
              <w:pStyle w:val="BodyText"/>
              <w:spacing w:after="0"/>
            </w:pPr>
            <w:r>
              <w:t>Thức uống</w:t>
            </w:r>
          </w:p>
        </w:tc>
        <w:tc>
          <w:tcPr>
            <w:tcW w:w="2110" w:type="dxa"/>
          </w:tcPr>
          <w:p w14:paraId="51D1E8E3" w14:textId="1704EB69" w:rsidR="00FD06E2" w:rsidRDefault="00806764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CE03330" w14:textId="53D3F16B" w:rsidR="009949F7" w:rsidRDefault="009949F7" w:rsidP="00FD06E2">
            <w:pPr>
              <w:pStyle w:val="BodyText"/>
              <w:spacing w:after="0"/>
            </w:pPr>
            <w:r>
              <w:t>Đối tượng chứa thông tin các loại thức uống có trong cửa hàng</w:t>
            </w:r>
          </w:p>
        </w:tc>
      </w:tr>
      <w:tr w:rsidR="009949F7" w14:paraId="1D075E3A" w14:textId="77777777">
        <w:tc>
          <w:tcPr>
            <w:tcW w:w="801" w:type="dxa"/>
          </w:tcPr>
          <w:p w14:paraId="17B353D5" w14:textId="2CE53C6C" w:rsidR="009949F7" w:rsidRDefault="009949F7" w:rsidP="00FD06E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110" w:type="dxa"/>
          </w:tcPr>
          <w:p w14:paraId="55A3BEF6" w14:textId="331CE16D" w:rsidR="009949F7" w:rsidRDefault="009949F7" w:rsidP="00FD06E2">
            <w:pPr>
              <w:pStyle w:val="BodyText"/>
              <w:spacing w:after="0"/>
            </w:pPr>
            <w:r>
              <w:t>Nhóm thức uống</w:t>
            </w:r>
          </w:p>
        </w:tc>
        <w:tc>
          <w:tcPr>
            <w:tcW w:w="2110" w:type="dxa"/>
          </w:tcPr>
          <w:p w14:paraId="05E1C022" w14:textId="3ACCA850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09486E2" w14:textId="6786A700" w:rsidR="009949F7" w:rsidRDefault="009949F7" w:rsidP="00FD06E2">
            <w:pPr>
              <w:pStyle w:val="BodyText"/>
              <w:spacing w:after="0"/>
            </w:pPr>
            <w:r>
              <w:t>Gom nhóm các thức uống theo các dạng khác nhau theo cùng một đặc điểm nào đó</w:t>
            </w:r>
          </w:p>
        </w:tc>
      </w:tr>
      <w:tr w:rsidR="009949F7" w14:paraId="044D062A" w14:textId="77777777">
        <w:tc>
          <w:tcPr>
            <w:tcW w:w="801" w:type="dxa"/>
          </w:tcPr>
          <w:p w14:paraId="35A244DB" w14:textId="0E1FA2AF" w:rsidR="009949F7" w:rsidRDefault="009949F7" w:rsidP="00FD06E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110" w:type="dxa"/>
          </w:tcPr>
          <w:p w14:paraId="2D385E80" w14:textId="7A434463" w:rsidR="009949F7" w:rsidRDefault="009949F7" w:rsidP="00FD06E2">
            <w:pPr>
              <w:pStyle w:val="BodyText"/>
              <w:spacing w:after="0"/>
            </w:pPr>
            <w:r>
              <w:t>Giỏ hàng</w:t>
            </w:r>
          </w:p>
        </w:tc>
        <w:tc>
          <w:tcPr>
            <w:tcW w:w="2110" w:type="dxa"/>
          </w:tcPr>
          <w:p w14:paraId="668E1F47" w14:textId="48E9E1E7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7552CB45" w14:textId="710E443D" w:rsidR="009949F7" w:rsidRDefault="009949F7" w:rsidP="00FD06E2">
            <w:pPr>
              <w:pStyle w:val="BodyText"/>
              <w:spacing w:after="0"/>
            </w:pPr>
            <w:r>
              <w:t xml:space="preserve">Chứa các thức uống mà khách hàng </w:t>
            </w:r>
            <w:r>
              <w:lastRenderedPageBreak/>
              <w:t>muốn mua</w:t>
            </w:r>
          </w:p>
        </w:tc>
      </w:tr>
      <w:tr w:rsidR="009949F7" w14:paraId="36A605F2" w14:textId="77777777">
        <w:tc>
          <w:tcPr>
            <w:tcW w:w="801" w:type="dxa"/>
          </w:tcPr>
          <w:p w14:paraId="20804833" w14:textId="075384DF" w:rsidR="009949F7" w:rsidRDefault="009949F7" w:rsidP="00FD06E2">
            <w:pPr>
              <w:pStyle w:val="BodyText"/>
              <w:spacing w:after="0"/>
            </w:pPr>
            <w:r>
              <w:lastRenderedPageBreak/>
              <w:t>4</w:t>
            </w:r>
          </w:p>
        </w:tc>
        <w:tc>
          <w:tcPr>
            <w:tcW w:w="2110" w:type="dxa"/>
          </w:tcPr>
          <w:p w14:paraId="745E9894" w14:textId="1D89F3ED" w:rsidR="009949F7" w:rsidRDefault="009949F7" w:rsidP="00FD06E2">
            <w:pPr>
              <w:pStyle w:val="BodyText"/>
              <w:spacing w:after="0"/>
            </w:pPr>
            <w:r>
              <w:t>Chi tiết giỏ hàng</w:t>
            </w:r>
          </w:p>
        </w:tc>
        <w:tc>
          <w:tcPr>
            <w:tcW w:w="2110" w:type="dxa"/>
          </w:tcPr>
          <w:p w14:paraId="6C104D9D" w14:textId="7158409A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487E76F2" w14:textId="165A1F98" w:rsidR="009949F7" w:rsidRDefault="009949F7" w:rsidP="00FD06E2">
            <w:pPr>
              <w:pStyle w:val="BodyText"/>
              <w:spacing w:after="0"/>
            </w:pPr>
            <w:r>
              <w:t>Chứa số lượng các thức uống có mặt trong giỏ hàng</w:t>
            </w:r>
          </w:p>
        </w:tc>
      </w:tr>
      <w:tr w:rsidR="009949F7" w14:paraId="1168B0DF" w14:textId="77777777">
        <w:tc>
          <w:tcPr>
            <w:tcW w:w="801" w:type="dxa"/>
          </w:tcPr>
          <w:p w14:paraId="5C6F6E50" w14:textId="78561261" w:rsidR="009949F7" w:rsidRDefault="009949F7" w:rsidP="00FD06E2">
            <w:pPr>
              <w:pStyle w:val="BodyText"/>
              <w:spacing w:after="0"/>
            </w:pPr>
            <w:r>
              <w:t>5</w:t>
            </w:r>
          </w:p>
        </w:tc>
        <w:tc>
          <w:tcPr>
            <w:tcW w:w="2110" w:type="dxa"/>
          </w:tcPr>
          <w:p w14:paraId="39E7CBB4" w14:textId="3075E79C" w:rsidR="009949F7" w:rsidRDefault="009949F7" w:rsidP="00FD06E2">
            <w:pPr>
              <w:pStyle w:val="BodyText"/>
              <w:spacing w:after="0"/>
            </w:pPr>
            <w:r>
              <w:t>Hoá đơn</w:t>
            </w:r>
          </w:p>
        </w:tc>
        <w:tc>
          <w:tcPr>
            <w:tcW w:w="2110" w:type="dxa"/>
          </w:tcPr>
          <w:p w14:paraId="0C7E8DAA" w14:textId="07D77479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E0D5AFE" w14:textId="4DDCF85A" w:rsidR="009949F7" w:rsidRDefault="009949F7" w:rsidP="00FD06E2">
            <w:pPr>
              <w:pStyle w:val="BodyText"/>
              <w:spacing w:after="0"/>
            </w:pPr>
            <w:r>
              <w:t>Ghi lại thức uống mà các khách hàng đã mua và ghi lại doanh thu cho cửa hàng</w:t>
            </w:r>
          </w:p>
        </w:tc>
      </w:tr>
      <w:tr w:rsidR="009949F7" w14:paraId="7E63716D" w14:textId="77777777">
        <w:tc>
          <w:tcPr>
            <w:tcW w:w="801" w:type="dxa"/>
          </w:tcPr>
          <w:p w14:paraId="45F89AD9" w14:textId="480363D9" w:rsidR="009949F7" w:rsidRDefault="009949F7" w:rsidP="00FD06E2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2110" w:type="dxa"/>
          </w:tcPr>
          <w:p w14:paraId="6D595D68" w14:textId="52DBB668" w:rsidR="009949F7" w:rsidRDefault="00BD3DA5" w:rsidP="00FD06E2">
            <w:pPr>
              <w:pStyle w:val="BodyText"/>
              <w:spacing w:after="0"/>
            </w:pPr>
            <w:r>
              <w:t>Chi tiết hoá đơn</w:t>
            </w:r>
          </w:p>
        </w:tc>
        <w:tc>
          <w:tcPr>
            <w:tcW w:w="2110" w:type="dxa"/>
          </w:tcPr>
          <w:p w14:paraId="1861522C" w14:textId="053EFFCF" w:rsidR="009949F7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689A3155" w14:textId="445EC5D6" w:rsidR="00F61C75" w:rsidRDefault="00BD3DA5" w:rsidP="00FD06E2">
            <w:pPr>
              <w:pStyle w:val="BodyText"/>
              <w:spacing w:after="0"/>
            </w:pPr>
            <w:r>
              <w:t>Ghi lại số lượng các thức uống và đơn giá hiện tại của mỗi thức uống khi lập hoá đơn</w:t>
            </w:r>
          </w:p>
        </w:tc>
      </w:tr>
      <w:tr w:rsidR="00F61C75" w14:paraId="6CCB0A80" w14:textId="77777777">
        <w:tc>
          <w:tcPr>
            <w:tcW w:w="801" w:type="dxa"/>
          </w:tcPr>
          <w:p w14:paraId="29A462C6" w14:textId="02D88DF8" w:rsidR="00F61C75" w:rsidRDefault="00F61C75" w:rsidP="00FD06E2">
            <w:pPr>
              <w:pStyle w:val="BodyText"/>
              <w:spacing w:after="0"/>
            </w:pPr>
            <w:r>
              <w:t>7</w:t>
            </w:r>
          </w:p>
        </w:tc>
        <w:tc>
          <w:tcPr>
            <w:tcW w:w="2110" w:type="dxa"/>
          </w:tcPr>
          <w:p w14:paraId="226E1103" w14:textId="4B34B0CB" w:rsidR="00F61C75" w:rsidRDefault="00F61C75" w:rsidP="00FD06E2">
            <w:pPr>
              <w:pStyle w:val="BodyText"/>
              <w:spacing w:after="0"/>
            </w:pPr>
            <w:r>
              <w:t>Người quản lý</w:t>
            </w:r>
          </w:p>
        </w:tc>
        <w:tc>
          <w:tcPr>
            <w:tcW w:w="2110" w:type="dxa"/>
          </w:tcPr>
          <w:p w14:paraId="738F53B6" w14:textId="74BAC857" w:rsidR="00F61C75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5C8B7316" w14:textId="0751109B" w:rsidR="00F61C75" w:rsidRDefault="00F61C75" w:rsidP="00FD06E2">
            <w:pPr>
              <w:pStyle w:val="BodyText"/>
              <w:spacing w:after="0"/>
            </w:pPr>
            <w:r>
              <w:t>Quản lý hệ thống cửa hàng</w:t>
            </w:r>
          </w:p>
        </w:tc>
      </w:tr>
      <w:tr w:rsidR="0068266E" w14:paraId="209335DB" w14:textId="77777777">
        <w:tc>
          <w:tcPr>
            <w:tcW w:w="801" w:type="dxa"/>
          </w:tcPr>
          <w:p w14:paraId="0337F9C2" w14:textId="4A85C9EE" w:rsidR="0068266E" w:rsidRDefault="0068266E" w:rsidP="00FD06E2">
            <w:pPr>
              <w:pStyle w:val="BodyText"/>
              <w:spacing w:after="0"/>
            </w:pPr>
            <w:r>
              <w:t>8</w:t>
            </w:r>
          </w:p>
        </w:tc>
        <w:tc>
          <w:tcPr>
            <w:tcW w:w="2110" w:type="dxa"/>
          </w:tcPr>
          <w:p w14:paraId="15754AEA" w14:textId="59FB2E34" w:rsidR="0068266E" w:rsidRDefault="0068266E" w:rsidP="00FD06E2">
            <w:pPr>
              <w:pStyle w:val="BodyText"/>
              <w:spacing w:after="0"/>
            </w:pPr>
            <w:r>
              <w:t>Admin(kế thừa từ người quản lý)</w:t>
            </w:r>
          </w:p>
        </w:tc>
        <w:tc>
          <w:tcPr>
            <w:tcW w:w="2110" w:type="dxa"/>
          </w:tcPr>
          <w:p w14:paraId="4FC7B8C5" w14:textId="4EC85FCC" w:rsidR="0068266E" w:rsidRDefault="002B6F45" w:rsidP="002B6F45">
            <w:pPr>
              <w:pStyle w:val="BodyText"/>
              <w:spacing w:after="0"/>
              <w:jc w:val="center"/>
            </w:pPr>
            <w:r>
              <w:t>Interface</w:t>
            </w:r>
          </w:p>
        </w:tc>
        <w:tc>
          <w:tcPr>
            <w:tcW w:w="3847" w:type="dxa"/>
          </w:tcPr>
          <w:p w14:paraId="3C082C2B" w14:textId="0BD1AFDA" w:rsidR="0068266E" w:rsidRDefault="0068266E" w:rsidP="00FD06E2">
            <w:pPr>
              <w:pStyle w:val="BodyText"/>
              <w:spacing w:after="0"/>
            </w:pPr>
            <w:r>
              <w:t>Thực hiện các chức năng quản lí.</w:t>
            </w:r>
          </w:p>
        </w:tc>
      </w:tr>
      <w:tr w:rsidR="00F61C75" w14:paraId="412AAB2D" w14:textId="77777777">
        <w:tc>
          <w:tcPr>
            <w:tcW w:w="801" w:type="dxa"/>
          </w:tcPr>
          <w:p w14:paraId="7E361710" w14:textId="70163141" w:rsidR="00F61C75" w:rsidRDefault="0068266E" w:rsidP="00FD06E2">
            <w:pPr>
              <w:pStyle w:val="BodyText"/>
              <w:spacing w:after="0"/>
            </w:pPr>
            <w:r>
              <w:t>9</w:t>
            </w:r>
          </w:p>
        </w:tc>
        <w:tc>
          <w:tcPr>
            <w:tcW w:w="2110" w:type="dxa"/>
          </w:tcPr>
          <w:p w14:paraId="7C1FA9A2" w14:textId="56A5008B" w:rsidR="00F61C75" w:rsidRDefault="00F61C75" w:rsidP="00FD06E2">
            <w:pPr>
              <w:pStyle w:val="BodyText"/>
              <w:spacing w:after="0"/>
            </w:pPr>
            <w:r>
              <w:t>Nhân viên (kế thừa từ người quản lý)</w:t>
            </w:r>
          </w:p>
        </w:tc>
        <w:tc>
          <w:tcPr>
            <w:tcW w:w="2110" w:type="dxa"/>
          </w:tcPr>
          <w:p w14:paraId="65BBB08C" w14:textId="01FC8762" w:rsidR="00F61C75" w:rsidRDefault="002B6F45" w:rsidP="002B6F45">
            <w:pPr>
              <w:pStyle w:val="BodyText"/>
              <w:spacing w:after="0"/>
              <w:jc w:val="center"/>
            </w:pPr>
            <w:r>
              <w:t>Interface</w:t>
            </w:r>
          </w:p>
        </w:tc>
        <w:tc>
          <w:tcPr>
            <w:tcW w:w="3847" w:type="dxa"/>
          </w:tcPr>
          <w:p w14:paraId="6C70DF12" w14:textId="59CA0175" w:rsidR="00F61C75" w:rsidRDefault="0068266E" w:rsidP="00FD06E2">
            <w:pPr>
              <w:pStyle w:val="BodyText"/>
              <w:spacing w:after="0"/>
            </w:pPr>
            <w:r>
              <w:t>Thực hiện các chức năng quản lí nhưng hạn chế một số quyền hơn admin</w:t>
            </w:r>
          </w:p>
        </w:tc>
      </w:tr>
      <w:tr w:rsidR="0068266E" w14:paraId="04911FAA" w14:textId="77777777">
        <w:tc>
          <w:tcPr>
            <w:tcW w:w="801" w:type="dxa"/>
          </w:tcPr>
          <w:p w14:paraId="1F94A355" w14:textId="455ED0E9" w:rsidR="0068266E" w:rsidRDefault="0068266E" w:rsidP="00FD06E2">
            <w:pPr>
              <w:pStyle w:val="BodyText"/>
              <w:spacing w:after="0"/>
            </w:pPr>
            <w:r>
              <w:t>10</w:t>
            </w:r>
          </w:p>
        </w:tc>
        <w:tc>
          <w:tcPr>
            <w:tcW w:w="2110" w:type="dxa"/>
          </w:tcPr>
          <w:p w14:paraId="6890CD11" w14:textId="77777777" w:rsidR="0068266E" w:rsidRDefault="0068266E" w:rsidP="00FD06E2">
            <w:pPr>
              <w:pStyle w:val="BodyText"/>
              <w:spacing w:after="0"/>
            </w:pPr>
            <w:r>
              <w:t>Thống kê</w:t>
            </w:r>
          </w:p>
          <w:p w14:paraId="244AA422" w14:textId="25DD3888" w:rsidR="0071012F" w:rsidRDefault="0071012F" w:rsidP="00FD06E2">
            <w:pPr>
              <w:pStyle w:val="BodyText"/>
              <w:spacing w:after="0"/>
            </w:pPr>
            <w:r>
              <w:t>(phương thức Thống kê sẽ cài lại cho các đối tượng con)</w:t>
            </w:r>
          </w:p>
        </w:tc>
        <w:tc>
          <w:tcPr>
            <w:tcW w:w="2110" w:type="dxa"/>
          </w:tcPr>
          <w:p w14:paraId="5E87854A" w14:textId="68C3D598" w:rsidR="0068266E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10115907" w14:textId="1A4346DB" w:rsidR="0068266E" w:rsidRDefault="0068266E" w:rsidP="00FD06E2">
            <w:pPr>
              <w:pStyle w:val="BodyText"/>
              <w:spacing w:after="0"/>
            </w:pPr>
            <w:r>
              <w:t>Thống kê các thức uống nhằm kiểm tra doanh thu của cửa hàng</w:t>
            </w:r>
          </w:p>
        </w:tc>
      </w:tr>
      <w:tr w:rsidR="0068266E" w14:paraId="25CD607D" w14:textId="77777777">
        <w:tc>
          <w:tcPr>
            <w:tcW w:w="801" w:type="dxa"/>
          </w:tcPr>
          <w:p w14:paraId="6BF390A1" w14:textId="133B5085" w:rsidR="0068266E" w:rsidRDefault="0068266E" w:rsidP="00FD06E2">
            <w:pPr>
              <w:pStyle w:val="BodyText"/>
              <w:spacing w:after="0"/>
            </w:pPr>
            <w:r>
              <w:t>11</w:t>
            </w:r>
          </w:p>
        </w:tc>
        <w:tc>
          <w:tcPr>
            <w:tcW w:w="2110" w:type="dxa"/>
          </w:tcPr>
          <w:p w14:paraId="7A00708A" w14:textId="471DDF2B" w:rsidR="0068266E" w:rsidRDefault="0068266E" w:rsidP="00FD06E2">
            <w:pPr>
              <w:pStyle w:val="BodyText"/>
              <w:spacing w:after="0"/>
            </w:pPr>
            <w:r>
              <w:t>Chi tiết thống kê</w:t>
            </w:r>
          </w:p>
        </w:tc>
        <w:tc>
          <w:tcPr>
            <w:tcW w:w="2110" w:type="dxa"/>
          </w:tcPr>
          <w:p w14:paraId="7DEA484E" w14:textId="2E127E3C" w:rsidR="0068266E" w:rsidRDefault="002B6F45" w:rsidP="002B6F45">
            <w:pPr>
              <w:pStyle w:val="BodyText"/>
              <w:spacing w:after="0"/>
              <w:jc w:val="center"/>
            </w:pPr>
            <w:r>
              <w:t>Abstract</w:t>
            </w:r>
          </w:p>
        </w:tc>
        <w:tc>
          <w:tcPr>
            <w:tcW w:w="3847" w:type="dxa"/>
          </w:tcPr>
          <w:p w14:paraId="1FE4C103" w14:textId="66503862" w:rsidR="0068266E" w:rsidRDefault="0068266E" w:rsidP="00FD06E2">
            <w:pPr>
              <w:pStyle w:val="BodyText"/>
              <w:spacing w:after="0"/>
            </w:pPr>
            <w:r>
              <w:t>Cho biết các thành phần và số lượng cá thức uống theo thời gian</w:t>
            </w:r>
          </w:p>
        </w:tc>
      </w:tr>
      <w:tr w:rsidR="0068266E" w14:paraId="5C02438A" w14:textId="77777777">
        <w:tc>
          <w:tcPr>
            <w:tcW w:w="801" w:type="dxa"/>
          </w:tcPr>
          <w:p w14:paraId="29C4D730" w14:textId="59230B8C" w:rsidR="0068266E" w:rsidRDefault="0068266E" w:rsidP="00FD06E2">
            <w:pPr>
              <w:pStyle w:val="BodyText"/>
              <w:spacing w:after="0"/>
            </w:pPr>
            <w:r>
              <w:t>12</w:t>
            </w:r>
          </w:p>
        </w:tc>
        <w:tc>
          <w:tcPr>
            <w:tcW w:w="2110" w:type="dxa"/>
          </w:tcPr>
          <w:p w14:paraId="7F80267F" w14:textId="5ED33E87" w:rsidR="0068266E" w:rsidRDefault="0068266E" w:rsidP="00FD06E2">
            <w:pPr>
              <w:pStyle w:val="BodyText"/>
              <w:spacing w:after="0"/>
            </w:pPr>
            <w:r>
              <w:t>Thông kê theo tuần</w:t>
            </w:r>
            <w:r w:rsidR="0071012F">
              <w:t xml:space="preserve"> (kế thừa lớp Thống kê)</w:t>
            </w:r>
          </w:p>
        </w:tc>
        <w:tc>
          <w:tcPr>
            <w:tcW w:w="2110" w:type="dxa"/>
          </w:tcPr>
          <w:p w14:paraId="7251E313" w14:textId="0D1F0860" w:rsidR="0068266E" w:rsidRDefault="002B6F45" w:rsidP="002B6F45">
            <w:pPr>
              <w:pStyle w:val="BodyText"/>
              <w:spacing w:after="0"/>
              <w:jc w:val="center"/>
            </w:pPr>
            <w:r>
              <w:t>Interface</w:t>
            </w:r>
          </w:p>
        </w:tc>
        <w:tc>
          <w:tcPr>
            <w:tcW w:w="3847" w:type="dxa"/>
          </w:tcPr>
          <w:p w14:paraId="4A81435E" w14:textId="68D1EE2D" w:rsidR="0068266E" w:rsidRDefault="0068266E" w:rsidP="00FD06E2">
            <w:pPr>
              <w:pStyle w:val="BodyText"/>
              <w:spacing w:after="0"/>
            </w:pPr>
            <w:r>
              <w:t>Thống kê theo tuần đó các thức uống nào được bán nhiều và thấp nhất</w:t>
            </w:r>
          </w:p>
        </w:tc>
      </w:tr>
      <w:tr w:rsidR="0068266E" w14:paraId="0CC948C5" w14:textId="77777777">
        <w:tc>
          <w:tcPr>
            <w:tcW w:w="801" w:type="dxa"/>
          </w:tcPr>
          <w:p w14:paraId="067CDF86" w14:textId="1882FD62" w:rsidR="0068266E" w:rsidRDefault="0068266E" w:rsidP="00FD06E2">
            <w:pPr>
              <w:pStyle w:val="BodyText"/>
              <w:spacing w:after="0"/>
            </w:pPr>
            <w:r>
              <w:t>13</w:t>
            </w:r>
          </w:p>
        </w:tc>
        <w:tc>
          <w:tcPr>
            <w:tcW w:w="2110" w:type="dxa"/>
          </w:tcPr>
          <w:p w14:paraId="7F97C156" w14:textId="0B846DFD" w:rsidR="0068266E" w:rsidRDefault="0068266E" w:rsidP="00FD06E2">
            <w:pPr>
              <w:pStyle w:val="BodyText"/>
              <w:spacing w:after="0"/>
            </w:pPr>
            <w:r>
              <w:t>Thống kê theo tháng</w:t>
            </w:r>
            <w:r w:rsidR="0071012F">
              <w:t>(kế thừa lớp Thống kê)</w:t>
            </w:r>
          </w:p>
        </w:tc>
        <w:tc>
          <w:tcPr>
            <w:tcW w:w="2110" w:type="dxa"/>
          </w:tcPr>
          <w:p w14:paraId="7BE10024" w14:textId="7A90F715" w:rsidR="0068266E" w:rsidRDefault="002B6F45" w:rsidP="002B6F45">
            <w:pPr>
              <w:pStyle w:val="BodyText"/>
              <w:spacing w:after="0"/>
              <w:jc w:val="center"/>
            </w:pPr>
            <w:r>
              <w:t>Interface</w:t>
            </w:r>
          </w:p>
        </w:tc>
        <w:tc>
          <w:tcPr>
            <w:tcW w:w="3847" w:type="dxa"/>
          </w:tcPr>
          <w:p w14:paraId="01CF67AF" w14:textId="62ADB246" w:rsidR="0068266E" w:rsidRDefault="0068266E" w:rsidP="00FD06E2">
            <w:pPr>
              <w:pStyle w:val="BodyText"/>
              <w:spacing w:after="0"/>
            </w:pPr>
            <w:r>
              <w:t>Thống kê theo tháng để đưa ra chiến lược cho tháng tới</w:t>
            </w:r>
          </w:p>
        </w:tc>
      </w:tr>
      <w:tr w:rsidR="0068266E" w14:paraId="2E6B6E74" w14:textId="77777777">
        <w:tc>
          <w:tcPr>
            <w:tcW w:w="801" w:type="dxa"/>
          </w:tcPr>
          <w:p w14:paraId="0ED24A4D" w14:textId="7148E314" w:rsidR="0068266E" w:rsidRDefault="0068266E" w:rsidP="00FD06E2">
            <w:pPr>
              <w:pStyle w:val="BodyText"/>
              <w:spacing w:after="0"/>
            </w:pPr>
            <w:r>
              <w:t>14</w:t>
            </w:r>
          </w:p>
        </w:tc>
        <w:tc>
          <w:tcPr>
            <w:tcW w:w="2110" w:type="dxa"/>
          </w:tcPr>
          <w:p w14:paraId="34792A64" w14:textId="727C4B96" w:rsidR="0068266E" w:rsidRDefault="0068266E" w:rsidP="00FD06E2">
            <w:pPr>
              <w:pStyle w:val="BodyText"/>
              <w:spacing w:after="0"/>
            </w:pPr>
            <w:r>
              <w:t>Thống kê theo quý</w:t>
            </w:r>
            <w:r w:rsidR="0071012F">
              <w:t>(kế thừa lớp Thống kê)</w:t>
            </w:r>
          </w:p>
        </w:tc>
        <w:tc>
          <w:tcPr>
            <w:tcW w:w="2110" w:type="dxa"/>
          </w:tcPr>
          <w:p w14:paraId="275BFD92" w14:textId="2663CC6A" w:rsidR="0068266E" w:rsidRDefault="002B6F45" w:rsidP="002B6F45">
            <w:pPr>
              <w:pStyle w:val="BodyText"/>
              <w:spacing w:after="0"/>
              <w:jc w:val="center"/>
            </w:pPr>
            <w:r>
              <w:t>Interface</w:t>
            </w:r>
          </w:p>
        </w:tc>
        <w:tc>
          <w:tcPr>
            <w:tcW w:w="3847" w:type="dxa"/>
          </w:tcPr>
          <w:p w14:paraId="0F1B8935" w14:textId="66468420" w:rsidR="0068266E" w:rsidRDefault="0068266E" w:rsidP="00FD06E2">
            <w:pPr>
              <w:pStyle w:val="BodyText"/>
              <w:spacing w:after="0"/>
            </w:pPr>
            <w:r>
              <w:t>Thấy được doanh thu của thời gian ngắn trong 1 năm</w:t>
            </w:r>
          </w:p>
        </w:tc>
      </w:tr>
      <w:tr w:rsidR="0068266E" w14:paraId="70A17179" w14:textId="77777777">
        <w:tc>
          <w:tcPr>
            <w:tcW w:w="801" w:type="dxa"/>
          </w:tcPr>
          <w:p w14:paraId="23C3A8C1" w14:textId="0177D6D6" w:rsidR="0068266E" w:rsidRDefault="0068266E" w:rsidP="00FD06E2">
            <w:pPr>
              <w:pStyle w:val="BodyText"/>
              <w:spacing w:after="0"/>
            </w:pPr>
            <w:r>
              <w:t>15</w:t>
            </w:r>
          </w:p>
        </w:tc>
        <w:tc>
          <w:tcPr>
            <w:tcW w:w="2110" w:type="dxa"/>
          </w:tcPr>
          <w:p w14:paraId="242DB06F" w14:textId="256CC10A" w:rsidR="0068266E" w:rsidRDefault="0068266E" w:rsidP="00FD06E2">
            <w:pPr>
              <w:pStyle w:val="BodyText"/>
              <w:spacing w:after="0"/>
            </w:pPr>
            <w:r>
              <w:t xml:space="preserve">Thống kê theo </w:t>
            </w:r>
            <w:r>
              <w:lastRenderedPageBreak/>
              <w:t>năm</w:t>
            </w:r>
            <w:r w:rsidR="0071012F">
              <w:t>(kế thừa lớp Thống kê)</w:t>
            </w:r>
          </w:p>
        </w:tc>
        <w:tc>
          <w:tcPr>
            <w:tcW w:w="2110" w:type="dxa"/>
          </w:tcPr>
          <w:p w14:paraId="07D64E45" w14:textId="5DA5D067" w:rsidR="0068266E" w:rsidRDefault="002B6F45" w:rsidP="002B6F45">
            <w:pPr>
              <w:pStyle w:val="BodyText"/>
              <w:spacing w:after="0"/>
              <w:jc w:val="center"/>
            </w:pPr>
            <w:r>
              <w:lastRenderedPageBreak/>
              <w:t>Interface</w:t>
            </w:r>
          </w:p>
        </w:tc>
        <w:tc>
          <w:tcPr>
            <w:tcW w:w="3847" w:type="dxa"/>
          </w:tcPr>
          <w:p w14:paraId="43856C88" w14:textId="67BA07DA" w:rsidR="0068266E" w:rsidRDefault="0068266E" w:rsidP="00FD06E2">
            <w:pPr>
              <w:pStyle w:val="BodyText"/>
              <w:spacing w:after="0"/>
            </w:pPr>
            <w:r>
              <w:t xml:space="preserve">Thống kê doanh thu 1 năm qua của </w:t>
            </w:r>
            <w:r>
              <w:lastRenderedPageBreak/>
              <w:t>cửa hàng như thế nào</w:t>
            </w:r>
          </w:p>
        </w:tc>
      </w:tr>
      <w:tr w:rsidR="002159CB" w14:paraId="2BBDB2D0" w14:textId="77777777">
        <w:tc>
          <w:tcPr>
            <w:tcW w:w="801" w:type="dxa"/>
          </w:tcPr>
          <w:p w14:paraId="3F8F31C5" w14:textId="34D40F5D" w:rsidR="002159CB" w:rsidRPr="002159CB" w:rsidRDefault="002159C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110" w:type="dxa"/>
          </w:tcPr>
          <w:p w14:paraId="737529DB" w14:textId="00758116" w:rsidR="002159CB" w:rsidRPr="002159CB" w:rsidRDefault="002159C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2110" w:type="dxa"/>
          </w:tcPr>
          <w:p w14:paraId="70D3A7D9" w14:textId="04FEEDC7" w:rsidR="002159CB" w:rsidRPr="002159CB" w:rsidRDefault="002159CB" w:rsidP="002B6F45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3847" w:type="dxa"/>
          </w:tcPr>
          <w:p w14:paraId="02DB2240" w14:textId="069C4118" w:rsidR="002159CB" w:rsidRPr="002159CB" w:rsidRDefault="002159C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để đăng nhập vào phần mềm</w:t>
            </w:r>
          </w:p>
        </w:tc>
      </w:tr>
      <w:tr w:rsidR="0068266E" w14:paraId="6A40D1EF" w14:textId="77777777">
        <w:tc>
          <w:tcPr>
            <w:tcW w:w="801" w:type="dxa"/>
          </w:tcPr>
          <w:p w14:paraId="4EEFD1ED" w14:textId="0E782033" w:rsidR="0068266E" w:rsidRPr="002159CB" w:rsidRDefault="0068266E" w:rsidP="00FD06E2">
            <w:pPr>
              <w:pStyle w:val="BodyText"/>
              <w:spacing w:after="0"/>
              <w:rPr>
                <w:lang w:val="en-US"/>
              </w:rPr>
            </w:pPr>
            <w:r>
              <w:t>1</w:t>
            </w:r>
            <w:r w:rsidR="002159CB"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61555C8B" w14:textId="24A9429E" w:rsidR="0068266E" w:rsidRPr="0068266E" w:rsidRDefault="0068266E" w:rsidP="00FD06E2">
            <w:pPr>
              <w:pStyle w:val="BodyText"/>
              <w:spacing w:after="0"/>
              <w:rPr>
                <w:lang w:val="en-US"/>
              </w:rPr>
            </w:pPr>
            <w:r>
              <w:t xml:space="preserve">Quan hệ </w:t>
            </w:r>
            <w:r>
              <w:rPr>
                <w:lang w:val="en-US"/>
              </w:rPr>
              <w:t>Generalization</w:t>
            </w:r>
          </w:p>
        </w:tc>
        <w:tc>
          <w:tcPr>
            <w:tcW w:w="2110" w:type="dxa"/>
          </w:tcPr>
          <w:p w14:paraId="22CC2C78" w14:textId="77777777" w:rsidR="0068266E" w:rsidRDefault="0068266E" w:rsidP="002B6F45">
            <w:pPr>
              <w:pStyle w:val="BodyText"/>
              <w:spacing w:after="0"/>
              <w:jc w:val="center"/>
            </w:pPr>
          </w:p>
        </w:tc>
        <w:tc>
          <w:tcPr>
            <w:tcW w:w="3847" w:type="dxa"/>
          </w:tcPr>
          <w:p w14:paraId="0DD2C79F" w14:textId="7600AA85" w:rsidR="0068266E" w:rsidRPr="0068266E" w:rsidRDefault="0068266E" w:rsidP="00FD06E2">
            <w:pPr>
              <w:pStyle w:val="BodyText"/>
              <w:spacing w:after="0"/>
            </w:pPr>
            <w:r>
              <w:t>Đối tượng cụ thể sẽ kế thừa các thuộc tính và phương thức của đối tượng tổng quát</w:t>
            </w:r>
          </w:p>
        </w:tc>
      </w:tr>
      <w:tr w:rsidR="0068266E" w14:paraId="5EF3F376" w14:textId="77777777">
        <w:tc>
          <w:tcPr>
            <w:tcW w:w="801" w:type="dxa"/>
          </w:tcPr>
          <w:p w14:paraId="07F552AE" w14:textId="611EDF4B" w:rsidR="0068266E" w:rsidRPr="002159CB" w:rsidRDefault="0068266E" w:rsidP="00FD06E2">
            <w:pPr>
              <w:pStyle w:val="BodyText"/>
              <w:spacing w:after="0"/>
              <w:rPr>
                <w:lang w:val="en-US"/>
              </w:rPr>
            </w:pPr>
            <w:r>
              <w:t>1</w:t>
            </w:r>
            <w:r w:rsidR="002159CB"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971867F" w14:textId="0610B8AF" w:rsidR="0068266E" w:rsidRDefault="0068266E" w:rsidP="00FD06E2">
            <w:pPr>
              <w:pStyle w:val="BodyText"/>
              <w:spacing w:after="0"/>
            </w:pPr>
            <w:r>
              <w:t>Quan hệ Association</w:t>
            </w:r>
          </w:p>
        </w:tc>
        <w:tc>
          <w:tcPr>
            <w:tcW w:w="2110" w:type="dxa"/>
          </w:tcPr>
          <w:p w14:paraId="43419333" w14:textId="7C40F4CC" w:rsidR="0068266E" w:rsidRDefault="0068266E" w:rsidP="002B6F45">
            <w:pPr>
              <w:pStyle w:val="BodyText"/>
              <w:spacing w:after="0"/>
              <w:jc w:val="center"/>
            </w:pPr>
          </w:p>
        </w:tc>
        <w:tc>
          <w:tcPr>
            <w:tcW w:w="3847" w:type="dxa"/>
          </w:tcPr>
          <w:p w14:paraId="45B8D5EE" w14:textId="38E6CE48" w:rsidR="0068266E" w:rsidRDefault="0068266E" w:rsidP="00FD06E2">
            <w:pPr>
              <w:pStyle w:val="BodyText"/>
              <w:spacing w:after="0"/>
            </w:pPr>
            <w:r>
              <w:t>Giữa hai lớp có mối quan hệ mật thiết với nhau.</w:t>
            </w:r>
          </w:p>
        </w:tc>
      </w:tr>
    </w:tbl>
    <w:p w14:paraId="0F9B5B77" w14:textId="77777777" w:rsidR="00FD06E2" w:rsidRDefault="00FD06E2" w:rsidP="00FD06E2">
      <w:pPr>
        <w:pStyle w:val="Heading2"/>
      </w:pPr>
      <w:bookmarkStart w:id="5" w:name="_Toc6431288"/>
      <w:r>
        <w:t>Mô tả chi tiết từng lớp đối tượng</w:t>
      </w:r>
      <w:bookmarkEnd w:id="5"/>
    </w:p>
    <w:p w14:paraId="17524788" w14:textId="5973275D" w:rsidR="00FD06E2" w:rsidRPr="00FD06E2" w:rsidRDefault="00FD06E2" w:rsidP="00034D33">
      <w:pPr>
        <w:pStyle w:val="BodyText"/>
        <w:keepLines w:val="0"/>
        <w:widowControl/>
        <w:spacing w:after="0"/>
        <w:ind w:left="1440"/>
        <w:jc w:val="both"/>
        <w:rPr>
          <w:i/>
          <w:color w:val="0000FF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43"/>
        <w:gridCol w:w="2163"/>
        <w:gridCol w:w="1557"/>
        <w:gridCol w:w="1621"/>
        <w:gridCol w:w="3592"/>
      </w:tblGrid>
      <w:tr w:rsidR="00363B6E" w14:paraId="0F248226" w14:textId="77777777" w:rsidTr="00AE4E7D">
        <w:tc>
          <w:tcPr>
            <w:tcW w:w="534" w:type="dxa"/>
          </w:tcPr>
          <w:p w14:paraId="4A8EEF2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190" w:type="dxa"/>
          </w:tcPr>
          <w:p w14:paraId="687A186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F069104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9F61461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14:paraId="6078A37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2DE9F9E8" w14:textId="77777777" w:rsidTr="00AE4E7D">
        <w:tc>
          <w:tcPr>
            <w:tcW w:w="534" w:type="dxa"/>
          </w:tcPr>
          <w:p w14:paraId="06A1A4D4" w14:textId="7B211062" w:rsidR="00363B6E" w:rsidRDefault="00897965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190" w:type="dxa"/>
          </w:tcPr>
          <w:p w14:paraId="4892D775" w14:textId="77777777" w:rsidR="00363B6E" w:rsidRDefault="00897965" w:rsidP="00897965">
            <w:pPr>
              <w:pStyle w:val="BodyText"/>
              <w:spacing w:after="0"/>
              <w:jc w:val="center"/>
            </w:pPr>
            <w:r>
              <w:t>(Thức uống)</w:t>
            </w:r>
          </w:p>
          <w:p w14:paraId="1A1663BC" w14:textId="10894895" w:rsidR="00897965" w:rsidRDefault="00897965" w:rsidP="00AE4E7D">
            <w:pPr>
              <w:pStyle w:val="BodyText"/>
              <w:spacing w:after="0"/>
              <w:jc w:val="both"/>
            </w:pPr>
            <w:r>
              <w:t>Mã số</w:t>
            </w:r>
          </w:p>
          <w:p w14:paraId="6CD3388D" w14:textId="77777777" w:rsidR="00897965" w:rsidRDefault="00897965" w:rsidP="00AE4E7D">
            <w:pPr>
              <w:pStyle w:val="BodyText"/>
              <w:spacing w:after="0"/>
              <w:jc w:val="both"/>
            </w:pPr>
          </w:p>
          <w:p w14:paraId="51E0557C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Tên</w:t>
            </w:r>
          </w:p>
          <w:p w14:paraId="4B8A9CD7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Mô tả</w:t>
            </w:r>
          </w:p>
          <w:p w14:paraId="36DCBEA5" w14:textId="77777777" w:rsidR="00897965" w:rsidRDefault="00897965" w:rsidP="00AE4E7D">
            <w:pPr>
              <w:pStyle w:val="BodyText"/>
              <w:spacing w:after="0"/>
              <w:jc w:val="both"/>
            </w:pPr>
          </w:p>
          <w:p w14:paraId="515FB73A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Giá bán</w:t>
            </w:r>
          </w:p>
          <w:p w14:paraId="3793656D" w14:textId="77777777" w:rsidR="00897965" w:rsidRDefault="00897965" w:rsidP="00AE4E7D">
            <w:pPr>
              <w:pStyle w:val="BodyText"/>
              <w:spacing w:after="0"/>
              <w:jc w:val="both"/>
            </w:pPr>
            <w:r>
              <w:t>Tình trạng</w:t>
            </w:r>
          </w:p>
          <w:p w14:paraId="6C9C3231" w14:textId="2D42A918" w:rsidR="00AE4E7D" w:rsidRDefault="00AE4E7D" w:rsidP="00AE4E7D">
            <w:pPr>
              <w:pStyle w:val="BodyText"/>
              <w:spacing w:after="0"/>
              <w:jc w:val="both"/>
            </w:pPr>
            <w:r>
              <w:t>Số lượng</w:t>
            </w:r>
          </w:p>
          <w:p w14:paraId="715DD994" w14:textId="77777777" w:rsidR="00C26934" w:rsidRDefault="00C26934" w:rsidP="00AE4E7D">
            <w:pPr>
              <w:pStyle w:val="BodyText"/>
              <w:spacing w:after="0"/>
              <w:jc w:val="both"/>
            </w:pPr>
          </w:p>
          <w:p w14:paraId="023D1543" w14:textId="3858774C" w:rsidR="00C26934" w:rsidRPr="00C26934" w:rsidRDefault="00C26934" w:rsidP="00AE4E7D">
            <w:pPr>
              <w:pStyle w:val="BodyText"/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Hình ảnh</w:t>
            </w:r>
          </w:p>
        </w:tc>
        <w:tc>
          <w:tcPr>
            <w:tcW w:w="1566" w:type="dxa"/>
          </w:tcPr>
          <w:p w14:paraId="07BBE248" w14:textId="77777777" w:rsidR="00363B6E" w:rsidRDefault="00363B6E" w:rsidP="00FD06E2">
            <w:pPr>
              <w:pStyle w:val="BodyText"/>
              <w:spacing w:after="0"/>
              <w:rPr>
                <w:lang w:val="en-US"/>
              </w:rPr>
            </w:pPr>
          </w:p>
          <w:p w14:paraId="4C044758" w14:textId="77777777" w:rsidR="00897965" w:rsidRDefault="00897965" w:rsidP="00FD06E2">
            <w:pPr>
              <w:pStyle w:val="BodyText"/>
              <w:spacing w:after="0"/>
            </w:pPr>
            <w:r>
              <w:t>Protected</w:t>
            </w:r>
            <w:r w:rsidR="00351CF9">
              <w:t xml:space="preserve"> </w:t>
            </w:r>
          </w:p>
          <w:p w14:paraId="1FCC913F" w14:textId="77777777" w:rsidR="002B6F45" w:rsidRDefault="002B6F45" w:rsidP="00FD06E2">
            <w:pPr>
              <w:pStyle w:val="BodyText"/>
              <w:spacing w:after="0"/>
            </w:pPr>
          </w:p>
          <w:p w14:paraId="0ECA0AD8" w14:textId="77777777" w:rsidR="002B6F45" w:rsidRDefault="002B6F45" w:rsidP="00FD06E2">
            <w:pPr>
              <w:pStyle w:val="BodyText"/>
              <w:spacing w:after="0"/>
            </w:pPr>
            <w:r>
              <w:t>Private</w:t>
            </w:r>
          </w:p>
          <w:p w14:paraId="624F0746" w14:textId="77777777" w:rsidR="002B6F45" w:rsidRDefault="002B6F45" w:rsidP="00FD06E2">
            <w:pPr>
              <w:pStyle w:val="BodyText"/>
              <w:spacing w:after="0"/>
            </w:pPr>
            <w:r>
              <w:t>Private</w:t>
            </w:r>
          </w:p>
          <w:p w14:paraId="2A8824AE" w14:textId="77777777" w:rsidR="002B6F45" w:rsidRDefault="002B6F45" w:rsidP="00FD06E2">
            <w:pPr>
              <w:pStyle w:val="BodyText"/>
              <w:spacing w:after="0"/>
            </w:pPr>
          </w:p>
          <w:p w14:paraId="2C7865DD" w14:textId="065DCBAE" w:rsidR="002B6F45" w:rsidRP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6BD151DE" w14:textId="77777777" w:rsidR="002B6F45" w:rsidRDefault="002B6F45" w:rsidP="00FD06E2">
            <w:pPr>
              <w:pStyle w:val="BodyText"/>
              <w:spacing w:after="0"/>
            </w:pPr>
            <w:r>
              <w:t>Private</w:t>
            </w:r>
          </w:p>
          <w:p w14:paraId="63953693" w14:textId="7777777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4AD3752A" w14:textId="77777777" w:rsidR="00C26934" w:rsidRDefault="00C26934" w:rsidP="00FD06E2">
            <w:pPr>
              <w:pStyle w:val="BodyText"/>
              <w:spacing w:after="0"/>
              <w:rPr>
                <w:lang w:val="en-US"/>
              </w:rPr>
            </w:pPr>
          </w:p>
          <w:p w14:paraId="7C656050" w14:textId="7DB57CF7" w:rsidR="00C26934" w:rsidRPr="002B6F45" w:rsidRDefault="00C26934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582CC703" w14:textId="77777777"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7070319" w14:textId="77777777" w:rsidR="00363B6E" w:rsidRDefault="00363B6E" w:rsidP="00FD06E2">
            <w:pPr>
              <w:pStyle w:val="BodyText"/>
              <w:spacing w:after="0"/>
            </w:pPr>
          </w:p>
          <w:p w14:paraId="0D382CBE" w14:textId="77777777" w:rsidR="00897965" w:rsidRDefault="00897965" w:rsidP="00AE4E7D">
            <w:pPr>
              <w:pStyle w:val="BodyText"/>
              <w:spacing w:after="0"/>
            </w:pPr>
            <w:r>
              <w:t>Lưu lại mã số các thức uống để phân biệt với nhau.</w:t>
            </w:r>
          </w:p>
          <w:p w14:paraId="40079C42" w14:textId="77777777" w:rsidR="00897965" w:rsidRDefault="00897965" w:rsidP="00AE4E7D">
            <w:pPr>
              <w:pStyle w:val="BodyText"/>
              <w:spacing w:after="0"/>
            </w:pPr>
            <w:r>
              <w:t>Hiển thị tên sản phẩm</w:t>
            </w:r>
          </w:p>
          <w:p w14:paraId="2869334C" w14:textId="77777777" w:rsidR="00897965" w:rsidRDefault="00897965" w:rsidP="00AE4E7D">
            <w:pPr>
              <w:pStyle w:val="BodyText"/>
              <w:spacing w:after="0"/>
            </w:pPr>
            <w:r>
              <w:t>Cho biết một ít thông tin về sản phẩm</w:t>
            </w:r>
          </w:p>
          <w:p w14:paraId="6766D26B" w14:textId="77777777" w:rsidR="00897965" w:rsidRDefault="00897965" w:rsidP="00AE4E7D">
            <w:pPr>
              <w:pStyle w:val="BodyText"/>
              <w:spacing w:after="0"/>
            </w:pPr>
            <w:r>
              <w:t>Giá bán các thức uống</w:t>
            </w:r>
          </w:p>
          <w:p w14:paraId="08095E86" w14:textId="77777777" w:rsidR="00897965" w:rsidRDefault="00897965" w:rsidP="00AE4E7D">
            <w:pPr>
              <w:pStyle w:val="BodyText"/>
              <w:spacing w:after="0"/>
            </w:pPr>
            <w:r>
              <w:t>Xem thức uống này còn hay hết</w:t>
            </w:r>
          </w:p>
          <w:p w14:paraId="1990BB56" w14:textId="77777777" w:rsidR="00AE4E7D" w:rsidRDefault="00AE4E7D" w:rsidP="00AE4E7D">
            <w:pPr>
              <w:pStyle w:val="BodyText"/>
              <w:spacing w:after="0"/>
            </w:pPr>
            <w:r>
              <w:t>Cho biết số lượng từng loại thức uống</w:t>
            </w:r>
          </w:p>
          <w:p w14:paraId="48DBA8DD" w14:textId="109389C9" w:rsidR="00C26934" w:rsidRPr="00C26934" w:rsidRDefault="00C26934" w:rsidP="00AE4E7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Đường dẫn hình ảnh sản phẩm</w:t>
            </w:r>
          </w:p>
        </w:tc>
      </w:tr>
      <w:tr w:rsidR="00897965" w14:paraId="63D2D32A" w14:textId="77777777" w:rsidTr="00AE4E7D">
        <w:tc>
          <w:tcPr>
            <w:tcW w:w="534" w:type="dxa"/>
          </w:tcPr>
          <w:p w14:paraId="2F9A61AB" w14:textId="59D99F47" w:rsidR="00897965" w:rsidRDefault="00AE4E7D" w:rsidP="00FD06E2">
            <w:pPr>
              <w:pStyle w:val="BodyText"/>
              <w:spacing w:after="0"/>
            </w:pPr>
            <w:r>
              <w:t>2</w:t>
            </w:r>
          </w:p>
        </w:tc>
        <w:tc>
          <w:tcPr>
            <w:tcW w:w="2190" w:type="dxa"/>
          </w:tcPr>
          <w:p w14:paraId="0D75DD7F" w14:textId="77777777" w:rsidR="00897965" w:rsidRDefault="00AE4E7D" w:rsidP="00897965">
            <w:pPr>
              <w:pStyle w:val="BodyText"/>
              <w:spacing w:after="0"/>
              <w:jc w:val="center"/>
            </w:pPr>
            <w:r>
              <w:t>(Nhóm thức uống)</w:t>
            </w:r>
          </w:p>
          <w:p w14:paraId="2BB6548C" w14:textId="0CD6473E" w:rsidR="005C699F" w:rsidRDefault="005C699F" w:rsidP="00AE4E7D">
            <w:pPr>
              <w:pStyle w:val="BodyText"/>
              <w:spacing w:after="0"/>
            </w:pPr>
            <w:r>
              <w:rPr>
                <w:lang w:val="en-US"/>
              </w:rPr>
              <w:t>Mã số nhóm</w:t>
            </w:r>
          </w:p>
          <w:p w14:paraId="28F4C154" w14:textId="40E4FC78" w:rsidR="00AE4E7D" w:rsidRDefault="00AE4E7D" w:rsidP="00AE4E7D">
            <w:pPr>
              <w:pStyle w:val="BodyText"/>
              <w:spacing w:after="0"/>
            </w:pPr>
            <w:r>
              <w:t xml:space="preserve">Tên nhóm </w:t>
            </w:r>
          </w:p>
          <w:p w14:paraId="50A1A294" w14:textId="48ECD645" w:rsidR="005C699F" w:rsidRPr="005C699F" w:rsidRDefault="005C699F" w:rsidP="00AE4E7D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566" w:type="dxa"/>
          </w:tcPr>
          <w:p w14:paraId="0BC45C1D" w14:textId="77777777" w:rsidR="00897965" w:rsidRDefault="00897965" w:rsidP="00FD06E2">
            <w:pPr>
              <w:pStyle w:val="BodyText"/>
              <w:spacing w:after="0"/>
              <w:rPr>
                <w:lang w:val="en-US"/>
              </w:rPr>
            </w:pPr>
          </w:p>
          <w:p w14:paraId="2252605E" w14:textId="520962E9" w:rsidR="005C699F" w:rsidRDefault="005C699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3E6F037" w14:textId="4AD23213" w:rsidR="005C699F" w:rsidRDefault="005C699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D9A4FC3" w14:textId="77777777" w:rsidR="00897965" w:rsidRDefault="00897965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24D1EE7" w14:textId="3FEBD94F" w:rsidR="005C699F" w:rsidRDefault="005C699F" w:rsidP="00FD06E2">
            <w:pPr>
              <w:pStyle w:val="BodyText"/>
              <w:spacing w:after="0"/>
            </w:pPr>
          </w:p>
          <w:p w14:paraId="55FC7B0C" w14:textId="321F0584" w:rsidR="005C699F" w:rsidRPr="005C699F" w:rsidRDefault="005C699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  <w:p w14:paraId="13F2C741" w14:textId="7CD7EA86" w:rsidR="00897965" w:rsidRDefault="00AE4E7D" w:rsidP="00FD06E2">
            <w:pPr>
              <w:pStyle w:val="BodyText"/>
              <w:spacing w:after="0"/>
            </w:pPr>
            <w:r>
              <w:t>Cho biết tên các nhóm thức uống khác nhau</w:t>
            </w:r>
          </w:p>
        </w:tc>
      </w:tr>
      <w:tr w:rsidR="00AE4E7D" w14:paraId="18E3CAB3" w14:textId="77777777" w:rsidTr="00AE4E7D">
        <w:tc>
          <w:tcPr>
            <w:tcW w:w="534" w:type="dxa"/>
          </w:tcPr>
          <w:p w14:paraId="0C5D2249" w14:textId="75E3EBB9" w:rsidR="00AE4E7D" w:rsidRDefault="00AE4E7D" w:rsidP="00FD06E2">
            <w:pPr>
              <w:pStyle w:val="BodyText"/>
              <w:spacing w:after="0"/>
            </w:pPr>
            <w:r>
              <w:t>3</w:t>
            </w:r>
          </w:p>
        </w:tc>
        <w:tc>
          <w:tcPr>
            <w:tcW w:w="2190" w:type="dxa"/>
          </w:tcPr>
          <w:p w14:paraId="6C462AA0" w14:textId="46B3F39A" w:rsidR="00AE4E7D" w:rsidRDefault="00AE4E7D" w:rsidP="00897965">
            <w:pPr>
              <w:pStyle w:val="BodyText"/>
              <w:spacing w:after="0"/>
              <w:jc w:val="center"/>
            </w:pPr>
            <w:r>
              <w:t>(Chi tiết giỏ hàng)</w:t>
            </w:r>
          </w:p>
          <w:p w14:paraId="6BF8F407" w14:textId="43C2AFFA" w:rsidR="00AE4E7D" w:rsidRDefault="00AE4E7D" w:rsidP="00AE4E7D">
            <w:pPr>
              <w:pStyle w:val="BodyText"/>
              <w:spacing w:after="0"/>
            </w:pPr>
            <w:r>
              <w:t>Số lượng</w:t>
            </w:r>
          </w:p>
        </w:tc>
        <w:tc>
          <w:tcPr>
            <w:tcW w:w="1566" w:type="dxa"/>
          </w:tcPr>
          <w:p w14:paraId="02443976" w14:textId="77777777" w:rsidR="00AE4E7D" w:rsidRDefault="00AE4E7D" w:rsidP="00FD06E2">
            <w:pPr>
              <w:pStyle w:val="BodyText"/>
              <w:spacing w:after="0"/>
              <w:rPr>
                <w:lang w:val="en-US"/>
              </w:rPr>
            </w:pPr>
          </w:p>
          <w:p w14:paraId="48B6A282" w14:textId="15E745FF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18539B5" w14:textId="77777777" w:rsidR="00AE4E7D" w:rsidRDefault="00AE4E7D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0F039E7D" w14:textId="701E062B" w:rsidR="00AE4E7D" w:rsidRDefault="00351CF9" w:rsidP="00FD06E2">
            <w:pPr>
              <w:pStyle w:val="BodyText"/>
              <w:spacing w:after="0"/>
            </w:pPr>
            <w:r>
              <w:t>Hiện thị số lượng mỗi thức uống trong giỏ hàng</w:t>
            </w:r>
          </w:p>
        </w:tc>
      </w:tr>
      <w:tr w:rsidR="00351CF9" w14:paraId="06DC5448" w14:textId="77777777" w:rsidTr="00AE4E7D">
        <w:tc>
          <w:tcPr>
            <w:tcW w:w="534" w:type="dxa"/>
          </w:tcPr>
          <w:p w14:paraId="784E067A" w14:textId="4D99FFFC" w:rsidR="00351CF9" w:rsidRDefault="00351CF9" w:rsidP="00FD06E2">
            <w:pPr>
              <w:pStyle w:val="BodyText"/>
              <w:spacing w:after="0"/>
            </w:pPr>
            <w:r>
              <w:t>4</w:t>
            </w:r>
          </w:p>
        </w:tc>
        <w:tc>
          <w:tcPr>
            <w:tcW w:w="2190" w:type="dxa"/>
          </w:tcPr>
          <w:p w14:paraId="6AFCC2AC" w14:textId="77777777" w:rsidR="00351CF9" w:rsidRDefault="00351CF9" w:rsidP="00897965">
            <w:pPr>
              <w:pStyle w:val="BodyText"/>
              <w:spacing w:after="0"/>
              <w:jc w:val="center"/>
            </w:pPr>
            <w:r>
              <w:t>(Hoá đơn)</w:t>
            </w:r>
          </w:p>
          <w:p w14:paraId="1B3EF9F5" w14:textId="77777777" w:rsidR="00351CF9" w:rsidRDefault="00351CF9" w:rsidP="00351CF9">
            <w:pPr>
              <w:pStyle w:val="BodyText"/>
              <w:spacing w:after="0"/>
            </w:pPr>
            <w:r>
              <w:t>Tống giá trị</w:t>
            </w:r>
          </w:p>
          <w:p w14:paraId="7BCA5B34" w14:textId="77777777" w:rsidR="00351CF9" w:rsidRDefault="00351CF9" w:rsidP="00351CF9">
            <w:pPr>
              <w:pStyle w:val="BodyText"/>
              <w:spacing w:after="0"/>
            </w:pPr>
          </w:p>
          <w:p w14:paraId="645B73AC" w14:textId="5FF26C68" w:rsidR="00351CF9" w:rsidRDefault="00351CF9" w:rsidP="00351CF9">
            <w:pPr>
              <w:pStyle w:val="BodyText"/>
              <w:spacing w:after="0"/>
            </w:pPr>
            <w:r>
              <w:lastRenderedPageBreak/>
              <w:t>Ngày lập hoá đơn</w:t>
            </w:r>
          </w:p>
        </w:tc>
        <w:tc>
          <w:tcPr>
            <w:tcW w:w="1566" w:type="dxa"/>
          </w:tcPr>
          <w:p w14:paraId="54CEDFB4" w14:textId="77777777" w:rsidR="00351CF9" w:rsidRDefault="00351CF9" w:rsidP="00FD06E2">
            <w:pPr>
              <w:pStyle w:val="BodyText"/>
              <w:spacing w:after="0"/>
              <w:rPr>
                <w:lang w:val="en-US"/>
              </w:rPr>
            </w:pPr>
          </w:p>
          <w:p w14:paraId="3FB2D717" w14:textId="4FE3C10B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  <w:p w14:paraId="756F45D7" w14:textId="7777777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</w:p>
          <w:p w14:paraId="6A09B472" w14:textId="2284A1A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Public</w:t>
            </w:r>
          </w:p>
          <w:p w14:paraId="23718958" w14:textId="2479A708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55AEB21C" w14:textId="77777777" w:rsidR="00351CF9" w:rsidRDefault="00351CF9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4D94A568" w14:textId="77777777" w:rsidR="00351CF9" w:rsidRDefault="00351CF9" w:rsidP="00FD06E2">
            <w:pPr>
              <w:pStyle w:val="BodyText"/>
              <w:spacing w:after="0"/>
            </w:pPr>
          </w:p>
          <w:p w14:paraId="11675488" w14:textId="77777777" w:rsidR="00351CF9" w:rsidRDefault="00351CF9" w:rsidP="00FD06E2">
            <w:pPr>
              <w:pStyle w:val="BodyText"/>
              <w:spacing w:after="0"/>
            </w:pPr>
            <w:r>
              <w:t>Cho biết giá trị tổng tiền của hoá đơn đó</w:t>
            </w:r>
          </w:p>
          <w:p w14:paraId="29F3BE68" w14:textId="78965C17" w:rsidR="00351CF9" w:rsidRDefault="00351CF9" w:rsidP="00FD06E2">
            <w:pPr>
              <w:pStyle w:val="BodyText"/>
              <w:spacing w:after="0"/>
            </w:pPr>
            <w:r>
              <w:lastRenderedPageBreak/>
              <w:t>Xác nhận hoá đơn được lập vào ngày nào</w:t>
            </w:r>
          </w:p>
        </w:tc>
      </w:tr>
      <w:tr w:rsidR="00351CF9" w14:paraId="057FC7EF" w14:textId="77777777" w:rsidTr="00AE4E7D">
        <w:tc>
          <w:tcPr>
            <w:tcW w:w="534" w:type="dxa"/>
          </w:tcPr>
          <w:p w14:paraId="6FD9E998" w14:textId="295E34CB" w:rsidR="00351CF9" w:rsidRDefault="00351CF9" w:rsidP="00FD06E2">
            <w:pPr>
              <w:pStyle w:val="BodyText"/>
              <w:spacing w:after="0"/>
            </w:pPr>
            <w:r>
              <w:lastRenderedPageBreak/>
              <w:t>5</w:t>
            </w:r>
          </w:p>
        </w:tc>
        <w:tc>
          <w:tcPr>
            <w:tcW w:w="2190" w:type="dxa"/>
          </w:tcPr>
          <w:p w14:paraId="77FA950B" w14:textId="77777777" w:rsidR="00351CF9" w:rsidRDefault="00351CF9" w:rsidP="00897965">
            <w:pPr>
              <w:pStyle w:val="BodyText"/>
              <w:spacing w:after="0"/>
              <w:jc w:val="center"/>
            </w:pPr>
            <w:r>
              <w:t>(Chi tiết hoá đơn)</w:t>
            </w:r>
          </w:p>
          <w:p w14:paraId="4298B13F" w14:textId="77777777" w:rsidR="00351CF9" w:rsidRDefault="00351CF9" w:rsidP="00351CF9">
            <w:pPr>
              <w:pStyle w:val="BodyText"/>
              <w:spacing w:after="0"/>
            </w:pPr>
            <w:r>
              <w:t>Số lượng</w:t>
            </w:r>
          </w:p>
          <w:p w14:paraId="15E36E39" w14:textId="4A0B2415" w:rsidR="00351CF9" w:rsidRDefault="00351CF9" w:rsidP="00351CF9">
            <w:pPr>
              <w:pStyle w:val="BodyText"/>
              <w:spacing w:after="0"/>
            </w:pPr>
            <w:r>
              <w:t>Đơn giá hiện tại</w:t>
            </w:r>
          </w:p>
        </w:tc>
        <w:tc>
          <w:tcPr>
            <w:tcW w:w="1566" w:type="dxa"/>
          </w:tcPr>
          <w:p w14:paraId="035E5B04" w14:textId="77777777" w:rsidR="00351CF9" w:rsidRDefault="00351CF9" w:rsidP="00FD06E2">
            <w:pPr>
              <w:pStyle w:val="BodyText"/>
              <w:spacing w:after="0"/>
              <w:rPr>
                <w:lang w:val="en-US"/>
              </w:rPr>
            </w:pPr>
          </w:p>
          <w:p w14:paraId="0E5A27A6" w14:textId="777638FD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DC0FA27" w14:textId="50855E25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277997B8" w14:textId="77777777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</w:p>
          <w:p w14:paraId="510839E0" w14:textId="40ED6177" w:rsidR="00476AB8" w:rsidRDefault="00476AB8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14:paraId="43A136EB" w14:textId="77777777" w:rsidR="00351CF9" w:rsidRDefault="00351CF9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126413CC" w14:textId="77777777" w:rsidR="00351CF9" w:rsidRDefault="00351CF9" w:rsidP="00FD06E2">
            <w:pPr>
              <w:pStyle w:val="BodyText"/>
              <w:spacing w:after="0"/>
            </w:pPr>
          </w:p>
          <w:p w14:paraId="09F03F30" w14:textId="77777777" w:rsidR="00351CF9" w:rsidRDefault="00351CF9" w:rsidP="00FD06E2">
            <w:pPr>
              <w:pStyle w:val="BodyText"/>
              <w:spacing w:after="0"/>
            </w:pPr>
            <w:r>
              <w:t>Số lượng thức uống trong hoá đơn</w:t>
            </w:r>
          </w:p>
          <w:p w14:paraId="1AC4A878" w14:textId="5147CAD0" w:rsidR="00351CF9" w:rsidRDefault="00351CF9" w:rsidP="00FD06E2">
            <w:pPr>
              <w:pStyle w:val="BodyText"/>
              <w:spacing w:after="0"/>
            </w:pPr>
            <w:r>
              <w:t>Giá thức uống có thể thay đổi tuỳ theo các thời điểm khác nhau</w:t>
            </w:r>
          </w:p>
        </w:tc>
      </w:tr>
      <w:tr w:rsidR="006B6AD5" w14:paraId="6E5A6957" w14:textId="77777777" w:rsidTr="00AE4E7D">
        <w:tc>
          <w:tcPr>
            <w:tcW w:w="534" w:type="dxa"/>
          </w:tcPr>
          <w:p w14:paraId="7DC6F76C" w14:textId="076AEA0B" w:rsidR="006B6AD5" w:rsidRDefault="0071012F" w:rsidP="00FD06E2">
            <w:pPr>
              <w:pStyle w:val="BodyText"/>
              <w:spacing w:after="0"/>
            </w:pPr>
            <w:r>
              <w:t>6</w:t>
            </w:r>
          </w:p>
        </w:tc>
        <w:tc>
          <w:tcPr>
            <w:tcW w:w="2190" w:type="dxa"/>
          </w:tcPr>
          <w:p w14:paraId="698D092F" w14:textId="2090AEE8" w:rsidR="0071012F" w:rsidRDefault="0071012F" w:rsidP="0071012F">
            <w:pPr>
              <w:pStyle w:val="BodyText"/>
              <w:spacing w:after="0"/>
              <w:jc w:val="center"/>
            </w:pPr>
            <w:r>
              <w:t>(Thống kê)</w:t>
            </w:r>
          </w:p>
          <w:p w14:paraId="6992CD99" w14:textId="65458FF2" w:rsidR="0071012F" w:rsidRDefault="0071012F" w:rsidP="0071012F">
            <w:pPr>
              <w:pStyle w:val="BodyText"/>
              <w:spacing w:after="0"/>
            </w:pPr>
            <w:r>
              <w:t>Giá trị mỗi thành phần</w:t>
            </w:r>
          </w:p>
          <w:p w14:paraId="550EE424" w14:textId="70308FCD" w:rsidR="0071012F" w:rsidRDefault="0071012F" w:rsidP="0071012F">
            <w:pPr>
              <w:pStyle w:val="BodyText"/>
              <w:spacing w:after="0"/>
            </w:pPr>
            <w:r>
              <w:t>Tổng giá trị</w:t>
            </w:r>
          </w:p>
        </w:tc>
        <w:tc>
          <w:tcPr>
            <w:tcW w:w="1566" w:type="dxa"/>
          </w:tcPr>
          <w:p w14:paraId="36EC2665" w14:textId="77777777" w:rsidR="006B6AD5" w:rsidRDefault="006B6AD5" w:rsidP="00FD06E2">
            <w:pPr>
              <w:pStyle w:val="BodyText"/>
              <w:spacing w:after="0"/>
              <w:rPr>
                <w:lang w:val="en-US"/>
              </w:rPr>
            </w:pPr>
          </w:p>
          <w:p w14:paraId="303A057B" w14:textId="7777777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  <w:p w14:paraId="05595ECA" w14:textId="77777777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</w:p>
          <w:p w14:paraId="3753274C" w14:textId="335BB11E" w:rsidR="002B6F45" w:rsidRDefault="002B6F4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14:paraId="0C176FDF" w14:textId="77777777" w:rsidR="006B6AD5" w:rsidRDefault="006B6AD5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57CADEA" w14:textId="77777777" w:rsidR="006B6AD5" w:rsidRDefault="006B6AD5" w:rsidP="00FD06E2">
            <w:pPr>
              <w:pStyle w:val="BodyText"/>
              <w:spacing w:after="0"/>
            </w:pPr>
          </w:p>
          <w:p w14:paraId="1379F228" w14:textId="77777777" w:rsidR="0071012F" w:rsidRDefault="0071012F" w:rsidP="00FD06E2">
            <w:pPr>
              <w:pStyle w:val="BodyText"/>
              <w:spacing w:after="0"/>
            </w:pPr>
            <w:r>
              <w:t>Dễ dàng cho việc chiểm bao nhiêu phần trăm trong tổng giá trị</w:t>
            </w:r>
          </w:p>
          <w:p w14:paraId="7A2B68A5" w14:textId="1EA1398C" w:rsidR="0071012F" w:rsidRDefault="0071012F" w:rsidP="00FD06E2">
            <w:pPr>
              <w:pStyle w:val="BodyText"/>
              <w:spacing w:after="0"/>
            </w:pPr>
            <w:r>
              <w:t>Là đơn vị cho tổng phần trăm khi thống kê</w:t>
            </w:r>
          </w:p>
        </w:tc>
      </w:tr>
      <w:tr w:rsidR="00207903" w14:paraId="48D1D0CD" w14:textId="77777777" w:rsidTr="00AE4E7D">
        <w:tc>
          <w:tcPr>
            <w:tcW w:w="534" w:type="dxa"/>
          </w:tcPr>
          <w:p w14:paraId="5A851F04" w14:textId="34441546" w:rsidR="00207903" w:rsidRP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90" w:type="dxa"/>
          </w:tcPr>
          <w:p w14:paraId="00E6249C" w14:textId="77777777" w:rsidR="00207903" w:rsidRDefault="00207903" w:rsidP="0071012F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(Tài khoản)</w:t>
            </w:r>
          </w:p>
          <w:p w14:paraId="183905D1" w14:textId="77777777" w:rsidR="00207903" w:rsidRDefault="00207903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  <w:p w14:paraId="6363BEDA" w14:textId="77777777" w:rsidR="00207903" w:rsidRDefault="00207903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  <w:p w14:paraId="54ABA4A4" w14:textId="77777777" w:rsidR="00207903" w:rsidRDefault="00207903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  <w:p w14:paraId="4003B338" w14:textId="50753E2F" w:rsidR="00207903" w:rsidRPr="00207903" w:rsidRDefault="00207903" w:rsidP="00207903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14:paraId="60F5F19C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</w:p>
          <w:p w14:paraId="57A37E33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3136AEAE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06A0E58C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  <w:p w14:paraId="68FF5238" w14:textId="1DE15670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14:paraId="2602173F" w14:textId="77777777" w:rsidR="00207903" w:rsidRDefault="00207903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14:paraId="54BACAFA" w14:textId="77777777" w:rsidR="00207903" w:rsidRDefault="00207903" w:rsidP="00FD06E2">
            <w:pPr>
              <w:pStyle w:val="BodyText"/>
              <w:spacing w:after="0"/>
            </w:pPr>
          </w:p>
          <w:p w14:paraId="57B47182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một mã riêng</w:t>
            </w:r>
          </w:p>
          <w:p w14:paraId="63DBF415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chủ tài khoản</w:t>
            </w:r>
          </w:p>
          <w:p w14:paraId="4C40AA0D" w14:textId="77777777" w:rsid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Chứng minh nhân dân</w:t>
            </w:r>
          </w:p>
          <w:p w14:paraId="39428AC1" w14:textId="4D82DA8E" w:rsidR="00207903" w:rsidRPr="00207903" w:rsidRDefault="0020790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chủ tài khoản</w:t>
            </w:r>
          </w:p>
        </w:tc>
      </w:tr>
    </w:tbl>
    <w:p w14:paraId="1BB1F114" w14:textId="77777777" w:rsidR="00FD06E2" w:rsidRDefault="00FD06E2" w:rsidP="00363B6E">
      <w:pPr>
        <w:pStyle w:val="Heading1"/>
      </w:pPr>
      <w:bookmarkStart w:id="6" w:name="_Toc167699050"/>
      <w:bookmarkStart w:id="7" w:name="_Toc6431289"/>
      <w:r>
        <w:lastRenderedPageBreak/>
        <w:t>Sơ đồ trạng thái</w:t>
      </w:r>
      <w:bookmarkEnd w:id="6"/>
      <w:bookmarkEnd w:id="7"/>
    </w:p>
    <w:p w14:paraId="30457533" w14:textId="268579AF" w:rsidR="00FD06E2" w:rsidRPr="00363B6E" w:rsidRDefault="00706AE3" w:rsidP="00FD06E2">
      <w:pPr>
        <w:pStyle w:val="BodyText"/>
        <w:rPr>
          <w:i/>
          <w:color w:val="0000FF"/>
        </w:rPr>
      </w:pPr>
      <w:r>
        <w:rPr>
          <w:noProof/>
        </w:rPr>
        <w:drawing>
          <wp:inline distT="0" distB="0" distL="0" distR="0" wp14:anchorId="3C83EE51" wp14:editId="3DA9649C">
            <wp:extent cx="4371975" cy="598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E2" w:rsidRPr="00363B6E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39549" w14:textId="77777777" w:rsidR="002B61F4" w:rsidRDefault="002B61F4">
      <w:r>
        <w:separator/>
      </w:r>
    </w:p>
  </w:endnote>
  <w:endnote w:type="continuationSeparator" w:id="0">
    <w:p w14:paraId="053B0157" w14:textId="77777777" w:rsidR="002B61F4" w:rsidRDefault="002B6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2856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39271867" wp14:editId="2BE0036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4E9B1AB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38F17C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393E7C5" wp14:editId="4C2F4948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538FCC3D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F5E0261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54EAB" w14:textId="77777777" w:rsidR="002B61F4" w:rsidRDefault="002B61F4">
      <w:r>
        <w:separator/>
      </w:r>
    </w:p>
  </w:footnote>
  <w:footnote w:type="continuationSeparator" w:id="0">
    <w:p w14:paraId="4B757A5A" w14:textId="77777777" w:rsidR="002B61F4" w:rsidRDefault="002B6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E385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2F263" wp14:editId="0A09A41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CACA09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EE813CB" wp14:editId="184C10A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C139E8" w14:textId="77777777" w:rsidR="00746ED1" w:rsidRDefault="00746ED1" w:rsidP="00746ED1">
    <w:pPr>
      <w:pStyle w:val="Title"/>
      <w:rPr>
        <w:lang w:val="en-US"/>
      </w:rPr>
    </w:pPr>
  </w:p>
  <w:p w14:paraId="4AD77C41" w14:textId="77777777" w:rsidR="00746ED1" w:rsidRPr="003B1A2B" w:rsidRDefault="00746ED1" w:rsidP="00746ED1">
    <w:pPr>
      <w:rPr>
        <w:lang w:val="en-US"/>
      </w:rPr>
    </w:pPr>
  </w:p>
  <w:p w14:paraId="47C6B6EF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D64C930" w14:textId="77777777" w:rsidR="00746ED1" w:rsidRPr="0040293A" w:rsidRDefault="00746ED1" w:rsidP="00746ED1">
    <w:pPr>
      <w:pStyle w:val="Header"/>
      <w:rPr>
        <w:rFonts w:eastAsia="Tahoma"/>
      </w:rPr>
    </w:pPr>
  </w:p>
  <w:p w14:paraId="0E871287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1469A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BF06EE6" wp14:editId="61DB428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0E04672B" w14:textId="77777777" w:rsidTr="00746ED1">
      <w:tc>
        <w:tcPr>
          <w:tcW w:w="6623" w:type="dxa"/>
        </w:tcPr>
        <w:p w14:paraId="01DE6BD3" w14:textId="241FA410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4CDB2417" w14:textId="2FA72A8D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706D37">
            <w:rPr>
              <w:color w:val="0000FF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CA4BDF" w14:textId="77777777" w:rsidTr="00746ED1">
      <w:trPr>
        <w:trHeight w:val="130"/>
      </w:trPr>
      <w:tc>
        <w:tcPr>
          <w:tcW w:w="6623" w:type="dxa"/>
        </w:tcPr>
        <w:p w14:paraId="59F69ACF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649DEE42" w14:textId="542A05B4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="00706D37">
            <w:rPr>
              <w:color w:val="0000FF"/>
            </w:rPr>
            <w:t>17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04</w:t>
          </w:r>
          <w:r w:rsidRPr="003548A8">
            <w:rPr>
              <w:color w:val="0000FF"/>
              <w:lang w:val="en-US"/>
            </w:rPr>
            <w:t>/</w:t>
          </w:r>
          <w:r w:rsidR="00706D37">
            <w:rPr>
              <w:color w:val="0000FF"/>
            </w:rPr>
            <w:t>2019</w:t>
          </w:r>
          <w:r w:rsidR="00706D37">
            <w:rPr>
              <w:color w:val="0000FF"/>
              <w:lang w:val="en-US"/>
            </w:rPr>
            <w:t xml:space="preserve"> 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00CD6117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D337EC"/>
    <w:multiLevelType w:val="hybridMultilevel"/>
    <w:tmpl w:val="2864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ADE7790"/>
    <w:multiLevelType w:val="hybridMultilevel"/>
    <w:tmpl w:val="389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ED74F3D"/>
    <w:multiLevelType w:val="hybridMultilevel"/>
    <w:tmpl w:val="5440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5"/>
  </w:num>
  <w:num w:numId="4">
    <w:abstractNumId w:val="22"/>
  </w:num>
  <w:num w:numId="5">
    <w:abstractNumId w:val="26"/>
  </w:num>
  <w:num w:numId="6">
    <w:abstractNumId w:val="13"/>
  </w:num>
  <w:num w:numId="7">
    <w:abstractNumId w:val="27"/>
  </w:num>
  <w:num w:numId="8">
    <w:abstractNumId w:val="32"/>
  </w:num>
  <w:num w:numId="9">
    <w:abstractNumId w:val="17"/>
  </w:num>
  <w:num w:numId="10">
    <w:abstractNumId w:val="11"/>
  </w:num>
  <w:num w:numId="11">
    <w:abstractNumId w:val="38"/>
  </w:num>
  <w:num w:numId="12">
    <w:abstractNumId w:val="34"/>
  </w:num>
  <w:num w:numId="13">
    <w:abstractNumId w:val="31"/>
  </w:num>
  <w:num w:numId="14">
    <w:abstractNumId w:val="3"/>
  </w:num>
  <w:num w:numId="15">
    <w:abstractNumId w:val="6"/>
  </w:num>
  <w:num w:numId="16">
    <w:abstractNumId w:val="30"/>
  </w:num>
  <w:num w:numId="17">
    <w:abstractNumId w:val="36"/>
  </w:num>
  <w:num w:numId="18">
    <w:abstractNumId w:val="16"/>
  </w:num>
  <w:num w:numId="19">
    <w:abstractNumId w:val="29"/>
  </w:num>
  <w:num w:numId="20">
    <w:abstractNumId w:val="35"/>
  </w:num>
  <w:num w:numId="21">
    <w:abstractNumId w:val="37"/>
  </w:num>
  <w:num w:numId="22">
    <w:abstractNumId w:val="12"/>
  </w:num>
  <w:num w:numId="23">
    <w:abstractNumId w:val="21"/>
  </w:num>
  <w:num w:numId="24">
    <w:abstractNumId w:val="8"/>
  </w:num>
  <w:num w:numId="25">
    <w:abstractNumId w:val="5"/>
  </w:num>
  <w:num w:numId="26">
    <w:abstractNumId w:val="18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3"/>
  </w:num>
  <w:num w:numId="35">
    <w:abstractNumId w:val="24"/>
  </w:num>
  <w:num w:numId="36">
    <w:abstractNumId w:val="10"/>
  </w:num>
  <w:num w:numId="37">
    <w:abstractNumId w:val="15"/>
  </w:num>
  <w:num w:numId="38">
    <w:abstractNumId w:val="9"/>
  </w:num>
  <w:num w:numId="39">
    <w:abstractNumId w:val="23"/>
  </w:num>
  <w:num w:numId="40">
    <w:abstractNumId w:val="14"/>
  </w:num>
  <w:num w:numId="41">
    <w:abstractNumId w:val="39"/>
  </w:num>
  <w:num w:numId="42">
    <w:abstractNumId w:val="20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34D33"/>
    <w:rsid w:val="000A272D"/>
    <w:rsid w:val="000C0CA8"/>
    <w:rsid w:val="001A3901"/>
    <w:rsid w:val="001A6914"/>
    <w:rsid w:val="00207903"/>
    <w:rsid w:val="00213B43"/>
    <w:rsid w:val="002159CB"/>
    <w:rsid w:val="002238FA"/>
    <w:rsid w:val="002A29BD"/>
    <w:rsid w:val="002B61F4"/>
    <w:rsid w:val="002B6F45"/>
    <w:rsid w:val="00351CF9"/>
    <w:rsid w:val="00362991"/>
    <w:rsid w:val="00363B6E"/>
    <w:rsid w:val="0037628A"/>
    <w:rsid w:val="003B6D89"/>
    <w:rsid w:val="004540F1"/>
    <w:rsid w:val="00476AB8"/>
    <w:rsid w:val="004A6BB7"/>
    <w:rsid w:val="004B7CC9"/>
    <w:rsid w:val="004D5A73"/>
    <w:rsid w:val="005439AE"/>
    <w:rsid w:val="00562E67"/>
    <w:rsid w:val="00565DFE"/>
    <w:rsid w:val="0057432C"/>
    <w:rsid w:val="005A02B6"/>
    <w:rsid w:val="005B1709"/>
    <w:rsid w:val="005B5DFD"/>
    <w:rsid w:val="005C699F"/>
    <w:rsid w:val="005E2817"/>
    <w:rsid w:val="005F3F51"/>
    <w:rsid w:val="00681CD0"/>
    <w:rsid w:val="0068266E"/>
    <w:rsid w:val="006B6AD5"/>
    <w:rsid w:val="00706AE3"/>
    <w:rsid w:val="00706D37"/>
    <w:rsid w:val="0071012F"/>
    <w:rsid w:val="00746ED1"/>
    <w:rsid w:val="00751440"/>
    <w:rsid w:val="007A1DE8"/>
    <w:rsid w:val="00806764"/>
    <w:rsid w:val="0087106A"/>
    <w:rsid w:val="00897965"/>
    <w:rsid w:val="008F22E3"/>
    <w:rsid w:val="008F7BA1"/>
    <w:rsid w:val="00937329"/>
    <w:rsid w:val="00976D26"/>
    <w:rsid w:val="009949F7"/>
    <w:rsid w:val="00A122CE"/>
    <w:rsid w:val="00AA30A6"/>
    <w:rsid w:val="00AA49C3"/>
    <w:rsid w:val="00AA705E"/>
    <w:rsid w:val="00AE4E7D"/>
    <w:rsid w:val="00AF5704"/>
    <w:rsid w:val="00B62132"/>
    <w:rsid w:val="00B9220E"/>
    <w:rsid w:val="00BB6EF3"/>
    <w:rsid w:val="00BD1F8A"/>
    <w:rsid w:val="00BD3DA5"/>
    <w:rsid w:val="00C107A7"/>
    <w:rsid w:val="00C122ED"/>
    <w:rsid w:val="00C161AA"/>
    <w:rsid w:val="00C26934"/>
    <w:rsid w:val="00C929D6"/>
    <w:rsid w:val="00CE7D5B"/>
    <w:rsid w:val="00D24E39"/>
    <w:rsid w:val="00D356D1"/>
    <w:rsid w:val="00D52AFF"/>
    <w:rsid w:val="00DA2A6D"/>
    <w:rsid w:val="00ED3427"/>
    <w:rsid w:val="00F22516"/>
    <w:rsid w:val="00F61C75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C8C2C"/>
  <w15:docId w15:val="{B352150D-0A88-EC48-B197-100994A9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C637D-756D-4EAA-A859-C8C9ECBF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101</TotalTime>
  <Pages>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4003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21</cp:revision>
  <cp:lastPrinted>2013-12-07T15:57:00Z</cp:lastPrinted>
  <dcterms:created xsi:type="dcterms:W3CDTF">2013-10-13T11:07:00Z</dcterms:created>
  <dcterms:modified xsi:type="dcterms:W3CDTF">2019-04-17T15:07:00Z</dcterms:modified>
</cp:coreProperties>
</file>